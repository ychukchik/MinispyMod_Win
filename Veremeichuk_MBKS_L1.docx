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47D5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6C87764A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3D1F2C4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485B02AC" w14:textId="1C103E40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Институт</w:t>
      </w:r>
      <w:r w:rsidR="00666D21">
        <w:rPr>
          <w:rFonts w:cs="Times New Roman"/>
        </w:rPr>
        <w:t xml:space="preserve"> компьютерных наук и</w:t>
      </w:r>
      <w:r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</w:p>
    <w:p w14:paraId="66826689" w14:textId="77777777" w:rsidR="00C53ADA" w:rsidRDefault="00C53ADA" w:rsidP="00D335CB">
      <w:pPr>
        <w:pStyle w:val="afffd"/>
      </w:pPr>
    </w:p>
    <w:p w14:paraId="33A47EBF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489F2B3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D49E84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60929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EE5219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746A38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FC4DA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3CEBA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129E8B3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FD0CBE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82A610F" w14:textId="01AD6FBF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E6175D">
        <w:rPr>
          <w:lang w:val="ru-RU"/>
        </w:rPr>
        <w:t>1</w:t>
      </w:r>
    </w:p>
    <w:p w14:paraId="6CDA72F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137A1507" w14:textId="61C470D7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E6175D">
        <w:t xml:space="preserve">Реализация моделей безопасности в ОС </w:t>
      </w:r>
      <w:r w:rsidR="00E6175D">
        <w:rPr>
          <w:lang w:val="en-US"/>
        </w:rPr>
        <w:t>Windows</w:t>
      </w:r>
      <w:r w:rsidRPr="006A0481">
        <w:t>»</w:t>
      </w:r>
    </w:p>
    <w:p w14:paraId="4D855B2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0079894" w14:textId="67884A76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E6175D">
        <w:rPr>
          <w:rFonts w:eastAsia="Times New Roman" w:cs="Times New Roman"/>
        </w:rPr>
        <w:t>Методы безопасности компьютерных систем</w:t>
      </w:r>
      <w:r w:rsidRPr="006A0481">
        <w:rPr>
          <w:rFonts w:eastAsia="Times New Roman" w:cs="Times New Roman"/>
        </w:rPr>
        <w:t>»</w:t>
      </w:r>
    </w:p>
    <w:p w14:paraId="0E752755" w14:textId="77777777" w:rsidR="00C53ADA" w:rsidRDefault="00C53ADA" w:rsidP="00C53ADA"/>
    <w:p w14:paraId="3F7298E2" w14:textId="77777777" w:rsidR="00C53ADA" w:rsidRDefault="00C53ADA" w:rsidP="00C53ADA"/>
    <w:p w14:paraId="2A5FE800" w14:textId="77777777" w:rsidR="00830F2D" w:rsidRDefault="00830F2D" w:rsidP="00C53ADA"/>
    <w:p w14:paraId="3C540FEF" w14:textId="77777777" w:rsidR="00830F2D" w:rsidRDefault="00830F2D" w:rsidP="00111FF9">
      <w:pPr>
        <w:ind w:firstLine="0"/>
      </w:pPr>
    </w:p>
    <w:p w14:paraId="7FF405AF" w14:textId="77777777" w:rsidR="00830F2D" w:rsidRDefault="00830F2D" w:rsidP="00C53ADA"/>
    <w:p w14:paraId="4F8AFDD0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2237FC7D" w14:textId="45EC78C8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E6175D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E6175D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58DE1EC6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5C4F8A30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27541BB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17678B29" w14:textId="7F1B3E8F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E6175D">
        <w:t>Овасапян Т.Д.</w:t>
      </w:r>
    </w:p>
    <w:p w14:paraId="7A5270D8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47BFFD36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B61EC71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6B86D23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C3FB97F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3BC188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206A3C7" w14:textId="3C93FF31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E6175D">
        <w:rPr>
          <w:rFonts w:eastAsia="Times New Roman" w:cs="Times New Roman"/>
        </w:rPr>
        <w:t>4</w:t>
      </w:r>
    </w:p>
    <w:p w14:paraId="73C5D8DD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7193519F" w14:textId="63E912E6" w:rsidR="00C93DCC" w:rsidRDefault="00E6175D" w:rsidP="00E6175D">
      <w:pPr>
        <w:suppressAutoHyphens/>
        <w:rPr>
          <w:rFonts w:eastAsia="Times New Roman" w:cs="Times New Roman"/>
        </w:rPr>
      </w:pPr>
      <w:r w:rsidRPr="00E6175D">
        <w:rPr>
          <w:rFonts w:eastAsia="Times New Roman" w:cs="Times New Roman"/>
        </w:rPr>
        <w:t>Исследование принципов разработки моделей безопасности,</w:t>
      </w:r>
      <w:r>
        <w:rPr>
          <w:rFonts w:eastAsia="Times New Roman" w:cs="Times New Roman"/>
        </w:rPr>
        <w:t xml:space="preserve"> </w:t>
      </w:r>
      <w:r w:rsidRPr="00E6175D">
        <w:rPr>
          <w:rFonts w:eastAsia="Times New Roman" w:cs="Times New Roman"/>
        </w:rPr>
        <w:t>функционирующих на уровне ядра ОС Windows.</w:t>
      </w:r>
    </w:p>
    <w:p w14:paraId="3BAF2F5B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AB893CB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7505B311" w14:textId="5331A6A6" w:rsidR="00E6175D" w:rsidRDefault="00E6175D" w:rsidP="00E6175D">
      <w:pPr>
        <w:suppressAutoHyphens/>
        <w:rPr>
          <w:rFonts w:eastAsia="Times New Roman" w:cs="Times New Roman"/>
        </w:rPr>
      </w:pPr>
      <w:r w:rsidRPr="00E6175D">
        <w:rPr>
          <w:rFonts w:eastAsia="Times New Roman" w:cs="Times New Roman"/>
        </w:rPr>
        <w:t xml:space="preserve">Разработать драйвер-фильтр для ОС Windows 7/8/8.1/10, позволяющий ограничить права доступа процессов к объектам файловой системы. Разграничение должно осуществляться по правилам </w:t>
      </w:r>
      <w:r>
        <w:rPr>
          <w:rFonts w:eastAsia="Times New Roman" w:cs="Times New Roman"/>
        </w:rPr>
        <w:t>д</w:t>
      </w:r>
      <w:r w:rsidRPr="00E6175D">
        <w:rPr>
          <w:rFonts w:eastAsia="Times New Roman" w:cs="Times New Roman"/>
        </w:rPr>
        <w:t>искреционной модели доступа</w:t>
      </w:r>
      <w:r>
        <w:rPr>
          <w:rFonts w:eastAsia="Times New Roman" w:cs="Times New Roman"/>
        </w:rPr>
        <w:t>.</w:t>
      </w:r>
    </w:p>
    <w:p w14:paraId="03E1D8C7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0A4605A4" w14:textId="77777777" w:rsidR="00C93DCC" w:rsidRPr="00C93DCC" w:rsidRDefault="00C93DCC" w:rsidP="00111FF9">
      <w:pPr>
        <w:pStyle w:val="a6"/>
      </w:pPr>
      <w:r>
        <w:t>Теоретические исследования</w:t>
      </w:r>
    </w:p>
    <w:p w14:paraId="794FF26A" w14:textId="3E44CF32" w:rsidR="00FF790C" w:rsidRPr="00FF790C" w:rsidRDefault="00FF790C" w:rsidP="005A7E86">
      <w:pPr>
        <w:suppressAutoHyphens/>
        <w:rPr>
          <w:rFonts w:eastAsia="Times New Roman" w:cs="Times New Roman"/>
        </w:rPr>
      </w:pPr>
      <w:r w:rsidRPr="00FF790C">
        <w:rPr>
          <w:rFonts w:eastAsia="Times New Roman" w:cs="Times New Roman"/>
        </w:rPr>
        <w:t>Драйвер фильтра файловой системы, или минифильтр, перехватывает запросы, направленные к файловой системе или другому драйверу фильтра файловой системы. Перехватывая запрос до того, как он достигнет намеченной цели, минифильтр может расширить или заменить функциональность, предоставленную исходной целью запроса.</w:t>
      </w:r>
    </w:p>
    <w:p w14:paraId="3B5312A9" w14:textId="0B13C36C" w:rsidR="00C93DCC" w:rsidRPr="00725D64" w:rsidRDefault="00FF790C" w:rsidP="00FF790C">
      <w:pPr>
        <w:suppressAutoHyphens/>
        <w:rPr>
          <w:rFonts w:eastAsia="Times New Roman" w:cs="Times New Roman"/>
        </w:rPr>
      </w:pPr>
      <w:r w:rsidRPr="00FF790C">
        <w:rPr>
          <w:rFonts w:eastAsia="Times New Roman" w:cs="Times New Roman"/>
        </w:rPr>
        <w:t>Разработчики драйверов фильтров используют поставляемый системой менеджер фильтров, который предоставляет платформу для разработки драйверов фильтров без необходимости управлять всеми сложностями файлового ввода-вывода. Диспетчер фильтров упрощает разработку драйверов фильтров сторонних производителей и решает многие проблемы, связанные с устаревшей моделью драйверов фильтров, например, возможность управлять порядком загрузки с помощью назначенной высоты.</w:t>
      </w:r>
    </w:p>
    <w:p w14:paraId="752086C7" w14:textId="77777777" w:rsidR="00871F87" w:rsidRPr="00725D64" w:rsidRDefault="00871F87" w:rsidP="00FF790C">
      <w:pPr>
        <w:suppressAutoHyphens/>
        <w:rPr>
          <w:rFonts w:eastAsia="Times New Roman" w:cs="Times New Roman"/>
        </w:rPr>
      </w:pPr>
    </w:p>
    <w:p w14:paraId="10A8C9E0" w14:textId="77777777" w:rsidR="00871F87" w:rsidRDefault="00871F87" w:rsidP="00871F87">
      <w:pPr>
        <w:pStyle w:val="af8"/>
      </w:pPr>
      <w:r>
        <w:rPr>
          <w:noProof/>
        </w:rPr>
        <w:lastRenderedPageBreak/>
        <w:drawing>
          <wp:inline distT="0" distB="0" distL="0" distR="0" wp14:anchorId="0781C350" wp14:editId="21B06663">
            <wp:extent cx="3667125" cy="3810000"/>
            <wp:effectExtent l="0" t="0" r="9525" b="0"/>
            <wp:docPr id="950971155" name="Рисунок 1" descr="Схема, иллюстрирующая упрощенный стек ввода-вывода с менеджером фильтров и тремя драйверами минифильтр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, иллюстрирующая упрощенный стек ввода-вывода с менеджером фильтров и тремя драйверами минифильтр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1478" w14:textId="4B96E0BC" w:rsidR="00871F87" w:rsidRPr="00871F87" w:rsidRDefault="00871F87" w:rsidP="00871F8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</w:t>
      </w:r>
      <w:r>
        <w:fldChar w:fldCharType="end"/>
      </w:r>
      <w:r w:rsidRPr="00871F87">
        <w:t xml:space="preserve"> </w:t>
      </w:r>
      <w:r>
        <w:t>–</w:t>
      </w:r>
      <w:r w:rsidRPr="00871F87">
        <w:t xml:space="preserve"> </w:t>
      </w:r>
      <w:r>
        <w:t>У</w:t>
      </w:r>
      <w:r w:rsidRPr="00871F87">
        <w:t>прощенный стек ввода-вывода с диспетчером фильтров и тремя драйверами минифильтров</w:t>
      </w:r>
    </w:p>
    <w:p w14:paraId="730E702A" w14:textId="77777777" w:rsidR="00871F87" w:rsidRPr="00871F87" w:rsidRDefault="00871F87" w:rsidP="00FF790C">
      <w:pPr>
        <w:suppressAutoHyphens/>
        <w:rPr>
          <w:rFonts w:eastAsia="Times New Roman" w:cs="Times New Roman"/>
        </w:rPr>
      </w:pPr>
    </w:p>
    <w:p w14:paraId="2A89BD9F" w14:textId="2CA119A3" w:rsidR="00F357FA" w:rsidRPr="00BF37F7" w:rsidRDefault="00F357FA" w:rsidP="00FF790C">
      <w:pPr>
        <w:suppressAutoHyphens/>
        <w:rPr>
          <w:rFonts w:eastAsia="Times New Roman" w:cs="Times New Roman"/>
        </w:rPr>
      </w:pPr>
      <w:r w:rsidRPr="00F357FA">
        <w:rPr>
          <w:rFonts w:eastAsia="Times New Roman" w:cs="Times New Roman"/>
        </w:rPr>
        <w:t>В</w:t>
      </w:r>
      <w:r w:rsidRPr="00F357FA">
        <w:rPr>
          <w:rFonts w:eastAsia="Times New Roman" w:cs="Times New Roman"/>
          <w:lang w:val="en-US"/>
        </w:rPr>
        <w:t xml:space="preserve"> </w:t>
      </w:r>
      <w:r w:rsidRPr="00F357FA">
        <w:rPr>
          <w:rFonts w:eastAsia="Times New Roman" w:cs="Times New Roman"/>
        </w:rPr>
        <w:t>работе</w:t>
      </w:r>
      <w:r w:rsidRPr="00F357FA">
        <w:rPr>
          <w:rFonts w:eastAsia="Times New Roman" w:cs="Times New Roman"/>
          <w:lang w:val="en-US"/>
        </w:rPr>
        <w:t xml:space="preserve"> </w:t>
      </w:r>
      <w:r w:rsidRPr="00F357FA">
        <w:rPr>
          <w:rFonts w:eastAsia="Times New Roman" w:cs="Times New Roman"/>
        </w:rPr>
        <w:t>был</w:t>
      </w:r>
      <w:r w:rsidRPr="00F357FA">
        <w:rPr>
          <w:rFonts w:eastAsia="Times New Roman" w:cs="Times New Roman"/>
          <w:lang w:val="en-US"/>
        </w:rPr>
        <w:t xml:space="preserve"> </w:t>
      </w:r>
      <w:r w:rsidRPr="00F357FA">
        <w:rPr>
          <w:rFonts w:eastAsia="Times New Roman" w:cs="Times New Roman"/>
        </w:rPr>
        <w:t>рассмотрен</w:t>
      </w:r>
      <w:r w:rsidRPr="00F357FA">
        <w:rPr>
          <w:rFonts w:eastAsia="Times New Roman" w:cs="Times New Roman"/>
          <w:lang w:val="en-US"/>
        </w:rPr>
        <w:t xml:space="preserve"> </w:t>
      </w:r>
      <w:r w:rsidRPr="00F357FA">
        <w:rPr>
          <w:rFonts w:eastAsia="Times New Roman" w:cs="Times New Roman"/>
        </w:rPr>
        <w:t>д</w:t>
      </w:r>
      <w:r>
        <w:rPr>
          <w:rFonts w:eastAsia="Times New Roman" w:cs="Times New Roman"/>
        </w:rPr>
        <w:t>райвер</w:t>
      </w:r>
      <w:r w:rsidRPr="00F357FA">
        <w:rPr>
          <w:rFonts w:eastAsia="Times New Roman" w:cs="Times New Roman"/>
          <w:lang w:val="en-US"/>
        </w:rPr>
        <w:t xml:space="preserve"> </w:t>
      </w:r>
      <w:r w:rsidR="00871F87">
        <w:rPr>
          <w:rFonts w:eastAsia="Times New Roman" w:cs="Times New Roman"/>
          <w:lang w:val="en-US"/>
        </w:rPr>
        <w:t>Minispy</w:t>
      </w:r>
      <w:r w:rsidRPr="00F357FA">
        <w:rPr>
          <w:rFonts w:eastAsia="Times New Roman" w:cs="Times New Roman"/>
          <w:lang w:val="en-US"/>
        </w:rPr>
        <w:t xml:space="preserve"> File System Minifilter Driver. </w:t>
      </w:r>
      <w:r>
        <w:rPr>
          <w:rFonts w:eastAsia="Times New Roman" w:cs="Times New Roman"/>
        </w:rPr>
        <w:t xml:space="preserve">Он </w:t>
      </w:r>
      <w:r>
        <w:t xml:space="preserve">представляет собой </w:t>
      </w:r>
      <w:r w:rsidR="00871F87" w:rsidRPr="00871F87">
        <w:t>инструмент для мониторинга и регистрации любых операций ввода-вывода и транзакций, которые происходят в системе.</w:t>
      </w:r>
    </w:p>
    <w:p w14:paraId="7CFFAC11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7778FDBC" w14:textId="4FA60EBE" w:rsidR="00C93DCC" w:rsidRPr="00C93DCC" w:rsidRDefault="00BF37F7" w:rsidP="00111FF9">
      <w:pPr>
        <w:pStyle w:val="a6"/>
      </w:pPr>
      <w:r>
        <w:t>Ход работы</w:t>
      </w:r>
    </w:p>
    <w:p w14:paraId="769A6BDE" w14:textId="3EDCDA5E" w:rsidR="00980B95" w:rsidRDefault="00E44E95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выполнения работы был скачан исходный код драйвера, запущен проект на хостовой машине </w:t>
      </w:r>
      <w:r>
        <w:rPr>
          <w:rFonts w:eastAsia="Times New Roman" w:cs="Times New Roman"/>
          <w:lang w:val="en-US"/>
        </w:rPr>
        <w:t>Windows</w:t>
      </w:r>
      <w:r w:rsidRPr="00E44E95">
        <w:rPr>
          <w:rFonts w:eastAsia="Times New Roman" w:cs="Times New Roman"/>
        </w:rPr>
        <w:t xml:space="preserve"> 10</w:t>
      </w:r>
      <w:r>
        <w:rPr>
          <w:rFonts w:eastAsia="Times New Roman" w:cs="Times New Roman"/>
        </w:rPr>
        <w:t xml:space="preserve"> в общей папке с виртуальной машиной </w:t>
      </w:r>
      <w:r>
        <w:rPr>
          <w:rFonts w:eastAsia="Times New Roman" w:cs="Times New Roman"/>
          <w:lang w:val="en-US"/>
        </w:rPr>
        <w:t>Windows</w:t>
      </w:r>
      <w:r w:rsidRPr="00E44E95">
        <w:rPr>
          <w:rFonts w:eastAsia="Times New Roman" w:cs="Times New Roman"/>
        </w:rPr>
        <w:t xml:space="preserve"> 10 </w:t>
      </w:r>
      <w:r>
        <w:rPr>
          <w:rFonts w:eastAsia="Times New Roman" w:cs="Times New Roman"/>
        </w:rPr>
        <w:t>и запущен драйвер.</w:t>
      </w:r>
    </w:p>
    <w:p w14:paraId="2D72B86A" w14:textId="022EF758" w:rsidR="0090637F" w:rsidRDefault="0090637F" w:rsidP="00C93DCC">
      <w:pPr>
        <w:suppressAutoHyphens/>
        <w:rPr>
          <w:rFonts w:eastAsia="Times New Roman" w:cs="Times New Roman"/>
        </w:rPr>
      </w:pPr>
      <w:r w:rsidRPr="0090637F">
        <w:rPr>
          <w:rFonts w:eastAsia="Times New Roman" w:cs="Times New Roman"/>
        </w:rPr>
        <w:t>Среди образцов драйверов файловой системы с сайта Microsoft.com был выбран наиболее подходящий к данной лабораторной работе, а именно minispy. Данный минифильтр предназначен для мониторинга и регистрации любых операций ввода-вывода и транзакций, происходящих в системе.</w:t>
      </w:r>
    </w:p>
    <w:p w14:paraId="7F8A12B4" w14:textId="1A25970F" w:rsidR="00E44E95" w:rsidRDefault="00E44E95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этого на гостевой системе был установлен режим тестовой подписи. </w:t>
      </w:r>
      <w:r w:rsidR="00BB5A36" w:rsidRPr="00BB5A36">
        <w:rPr>
          <w:rFonts w:eastAsia="Times New Roman" w:cs="Times New Roman"/>
        </w:rPr>
        <w:t xml:space="preserve">64-разрядные версии Windows 10 и 8 включают функцию "принудительного </w:t>
      </w:r>
      <w:r w:rsidR="00BB5A36" w:rsidRPr="00BB5A36">
        <w:rPr>
          <w:rFonts w:eastAsia="Times New Roman" w:cs="Times New Roman"/>
        </w:rPr>
        <w:lastRenderedPageBreak/>
        <w:t xml:space="preserve">использования подписи драйвера". Они будут загружать только драйверы, подписанные Microsoft. Чтобы установить драйверы, не являющиеся официальными, необходимо отключить </w:t>
      </w:r>
      <w:r w:rsidR="00BB5A36">
        <w:rPr>
          <w:rFonts w:eastAsia="Times New Roman" w:cs="Times New Roman"/>
        </w:rPr>
        <w:t>эту функцию</w:t>
      </w:r>
      <w:r w:rsidR="00BB5A36" w:rsidRPr="00BB5A36">
        <w:rPr>
          <w:rFonts w:eastAsia="Times New Roman" w:cs="Times New Roman"/>
        </w:rPr>
        <w:t>.</w:t>
      </w:r>
      <w:r w:rsidR="00BB5A3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Для этого необходимо выполнить команду </w:t>
      </w:r>
    </w:p>
    <w:p w14:paraId="1C4FFAF6" w14:textId="512002CC" w:rsidR="00E44E95" w:rsidRPr="00594050" w:rsidRDefault="00E44E95" w:rsidP="00E44E95">
      <w:pPr>
        <w:pStyle w:val="af"/>
        <w:rPr>
          <w:lang w:val="ru-RU"/>
        </w:rPr>
      </w:pPr>
      <w:r>
        <w:t>bcdebit</w:t>
      </w:r>
      <w:r w:rsidRPr="00594050">
        <w:rPr>
          <w:lang w:val="ru-RU"/>
        </w:rPr>
        <w:t xml:space="preserve"> /</w:t>
      </w:r>
      <w:r>
        <w:t>set</w:t>
      </w:r>
      <w:r w:rsidRPr="00594050">
        <w:rPr>
          <w:lang w:val="ru-RU"/>
        </w:rPr>
        <w:t xml:space="preserve"> </w:t>
      </w:r>
      <w:r>
        <w:t>testigning</w:t>
      </w:r>
      <w:r w:rsidRPr="00594050">
        <w:rPr>
          <w:lang w:val="ru-RU"/>
        </w:rPr>
        <w:t xml:space="preserve"> </w:t>
      </w:r>
      <w:r>
        <w:t>on</w:t>
      </w:r>
    </w:p>
    <w:p w14:paraId="202DB6ED" w14:textId="77777777" w:rsidR="004B3E6E" w:rsidRPr="004B3E6E" w:rsidRDefault="00E44E95" w:rsidP="004B3E6E">
      <w:pPr>
        <w:ind w:firstLine="0"/>
      </w:pPr>
      <w:r>
        <w:t>и перезагрузить машину.</w:t>
      </w:r>
      <w:r w:rsidR="00BB5A36">
        <w:t xml:space="preserve"> Также аналогичного результата можно добиться при загрузке системы с выбором соответствующих опций в разделе «Устранение неполадок».</w:t>
      </w:r>
    </w:p>
    <w:p w14:paraId="2B77DFF2" w14:textId="50F79DF2" w:rsidR="004B3E6E" w:rsidRPr="004B3E6E" w:rsidRDefault="004B3E6E" w:rsidP="004B3E6E">
      <w:r>
        <w:t>Файлы конфигурации загрузки (BCD) предоставляют хранилище, которое используется для описания параметров загрузки и загрузки приложений. Объекты и элементы в хранилище фактически заменяют Boot.ini.</w:t>
      </w:r>
      <w:r w:rsidRPr="004B3E6E">
        <w:t xml:space="preserve"> </w:t>
      </w:r>
      <w:r>
        <w:t>BCDEdit — это средство командной строки для управления хранилищами BCD.</w:t>
      </w:r>
    </w:p>
    <w:p w14:paraId="2814A2ED" w14:textId="77777777" w:rsidR="00E44E95" w:rsidRPr="00BB5A36" w:rsidRDefault="00E44E95" w:rsidP="00E44E95">
      <w:pPr>
        <w:ind w:firstLine="0"/>
      </w:pPr>
    </w:p>
    <w:p w14:paraId="55851385" w14:textId="77777777" w:rsidR="00E44E95" w:rsidRDefault="00980B95" w:rsidP="00E44E95">
      <w:pPr>
        <w:pStyle w:val="af8"/>
      </w:pPr>
      <w:r w:rsidRPr="00980B95">
        <w:rPr>
          <w:rFonts w:eastAsia="Times New Roman"/>
          <w:noProof/>
        </w:rPr>
        <w:drawing>
          <wp:inline distT="0" distB="0" distL="0" distR="0" wp14:anchorId="44CAC866" wp14:editId="3276BC0F">
            <wp:extent cx="5430008" cy="1467055"/>
            <wp:effectExtent l="0" t="0" r="0" b="0"/>
            <wp:docPr id="109162095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095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FAB" w14:textId="372D2C5A" w:rsidR="00980B95" w:rsidRDefault="00E44E95" w:rsidP="00E44E9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2</w:t>
      </w:r>
      <w:r>
        <w:fldChar w:fldCharType="end"/>
      </w:r>
      <w:r>
        <w:t xml:space="preserve"> – Активирование режима тестовой подписи</w:t>
      </w:r>
    </w:p>
    <w:p w14:paraId="53A0D6F6" w14:textId="77777777" w:rsidR="00E44E95" w:rsidRPr="00E44E95" w:rsidRDefault="00E44E95" w:rsidP="00E44E95"/>
    <w:p w14:paraId="382BCEDA" w14:textId="77777777" w:rsidR="00E44E95" w:rsidRDefault="00980B95" w:rsidP="00E44E95">
      <w:pPr>
        <w:pStyle w:val="af8"/>
      </w:pPr>
      <w:r w:rsidRPr="00980B95">
        <w:rPr>
          <w:rFonts w:eastAsia="Times New Roman"/>
          <w:noProof/>
        </w:rPr>
        <w:drawing>
          <wp:inline distT="0" distB="0" distL="0" distR="0" wp14:anchorId="2B350A8C" wp14:editId="2CE270B5">
            <wp:extent cx="3410426" cy="1943371"/>
            <wp:effectExtent l="0" t="0" r="0" b="0"/>
            <wp:docPr id="125455408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408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553" w14:textId="02B962A8" w:rsidR="00980B95" w:rsidRDefault="00E44E95" w:rsidP="00E44E9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3</w:t>
      </w:r>
      <w:r>
        <w:fldChar w:fldCharType="end"/>
      </w:r>
      <w:r>
        <w:t xml:space="preserve"> – Активирование режима тестовой подписи</w:t>
      </w:r>
    </w:p>
    <w:p w14:paraId="4B4CD53B" w14:textId="77777777" w:rsidR="00E44E95" w:rsidRDefault="00E44E95" w:rsidP="00E44E95"/>
    <w:p w14:paraId="6199E0B6" w14:textId="2F982AFA" w:rsidR="00BB5A36" w:rsidRDefault="00BB5A36" w:rsidP="00E44E95">
      <w:r>
        <w:lastRenderedPageBreak/>
        <w:t>Далее необходимо п</w:t>
      </w:r>
      <w:r w:rsidRPr="00BB5A36">
        <w:t>одготовить среду разработки, которая включает в себя Visual Studio, Window Driver Kit (WDK), Software Development Kit (SDK).</w:t>
      </w:r>
      <w:r>
        <w:t xml:space="preserve"> </w:t>
      </w:r>
    </w:p>
    <w:p w14:paraId="7EFC183F" w14:textId="3B6BCAAC" w:rsidR="00BB5A36" w:rsidRDefault="00BB5A36" w:rsidP="00E44E95">
      <w:r>
        <w:t xml:space="preserve">Для установки дополнительных пакетов необходимо зайти в проект </w:t>
      </w:r>
      <w:r>
        <w:rPr>
          <w:lang w:val="en-US"/>
        </w:rPr>
        <w:t>VS</w:t>
      </w:r>
      <w:r w:rsidRPr="00BB5A36">
        <w:t xml:space="preserve">, </w:t>
      </w:r>
      <w:r>
        <w:t>зайти в компоненты и установить требующиеся пакеты.</w:t>
      </w:r>
    </w:p>
    <w:p w14:paraId="231E38ED" w14:textId="77777777" w:rsidR="00BB5A36" w:rsidRPr="00BB5A36" w:rsidRDefault="00BB5A36" w:rsidP="00E44E95"/>
    <w:p w14:paraId="40C46B77" w14:textId="77777777" w:rsidR="00BB5A36" w:rsidRDefault="00980B95" w:rsidP="00BB5A36">
      <w:pPr>
        <w:pStyle w:val="af8"/>
      </w:pPr>
      <w:r w:rsidRPr="00980B95">
        <w:rPr>
          <w:rFonts w:eastAsia="Times New Roman"/>
          <w:noProof/>
        </w:rPr>
        <w:drawing>
          <wp:inline distT="0" distB="0" distL="0" distR="0" wp14:anchorId="5892AA5C" wp14:editId="0D9E63C4">
            <wp:extent cx="3296110" cy="590632"/>
            <wp:effectExtent l="0" t="0" r="0" b="0"/>
            <wp:docPr id="28812468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468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0EB7" w14:textId="449B49C9" w:rsidR="00980B95" w:rsidRDefault="00BB5A36" w:rsidP="00BB5A3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4</w:t>
      </w:r>
      <w:r>
        <w:fldChar w:fldCharType="end"/>
      </w:r>
      <w:r>
        <w:t xml:space="preserve"> – Этап перехода к установке необходимых компонентов</w:t>
      </w:r>
    </w:p>
    <w:p w14:paraId="53A6698B" w14:textId="77777777" w:rsidR="00BB5A36" w:rsidRPr="00BB5A36" w:rsidRDefault="00BB5A36" w:rsidP="00BB5A36"/>
    <w:p w14:paraId="017B97FD" w14:textId="77777777" w:rsidR="00BB5A36" w:rsidRDefault="00980B95" w:rsidP="00BB5A36">
      <w:pPr>
        <w:pStyle w:val="af8"/>
      </w:pPr>
      <w:r w:rsidRPr="00980B95">
        <w:rPr>
          <w:rFonts w:eastAsia="Times New Roman"/>
          <w:noProof/>
        </w:rPr>
        <w:drawing>
          <wp:inline distT="0" distB="0" distL="0" distR="0" wp14:anchorId="6D90DA43" wp14:editId="6FE6D405">
            <wp:extent cx="6300470" cy="3154045"/>
            <wp:effectExtent l="0" t="0" r="5080" b="8255"/>
            <wp:docPr id="19917876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766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4402" w14:textId="19389AA2" w:rsidR="00980B95" w:rsidRDefault="00BB5A36" w:rsidP="00BB5A36">
      <w:pPr>
        <w:pStyle w:val="afffa"/>
        <w:rPr>
          <w:rFonts w:eastAsia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5</w:t>
      </w:r>
      <w:r>
        <w:fldChar w:fldCharType="end"/>
      </w:r>
      <w:r>
        <w:t xml:space="preserve"> – Установка пакетов</w:t>
      </w:r>
    </w:p>
    <w:p w14:paraId="0B42462B" w14:textId="67F33868" w:rsidR="00980B95" w:rsidRDefault="00980B95" w:rsidP="00C93DCC">
      <w:pPr>
        <w:suppressAutoHyphens/>
        <w:rPr>
          <w:rFonts w:eastAsia="Times New Roman" w:cs="Times New Roman"/>
        </w:rPr>
      </w:pPr>
    </w:p>
    <w:p w14:paraId="2888F3A7" w14:textId="6E4DA0B6" w:rsidR="00BB5A36" w:rsidRPr="00BB5A36" w:rsidRDefault="00BB5A36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Проект с драйвером до сих пор показывает ошибку при сборке. Чтобы это починить, необходимо изменить свойства для всех компонентов проекта: установить значение </w:t>
      </w:r>
      <w:r>
        <w:rPr>
          <w:rFonts w:eastAsia="Times New Roman" w:cs="Times New Roman"/>
          <w:lang w:val="en-US"/>
        </w:rPr>
        <w:t>Disable</w:t>
      </w:r>
      <w:r w:rsidRPr="00BB5A3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поле </w:t>
      </w:r>
      <w:r>
        <w:rPr>
          <w:rFonts w:eastAsia="Times New Roman" w:cs="Times New Roman"/>
          <w:lang w:val="en-US"/>
        </w:rPr>
        <w:t>Spectre</w:t>
      </w:r>
      <w:r w:rsidRPr="00BB5A36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Mitigation</w:t>
      </w:r>
      <w:r w:rsidRPr="00BB5A36">
        <w:rPr>
          <w:rFonts w:eastAsia="Times New Roman" w:cs="Times New Roman"/>
        </w:rPr>
        <w:t>.</w:t>
      </w:r>
    </w:p>
    <w:p w14:paraId="1556DB55" w14:textId="7A4FEB20" w:rsidR="00BB5A36" w:rsidRDefault="00594050" w:rsidP="00BB5A36">
      <w:pPr>
        <w:pStyle w:val="af8"/>
      </w:pPr>
      <w:r w:rsidRPr="00594050">
        <w:rPr>
          <w:noProof/>
        </w:rPr>
        <w:lastRenderedPageBreak/>
        <w:drawing>
          <wp:inline distT="0" distB="0" distL="0" distR="0" wp14:anchorId="66FC2641" wp14:editId="7DCBDC7E">
            <wp:extent cx="6300470" cy="2962910"/>
            <wp:effectExtent l="0" t="0" r="5080" b="8890"/>
            <wp:docPr id="1536215100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5100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F07" w14:textId="2073D0D7" w:rsidR="00980B95" w:rsidRPr="00562AFF" w:rsidRDefault="00BB5A36" w:rsidP="00BB5A3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6</w:t>
      </w:r>
      <w:r>
        <w:fldChar w:fldCharType="end"/>
      </w:r>
      <w:r w:rsidRPr="00562AFF">
        <w:t xml:space="preserve"> – Изменение свойств</w:t>
      </w:r>
    </w:p>
    <w:p w14:paraId="3CDB1EAF" w14:textId="77777777" w:rsidR="00DE0E8B" w:rsidRPr="00562AFF" w:rsidRDefault="00DE0E8B" w:rsidP="00DE0E8B"/>
    <w:p w14:paraId="32294203" w14:textId="174294D1" w:rsidR="00DE0E8B" w:rsidRPr="00DE0E8B" w:rsidRDefault="00DE0E8B" w:rsidP="00DE0E8B">
      <w:r w:rsidRPr="00DE0E8B">
        <w:t>После успешной сборки</w:t>
      </w:r>
      <w:r w:rsidR="00562AFF">
        <w:t xml:space="preserve"> (</w:t>
      </w:r>
      <w:r w:rsidR="00562AFF">
        <w:rPr>
          <w:lang w:val="en-US"/>
        </w:rPr>
        <w:t>x</w:t>
      </w:r>
      <w:r w:rsidR="00562AFF" w:rsidRPr="00562AFF">
        <w:t>64)</w:t>
      </w:r>
      <w:r w:rsidRPr="00DE0E8B">
        <w:t xml:space="preserve"> необходимо н</w:t>
      </w:r>
      <w:r>
        <w:t xml:space="preserve">ажать ПКМ и установить файл </w:t>
      </w:r>
      <w:r w:rsidRPr="00DE0E8B">
        <w:t>.</w:t>
      </w:r>
      <w:r>
        <w:rPr>
          <w:lang w:val="en-US"/>
        </w:rPr>
        <w:t>inf</w:t>
      </w:r>
      <w:r w:rsidRPr="00DE0E8B">
        <w:t xml:space="preserve">. </w:t>
      </w:r>
    </w:p>
    <w:p w14:paraId="2C426C9E" w14:textId="2B3A9273" w:rsidR="00562AFF" w:rsidRPr="00D26D1B" w:rsidRDefault="00AE1FDE" w:rsidP="00562AFF">
      <w:pPr>
        <w:pStyle w:val="af8"/>
        <w:rPr>
          <w:lang w:val="en-US"/>
        </w:rPr>
      </w:pPr>
      <w:r>
        <w:rPr>
          <w:rFonts w:eastAsia="Times New Roman" w:cs="Times New Roman"/>
        </w:rPr>
        <w:t xml:space="preserve"> </w:t>
      </w:r>
      <w:r w:rsidR="00594050">
        <w:rPr>
          <w:noProof/>
        </w:rPr>
        <w:drawing>
          <wp:inline distT="0" distB="0" distL="0" distR="0" wp14:anchorId="0111016D" wp14:editId="6501F811">
            <wp:extent cx="6300470" cy="3138170"/>
            <wp:effectExtent l="0" t="0" r="5080" b="5080"/>
            <wp:docPr id="60074748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748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17C" w14:textId="50C8FEF3" w:rsidR="00340885" w:rsidRPr="00562AFF" w:rsidRDefault="00562AFF" w:rsidP="00562AF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7</w:t>
      </w:r>
      <w:r>
        <w:fldChar w:fldCharType="end"/>
      </w:r>
      <w:r w:rsidRPr="00562AFF">
        <w:t xml:space="preserve"> – Установка драйвера</w:t>
      </w:r>
    </w:p>
    <w:p w14:paraId="6052192B" w14:textId="77777777" w:rsidR="00562AFF" w:rsidRPr="00562AFF" w:rsidRDefault="00562AFF" w:rsidP="00562AFF"/>
    <w:p w14:paraId="340D6AF1" w14:textId="4365FD53" w:rsidR="00562AFF" w:rsidRDefault="00562AFF" w:rsidP="00562AFF">
      <w:r w:rsidRPr="00562AFF">
        <w:t>Далее н</w:t>
      </w:r>
      <w:r>
        <w:t xml:space="preserve">еобходимо разрешить </w:t>
      </w:r>
      <w:r>
        <w:rPr>
          <w:lang w:val="en-US"/>
        </w:rPr>
        <w:t>INF</w:t>
      </w:r>
      <w:r w:rsidRPr="00562AFF">
        <w:t xml:space="preserve"> у</w:t>
      </w:r>
      <w:r>
        <w:t>становку в открывающемся окне.</w:t>
      </w:r>
    </w:p>
    <w:p w14:paraId="2F03A136" w14:textId="77777777" w:rsidR="00562AFF" w:rsidRDefault="00562AFF" w:rsidP="00562AFF"/>
    <w:p w14:paraId="4A87170F" w14:textId="77777777" w:rsidR="00562AFF" w:rsidRDefault="00562AFF" w:rsidP="00562AFF">
      <w:pPr>
        <w:pStyle w:val="af8"/>
      </w:pPr>
      <w:r w:rsidRPr="00562AFF">
        <w:rPr>
          <w:noProof/>
        </w:rPr>
        <w:lastRenderedPageBreak/>
        <w:drawing>
          <wp:inline distT="0" distB="0" distL="0" distR="0" wp14:anchorId="4CB9850D" wp14:editId="0DF95C0F">
            <wp:extent cx="3156162" cy="2834640"/>
            <wp:effectExtent l="0" t="0" r="6350" b="3810"/>
            <wp:docPr id="63751014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014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442" cy="28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B64" w14:textId="406C6304" w:rsidR="00562AFF" w:rsidRPr="00562AFF" w:rsidRDefault="00562AFF" w:rsidP="00562AF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8</w:t>
      </w:r>
      <w:r>
        <w:fldChar w:fldCharType="end"/>
      </w:r>
      <w:r>
        <w:t xml:space="preserve"> – </w:t>
      </w:r>
      <w:r w:rsidRPr="00562AFF">
        <w:t>Разрешение установки</w:t>
      </w:r>
    </w:p>
    <w:p w14:paraId="21B03A70" w14:textId="77777777" w:rsidR="00562AFF" w:rsidRDefault="00562AFF" w:rsidP="00562AFF"/>
    <w:p w14:paraId="7D889E54" w14:textId="05D609D9" w:rsidR="00562AFF" w:rsidRPr="00562AFF" w:rsidRDefault="00562AFF" w:rsidP="00562AFF">
      <w:r>
        <w:t>Затем необходимо выбрать соответствующие файлы для установки.</w:t>
      </w:r>
    </w:p>
    <w:p w14:paraId="611F48F8" w14:textId="77777777" w:rsidR="00562AFF" w:rsidRDefault="00562AFF" w:rsidP="00562AFF">
      <w:pPr>
        <w:pStyle w:val="ad"/>
      </w:pPr>
    </w:p>
    <w:p w14:paraId="29ADF93D" w14:textId="7240B61F" w:rsidR="00562AFF" w:rsidRDefault="001440AA" w:rsidP="00562AFF">
      <w:pPr>
        <w:pStyle w:val="af8"/>
      </w:pPr>
      <w:r w:rsidRPr="001440AA">
        <w:rPr>
          <w:noProof/>
        </w:rPr>
        <w:drawing>
          <wp:inline distT="0" distB="0" distL="0" distR="0" wp14:anchorId="3797B8FA" wp14:editId="48FD8EA4">
            <wp:extent cx="6300470" cy="2431415"/>
            <wp:effectExtent l="0" t="0" r="5080" b="6985"/>
            <wp:docPr id="1594990713" name="Рисунок 1" descr="Изображение выглядит как текст, программное обеспечение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0713" name="Рисунок 1" descr="Изображение выглядит как текст, программное обеспечение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891" w14:textId="0E83402D" w:rsidR="00562AFF" w:rsidRDefault="00562AFF" w:rsidP="00562AF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9</w:t>
      </w:r>
      <w:r>
        <w:fldChar w:fldCharType="end"/>
      </w:r>
      <w:r>
        <w:t xml:space="preserve"> – Процесс установки</w:t>
      </w:r>
    </w:p>
    <w:p w14:paraId="2F7879BA" w14:textId="77777777" w:rsidR="00562AFF" w:rsidRPr="00562AFF" w:rsidRDefault="00562AFF" w:rsidP="00562AFF"/>
    <w:p w14:paraId="6F553D75" w14:textId="187399C4" w:rsidR="00562AFF" w:rsidRDefault="001440AA" w:rsidP="00562AFF">
      <w:pPr>
        <w:pStyle w:val="af8"/>
      </w:pPr>
      <w:r w:rsidRPr="001440AA">
        <w:rPr>
          <w:noProof/>
        </w:rPr>
        <w:lastRenderedPageBreak/>
        <w:drawing>
          <wp:inline distT="0" distB="0" distL="0" distR="0" wp14:anchorId="25DEA62F" wp14:editId="6DE7BEF6">
            <wp:extent cx="6300470" cy="1997075"/>
            <wp:effectExtent l="0" t="0" r="5080" b="3175"/>
            <wp:docPr id="34304769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769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E3B" w14:textId="4BBC132C" w:rsidR="00562AFF" w:rsidRPr="00F42EEB" w:rsidRDefault="00562AFF" w:rsidP="00562AF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10</w:t>
      </w:r>
      <w:r>
        <w:fldChar w:fldCharType="end"/>
      </w:r>
      <w:r>
        <w:t xml:space="preserve"> – Процесс установки</w:t>
      </w:r>
    </w:p>
    <w:p w14:paraId="0C67BD6E" w14:textId="77777777" w:rsidR="004C680A" w:rsidRPr="00F42EEB" w:rsidRDefault="004C680A" w:rsidP="004C680A"/>
    <w:p w14:paraId="21CD856E" w14:textId="0D11F388" w:rsidR="004C680A" w:rsidRPr="00F42EEB" w:rsidRDefault="004C680A" w:rsidP="004C680A">
      <w:r>
        <w:t xml:space="preserve">Сначала драйвер не запускался, но была выполнена команда </w:t>
      </w:r>
      <w:r w:rsidRPr="004C680A">
        <w:rPr>
          <w:i/>
          <w:iCs/>
          <w:lang w:val="en-US"/>
        </w:rPr>
        <w:t>fltmc</w:t>
      </w:r>
      <w:r w:rsidRPr="004C680A">
        <w:rPr>
          <w:i/>
          <w:iCs/>
        </w:rPr>
        <w:t xml:space="preserve"> </w:t>
      </w:r>
      <w:r w:rsidRPr="004C680A">
        <w:rPr>
          <w:i/>
          <w:iCs/>
          <w:lang w:val="en-US"/>
        </w:rPr>
        <w:t>load</w:t>
      </w:r>
      <w:r w:rsidRPr="004C680A">
        <w:rPr>
          <w:i/>
          <w:iCs/>
        </w:rPr>
        <w:t xml:space="preserve"> </w:t>
      </w:r>
      <w:r w:rsidRPr="004C680A">
        <w:rPr>
          <w:i/>
          <w:iCs/>
          <w:lang w:val="en-US"/>
        </w:rPr>
        <w:t>minispy</w:t>
      </w:r>
      <w:r>
        <w:t>, которая исправила проблему.</w:t>
      </w:r>
      <w:r w:rsidR="00F42EEB" w:rsidRPr="00F42EEB">
        <w:t xml:space="preserve"> </w:t>
      </w:r>
      <w:r w:rsidR="00F42EEB">
        <w:t xml:space="preserve">Также, если возникает ошибка отсутствия библиотеки </w:t>
      </w:r>
      <w:r w:rsidR="00F42EEB">
        <w:rPr>
          <w:lang w:val="en-US"/>
        </w:rPr>
        <w:t>vcruntime</w:t>
      </w:r>
      <w:r w:rsidR="00F42EEB" w:rsidRPr="00F42EEB">
        <w:t>.</w:t>
      </w:r>
      <w:r w:rsidR="00F42EEB">
        <w:rPr>
          <w:lang w:val="en-US"/>
        </w:rPr>
        <w:t>dll</w:t>
      </w:r>
      <w:r w:rsidR="00F42EEB">
        <w:t>,</w:t>
      </w:r>
      <w:r w:rsidR="00F42EEB" w:rsidRPr="00F42EEB">
        <w:t xml:space="preserve"> </w:t>
      </w:r>
      <w:r w:rsidR="00F42EEB">
        <w:t xml:space="preserve">ее можно скачать и добавить в папку с вызываемым экзешником. </w:t>
      </w:r>
    </w:p>
    <w:p w14:paraId="0A855F21" w14:textId="77777777" w:rsidR="00354857" w:rsidRDefault="00354857" w:rsidP="00354857"/>
    <w:p w14:paraId="6176121E" w14:textId="24A3479F" w:rsidR="00354857" w:rsidRDefault="004C680A" w:rsidP="00354857">
      <w:pPr>
        <w:pStyle w:val="af8"/>
      </w:pPr>
      <w:r w:rsidRPr="004C680A">
        <w:rPr>
          <w:noProof/>
        </w:rPr>
        <w:drawing>
          <wp:inline distT="0" distB="0" distL="0" distR="0" wp14:anchorId="26FF644C" wp14:editId="50CFD76B">
            <wp:extent cx="4077053" cy="3314987"/>
            <wp:effectExtent l="0" t="0" r="0" b="0"/>
            <wp:docPr id="12666351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51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C30" w14:textId="73FCC467" w:rsidR="00354857" w:rsidRPr="00871F87" w:rsidRDefault="00354857" w:rsidP="0035485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11</w:t>
      </w:r>
      <w:r>
        <w:fldChar w:fldCharType="end"/>
      </w:r>
      <w:r>
        <w:t xml:space="preserve"> – Запуск драйвера</w:t>
      </w:r>
    </w:p>
    <w:p w14:paraId="059D376F" w14:textId="77777777" w:rsidR="00871F87" w:rsidRDefault="00871F87" w:rsidP="0002238A">
      <w:pPr>
        <w:ind w:firstLine="0"/>
      </w:pPr>
    </w:p>
    <w:p w14:paraId="527C9A25" w14:textId="3EF03AED" w:rsidR="00871F87" w:rsidRDefault="00871F87" w:rsidP="00871F87">
      <w:r>
        <w:t xml:space="preserve">Каждый драйвер минифильтра файловой системы должен иметь процедуру DriverEntry. Процедура DriverEntry вызывается при загрузке драйвера минифильтра. Программа DriverEntry выполняет глобальную инициализацию, </w:t>
      </w:r>
      <w:r>
        <w:lastRenderedPageBreak/>
        <w:t>регистрирует драйвер минифильтра и запускает фильтрацию. Эта процедура выполняется в контексте системного потока на уровне IRQL PASSIVE_LEVEL.</w:t>
      </w:r>
    </w:p>
    <w:p w14:paraId="333CE72B" w14:textId="1F1A22DB" w:rsidR="00871F87" w:rsidRDefault="00871F87" w:rsidP="00871F87">
      <w:r w:rsidRPr="00871F87">
        <w:t>DriverEntry имеет два входных параметра. Первый, DriverObject, это объект драйвера, который был создан при загрузке драйвера минифильтра. Второй, RegistryPath, представляет собой указатель на подсчитанную строку в Юникоде, которая содержит путь к разделу реестра драйвера минифильтра.</w:t>
      </w:r>
    </w:p>
    <w:p w14:paraId="272669A8" w14:textId="7FBC0D0F" w:rsidR="00871F87" w:rsidRDefault="00871F87" w:rsidP="00871F87">
      <w:r>
        <w:t>Программа DriverEntry драйвера минифильтра должна выполнять следующие шаги:</w:t>
      </w:r>
    </w:p>
    <w:p w14:paraId="0717FAAB" w14:textId="58EB2769" w:rsidR="00871F87" w:rsidRDefault="00871F87" w:rsidP="00871F87">
      <w:r>
        <w:t>1. Выполнение глобальной инициализации для драйвера минифильтра.</w:t>
      </w:r>
    </w:p>
    <w:p w14:paraId="7584BC35" w14:textId="5C12405B" w:rsidR="00871F87" w:rsidRDefault="00871F87" w:rsidP="00871F87">
      <w:r>
        <w:t>2. Регистрирование драйвера минифильтра с помощью FltRegisterFilter.</w:t>
      </w:r>
    </w:p>
    <w:p w14:paraId="11B50F05" w14:textId="6F1E1F68" w:rsidR="00871F87" w:rsidRDefault="00871F87" w:rsidP="00871F87">
      <w:r>
        <w:t>3. Инициализация фильтрации с помощью FltStartFiltering.</w:t>
      </w:r>
    </w:p>
    <w:p w14:paraId="51D743B9" w14:textId="06E1A394" w:rsidR="00871F87" w:rsidRDefault="00871F87" w:rsidP="00871F87">
      <w:r>
        <w:t>4. Возвращение значения NTSTATUS.</w:t>
      </w:r>
    </w:p>
    <w:p w14:paraId="533FB758" w14:textId="77777777" w:rsidR="00871F87" w:rsidRDefault="00871F87" w:rsidP="00871F87"/>
    <w:p w14:paraId="5B0D1D2C" w14:textId="3E9F8B67" w:rsidR="0002238A" w:rsidRDefault="0002238A" w:rsidP="0002238A">
      <w:r>
        <w:t xml:space="preserve">Собственно, в код функции DriverEntry() было добавлено считывание конфигурационного файла с помощью ZwCreateFile </w:t>
      </w:r>
      <w:r>
        <w:tab/>
        <w:t>и ZwReadFile.</w:t>
      </w:r>
    </w:p>
    <w:p w14:paraId="21E526B0" w14:textId="7475821A" w:rsidR="002378D9" w:rsidRDefault="002378D9" w:rsidP="0002238A">
      <w:r>
        <w:t>Конфигурационный файл представлен в виде</w:t>
      </w:r>
      <w:r w:rsidRPr="002378D9">
        <w:t xml:space="preserve">: </w:t>
      </w:r>
      <w:r>
        <w:t>[File] [Process] [Access].</w:t>
      </w:r>
    </w:p>
    <w:p w14:paraId="6F09F7F7" w14:textId="0C5B7FC9" w:rsidR="002378D9" w:rsidRPr="00725D64" w:rsidRDefault="002378D9" w:rsidP="002378D9">
      <w:r>
        <w:t>Данные, считанные из конфигурационного файла, хранятся в виде следующей структуры</w:t>
      </w:r>
      <w:r w:rsidRPr="002378D9">
        <w:t xml:space="preserve"> </w:t>
      </w:r>
      <w:r>
        <w:rPr>
          <w:lang w:val="en-US"/>
        </w:rPr>
        <w:t>rule</w:t>
      </w:r>
      <w:r w:rsidRPr="002378D9">
        <w:t>.</w:t>
      </w:r>
    </w:p>
    <w:p w14:paraId="57962DBF" w14:textId="77777777" w:rsidR="002378D9" w:rsidRPr="00725D64" w:rsidRDefault="002378D9" w:rsidP="002378D9"/>
    <w:p w14:paraId="1B1CEC85" w14:textId="77777777" w:rsidR="002378D9" w:rsidRDefault="002378D9" w:rsidP="002378D9">
      <w:pPr>
        <w:pStyle w:val="af8"/>
      </w:pPr>
      <w:r w:rsidRPr="002378D9">
        <w:rPr>
          <w:noProof/>
          <w:lang w:val="en-US"/>
        </w:rPr>
        <w:drawing>
          <wp:inline distT="0" distB="0" distL="0" distR="0" wp14:anchorId="7AA9106F" wp14:editId="0EC02FC3">
            <wp:extent cx="2381582" cy="1047896"/>
            <wp:effectExtent l="0" t="0" r="0" b="0"/>
            <wp:docPr id="182646848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848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38F" w14:textId="605996EC" w:rsidR="002378D9" w:rsidRPr="002378D9" w:rsidRDefault="002378D9" w:rsidP="002378D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12</w:t>
      </w:r>
      <w:r>
        <w:fldChar w:fldCharType="end"/>
      </w:r>
      <w:r w:rsidRPr="002378D9">
        <w:t xml:space="preserve"> – </w:t>
      </w:r>
      <w:r>
        <w:t xml:space="preserve">Структура </w:t>
      </w:r>
      <w:r>
        <w:rPr>
          <w:lang w:val="en-US"/>
        </w:rPr>
        <w:t>rule</w:t>
      </w:r>
    </w:p>
    <w:p w14:paraId="157B34CA" w14:textId="77777777" w:rsidR="002378D9" w:rsidRDefault="002378D9" w:rsidP="002378D9">
      <w:pPr>
        <w:ind w:firstLine="708"/>
      </w:pPr>
    </w:p>
    <w:p w14:paraId="605541A9" w14:textId="681C7D99" w:rsidR="002378D9" w:rsidRDefault="002378D9" w:rsidP="002378D9">
      <w:pPr>
        <w:ind w:firstLine="708"/>
      </w:pPr>
      <w:r>
        <w:t>После успешного считывания информации из конфигурационного файла был добавлен участок кода, отвечающий за проверку прав доступа. Для этого необходимо получить имя файла с помощью FltParseFileNameInformation и имя процесса с помощью GetProcessNameByHandle.</w:t>
      </w:r>
    </w:p>
    <w:p w14:paraId="41C4CD3B" w14:textId="77777777" w:rsidR="002378D9" w:rsidRDefault="002378D9" w:rsidP="002378D9">
      <w:pPr>
        <w:ind w:firstLine="708"/>
      </w:pPr>
      <w:r>
        <w:lastRenderedPageBreak/>
        <w:t xml:space="preserve">Если зарегистрированная операция осуществляется в директории </w:t>
      </w:r>
      <w:r>
        <w:rPr>
          <w:lang w:val="en-US"/>
        </w:rPr>
        <w:t>MBKS</w:t>
      </w:r>
      <w:r>
        <w:t xml:space="preserve">, то далее идет проверка прав доступа согласно информации, считанной из конфигурационного файла. Если нет необходимой записи, то доступ запрещен. </w:t>
      </w:r>
    </w:p>
    <w:p w14:paraId="36022C4C" w14:textId="77777777" w:rsidR="002378D9" w:rsidRDefault="002378D9" w:rsidP="002378D9">
      <w:pPr>
        <w:ind w:firstLine="708"/>
      </w:pPr>
      <w:r>
        <w:t xml:space="preserve">Для реагирования только на события чтения и записи в массиве обратных вызовов были убраны лишние события. </w:t>
      </w:r>
    </w:p>
    <w:p w14:paraId="0C6A2D9D" w14:textId="77777777" w:rsidR="002378D9" w:rsidRDefault="002378D9" w:rsidP="002378D9">
      <w:pPr>
        <w:ind w:firstLine="708"/>
      </w:pPr>
      <w:r>
        <w:t xml:space="preserve">После всех проделанных действий важно освободить память, иначе будет </w:t>
      </w:r>
      <w:r>
        <w:rPr>
          <w:lang w:val="en-US"/>
        </w:rPr>
        <w:t>BSOD</w:t>
      </w:r>
      <w:r>
        <w:t>.</w:t>
      </w:r>
    </w:p>
    <w:p w14:paraId="25ADBC38" w14:textId="29CCE084" w:rsidR="002378D9" w:rsidRPr="002378D9" w:rsidRDefault="002378D9" w:rsidP="002378D9">
      <w:pPr>
        <w:suppressAutoHyphens/>
        <w:ind w:firstLine="0"/>
      </w:pPr>
      <w:r>
        <w:rPr>
          <w:rFonts w:eastAsia="Times New Roman" w:cs="Times New Roman"/>
        </w:rPr>
        <w:tab/>
        <w:t xml:space="preserve">Для отладки программы использовалась утилита </w:t>
      </w:r>
      <w:r>
        <w:rPr>
          <w:rFonts w:eastAsia="Times New Roman" w:cs="Times New Roman"/>
          <w:lang w:val="en-US"/>
        </w:rPr>
        <w:t>DebugView</w:t>
      </w:r>
      <w:r>
        <w:rPr>
          <w:rFonts w:eastAsia="Times New Roman" w:cs="Times New Roman"/>
        </w:rPr>
        <w:t>.</w:t>
      </w:r>
    </w:p>
    <w:p w14:paraId="7AEE81F6" w14:textId="77777777" w:rsidR="00F42EEB" w:rsidRDefault="00F42EEB" w:rsidP="00F42EEB"/>
    <w:p w14:paraId="5680332E" w14:textId="77777777" w:rsidR="00F42EEB" w:rsidRDefault="00F42EEB" w:rsidP="00F42EEB">
      <w:pPr>
        <w:pStyle w:val="af8"/>
      </w:pPr>
      <w:r w:rsidRPr="00F42EEB">
        <w:rPr>
          <w:noProof/>
        </w:rPr>
        <w:drawing>
          <wp:inline distT="0" distB="0" distL="0" distR="0" wp14:anchorId="05EB4CB8" wp14:editId="48116157">
            <wp:extent cx="4563112" cy="2695951"/>
            <wp:effectExtent l="0" t="0" r="8890" b="9525"/>
            <wp:docPr id="3916526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26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1A41" w14:textId="58386126" w:rsidR="00F42EEB" w:rsidRDefault="00F42EEB" w:rsidP="00F42EE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13</w:t>
      </w:r>
      <w:r>
        <w:fldChar w:fldCharType="end"/>
      </w:r>
      <w:r>
        <w:t xml:space="preserve"> </w:t>
      </w:r>
      <w:r w:rsidRPr="005F0C5B">
        <w:t>– Запуск драйвера</w:t>
      </w:r>
    </w:p>
    <w:p w14:paraId="0B3D5037" w14:textId="77777777" w:rsidR="00F42EEB" w:rsidRDefault="00F42EEB" w:rsidP="00F42EEB"/>
    <w:p w14:paraId="54E1B51B" w14:textId="17D07559" w:rsidR="00F42EEB" w:rsidRDefault="00F42EEB" w:rsidP="00F42EEB">
      <w:r>
        <w:t>Для указания папки с конфигурационным файлом необходимо записывать путь в особом формате.</w:t>
      </w:r>
    </w:p>
    <w:p w14:paraId="1BAFF38B" w14:textId="77777777" w:rsidR="00F42EEB" w:rsidRDefault="00F42EEB" w:rsidP="00F42EEB"/>
    <w:p w14:paraId="17F02964" w14:textId="77777777" w:rsidR="00F42EEB" w:rsidRDefault="00F42EEB" w:rsidP="00F42EEB">
      <w:pPr>
        <w:pStyle w:val="af8"/>
      </w:pPr>
      <w:r w:rsidRPr="00F42EEB">
        <w:rPr>
          <w:noProof/>
        </w:rPr>
        <w:drawing>
          <wp:inline distT="0" distB="0" distL="0" distR="0" wp14:anchorId="6AE076FF" wp14:editId="4E6F6536">
            <wp:extent cx="3162741" cy="619211"/>
            <wp:effectExtent l="0" t="0" r="0" b="9525"/>
            <wp:docPr id="89894308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308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7C9" w14:textId="7572EDC6" w:rsidR="00A47ED6" w:rsidRDefault="00F42EEB" w:rsidP="00A47ED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14</w:t>
      </w:r>
      <w:r>
        <w:fldChar w:fldCharType="end"/>
      </w:r>
      <w:r>
        <w:t xml:space="preserve"> – Путь к конфигурационному файлу</w:t>
      </w:r>
    </w:p>
    <w:p w14:paraId="53416EE5" w14:textId="77777777" w:rsidR="002378D9" w:rsidRDefault="002378D9" w:rsidP="002378D9"/>
    <w:p w14:paraId="38A3F30A" w14:textId="204D6FDC" w:rsidR="002378D9" w:rsidRPr="0002238A" w:rsidRDefault="0002238A" w:rsidP="002378D9">
      <w:r w:rsidRPr="0002238A">
        <w:t xml:space="preserve">Minispy устанавливает бит “подавлять автоматическое вложение” во флагах экземпляра. </w:t>
      </w:r>
      <w:r>
        <w:t>Поэтому д</w:t>
      </w:r>
      <w:r w:rsidR="002378D9">
        <w:t xml:space="preserve">ля того, чтобы правила вступили в силу, необходимо не </w:t>
      </w:r>
      <w:r w:rsidR="002378D9">
        <w:lastRenderedPageBreak/>
        <w:t xml:space="preserve">просто установить </w:t>
      </w:r>
      <w:r w:rsidR="00871F87">
        <w:t xml:space="preserve">и запустить измененный драйвер, но </w:t>
      </w:r>
      <w:r>
        <w:t xml:space="preserve">и </w:t>
      </w:r>
      <w:r w:rsidR="00871F87">
        <w:t xml:space="preserve">выполнить команду </w:t>
      </w:r>
      <w:r w:rsidR="00871F87" w:rsidRPr="00871F87">
        <w:t>/</w:t>
      </w:r>
      <w:r w:rsidR="00871F87">
        <w:rPr>
          <w:lang w:val="en-US"/>
        </w:rPr>
        <w:t>a</w:t>
      </w:r>
      <w:r w:rsidR="00871F87" w:rsidRPr="00871F87">
        <w:t xml:space="preserve"> \</w:t>
      </w:r>
      <w:r w:rsidR="00871F87">
        <w:rPr>
          <w:lang w:val="en-US"/>
        </w:rPr>
        <w:t>Device</w:t>
      </w:r>
      <w:r w:rsidR="00871F87" w:rsidRPr="00871F87">
        <w:t>\</w:t>
      </w:r>
      <w:r w:rsidR="00871F87">
        <w:rPr>
          <w:lang w:val="en-US"/>
        </w:rPr>
        <w:t>Harddisk</w:t>
      </w:r>
      <w:r>
        <w:rPr>
          <w:lang w:val="en-US"/>
        </w:rPr>
        <w:t>Volume</w:t>
      </w:r>
      <w:r w:rsidRPr="0002238A">
        <w:t xml:space="preserve">2 </w:t>
      </w:r>
      <w:r>
        <w:t xml:space="preserve">(первый из </w:t>
      </w:r>
      <w:r>
        <w:rPr>
          <w:lang w:val="en-US"/>
        </w:rPr>
        <w:t>HarddiskVolume</w:t>
      </w:r>
      <w:r>
        <w:t>, предложенный в подсказке).</w:t>
      </w:r>
    </w:p>
    <w:p w14:paraId="3953C736" w14:textId="77777777" w:rsidR="00F42EEB" w:rsidRDefault="00F42EEB" w:rsidP="00F42EEB"/>
    <w:p w14:paraId="75A1F9D1" w14:textId="77777777" w:rsidR="00A47ED6" w:rsidRDefault="00F42EEB" w:rsidP="00A47ED6">
      <w:pPr>
        <w:pStyle w:val="af8"/>
      </w:pPr>
      <w:r w:rsidRPr="00F42EEB">
        <w:rPr>
          <w:noProof/>
        </w:rPr>
        <w:drawing>
          <wp:inline distT="0" distB="0" distL="0" distR="0" wp14:anchorId="4D9EDEBF" wp14:editId="20C5952E">
            <wp:extent cx="6300470" cy="2994025"/>
            <wp:effectExtent l="0" t="0" r="5080" b="0"/>
            <wp:docPr id="17592762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62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781" w14:textId="22A15FD9" w:rsidR="00F42EEB" w:rsidRPr="00F42EEB" w:rsidRDefault="00A47ED6" w:rsidP="00A47ED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15</w:t>
      </w:r>
      <w:r>
        <w:fldChar w:fldCharType="end"/>
      </w:r>
      <w:r>
        <w:t xml:space="preserve"> – Запуск драйвера</w:t>
      </w:r>
    </w:p>
    <w:p w14:paraId="794C97BF" w14:textId="77777777" w:rsidR="0090637F" w:rsidRDefault="0090637F" w:rsidP="0090637F"/>
    <w:p w14:paraId="17B08DA8" w14:textId="69324A95" w:rsidR="0090637F" w:rsidRPr="00423C7C" w:rsidRDefault="00423C7C" w:rsidP="0090637F">
      <w:r>
        <w:t>Для тестирования драйвера б</w:t>
      </w:r>
      <w:r w:rsidR="00CB6F93">
        <w:t xml:space="preserve">ыла написана простейшая программа для записи текста и чтения </w:t>
      </w:r>
      <w:r>
        <w:t>из него.</w:t>
      </w:r>
    </w:p>
    <w:p w14:paraId="286D5552" w14:textId="77777777" w:rsidR="00CB6F93" w:rsidRPr="00423C7C" w:rsidRDefault="00CB6F93" w:rsidP="0090637F"/>
    <w:p w14:paraId="4032CA0B" w14:textId="77777777" w:rsidR="00CB6F93" w:rsidRDefault="00CB6F93" w:rsidP="00CB6F93">
      <w:pPr>
        <w:pStyle w:val="af8"/>
      </w:pPr>
      <w:r w:rsidRPr="00CB6F93">
        <w:rPr>
          <w:noProof/>
          <w:lang w:val="en-US"/>
        </w:rPr>
        <w:drawing>
          <wp:inline distT="0" distB="0" distL="0" distR="0" wp14:anchorId="4169B9DF" wp14:editId="36A64AD5">
            <wp:extent cx="6300470" cy="1038860"/>
            <wp:effectExtent l="0" t="0" r="5080" b="8890"/>
            <wp:docPr id="16012805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05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5673" w14:textId="19DC7E44" w:rsidR="004447FC" w:rsidRPr="004447FC" w:rsidRDefault="00CB6F93" w:rsidP="004447FC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16</w:t>
      </w:r>
      <w:r>
        <w:fldChar w:fldCharType="end"/>
      </w:r>
      <w:r w:rsidRPr="00CB6F93">
        <w:t xml:space="preserve"> – </w:t>
      </w:r>
      <w:r>
        <w:t>Тестирование простейшей программы для записи текста в файл и чтения из него</w:t>
      </w:r>
    </w:p>
    <w:p w14:paraId="396BB627" w14:textId="77777777" w:rsidR="00CB6F93" w:rsidRDefault="00CB6F93" w:rsidP="00CB6F93"/>
    <w:p w14:paraId="6144C714" w14:textId="103E6EC4" w:rsidR="004447FC" w:rsidRDefault="00357EBA" w:rsidP="004447FC">
      <w:pPr>
        <w:pStyle w:val="af8"/>
      </w:pPr>
      <w:r w:rsidRPr="00357EBA">
        <w:rPr>
          <w:noProof/>
        </w:rPr>
        <w:lastRenderedPageBreak/>
        <w:drawing>
          <wp:inline distT="0" distB="0" distL="0" distR="0" wp14:anchorId="462BFCEA" wp14:editId="2F72E2A9">
            <wp:extent cx="4938188" cy="3063505"/>
            <wp:effectExtent l="0" t="0" r="0" b="3810"/>
            <wp:docPr id="8382399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99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181" w14:textId="0DF77DE5" w:rsidR="00C93DCC" w:rsidRDefault="004447FC" w:rsidP="00357EB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0480">
        <w:rPr>
          <w:noProof/>
        </w:rPr>
        <w:t>17</w:t>
      </w:r>
      <w:r>
        <w:fldChar w:fldCharType="end"/>
      </w:r>
      <w:r w:rsidRPr="004447FC">
        <w:t xml:space="preserve"> – </w:t>
      </w:r>
      <w:r>
        <w:t>Тестирование программы с запущенным минифильтром</w:t>
      </w:r>
    </w:p>
    <w:p w14:paraId="3E776CAD" w14:textId="77777777" w:rsidR="00725D64" w:rsidRDefault="00725D64" w:rsidP="00725D64"/>
    <w:p w14:paraId="063D534D" w14:textId="5B63AA1C" w:rsidR="00725D64" w:rsidRDefault="00725D64" w:rsidP="00725D64">
      <w:r>
        <w:t xml:space="preserve">В качестве дополнительного задания было необходимо изменить программу так, чтобы при изменении конфигурационного файла работа драйвера не нарушалась и новые изменения сразу вступали в силу. </w:t>
      </w:r>
    </w:p>
    <w:p w14:paraId="27E80B4D" w14:textId="50C681EA" w:rsidR="00725D64" w:rsidRDefault="00725D64" w:rsidP="00725D64">
      <w:pPr>
        <w:rPr>
          <w:lang w:val="en-US"/>
        </w:rPr>
      </w:pPr>
      <w:r>
        <w:t xml:space="preserve">Ранее проверка на права доступа осуществлялась в функции </w:t>
      </w:r>
      <w:r>
        <w:rPr>
          <w:lang w:val="en-US"/>
        </w:rPr>
        <w:t>Spy</w:t>
      </w:r>
      <w:r w:rsidRPr="00725D64">
        <w:t>PreOperationCallback</w:t>
      </w:r>
      <w:r>
        <w:t xml:space="preserve">. Теперь в </w:t>
      </w:r>
      <w:r>
        <w:rPr>
          <w:lang w:val="en-US"/>
        </w:rPr>
        <w:t>Spy</w:t>
      </w:r>
      <w:r w:rsidRPr="00725D64">
        <w:t>PostOperationCallback</w:t>
      </w:r>
      <w:r>
        <w:t>.</w:t>
      </w:r>
    </w:p>
    <w:p w14:paraId="46224841" w14:textId="77777777" w:rsidR="00440480" w:rsidRDefault="00440480" w:rsidP="00725D64">
      <w:pPr>
        <w:rPr>
          <w:lang w:val="en-US"/>
        </w:rPr>
      </w:pPr>
    </w:p>
    <w:p w14:paraId="0D17EDF0" w14:textId="77777777" w:rsidR="00440480" w:rsidRDefault="00440480" w:rsidP="00440480">
      <w:pPr>
        <w:pStyle w:val="af8"/>
      </w:pPr>
      <w:r w:rsidRPr="00440480">
        <w:rPr>
          <w:noProof/>
          <w:lang w:val="en-US"/>
        </w:rPr>
        <w:drawing>
          <wp:inline distT="0" distB="0" distL="0" distR="0" wp14:anchorId="164D7B18" wp14:editId="3981AC1D">
            <wp:extent cx="6300470" cy="2565400"/>
            <wp:effectExtent l="0" t="0" r="5080" b="6350"/>
            <wp:docPr id="523734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34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56D" w14:textId="71EDD0FC" w:rsidR="00440480" w:rsidRPr="00440480" w:rsidRDefault="00440480" w:rsidP="0044048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440480">
        <w:t xml:space="preserve"> – </w:t>
      </w:r>
      <w:r>
        <w:t>Изменение конфигурационного файла и применение новых правил</w:t>
      </w:r>
    </w:p>
    <w:p w14:paraId="7CFB476C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094F1BFB" w14:textId="77777777" w:rsidR="00440480" w:rsidRDefault="00440480" w:rsidP="00C93DCC">
      <w:pPr>
        <w:suppressAutoHyphens/>
        <w:rPr>
          <w:rFonts w:eastAsia="Times New Roman" w:cs="Times New Roman"/>
        </w:rPr>
      </w:pPr>
    </w:p>
    <w:p w14:paraId="4EEFE827" w14:textId="77777777" w:rsidR="00C93DCC" w:rsidRPr="00C93DCC" w:rsidRDefault="00C93DCC" w:rsidP="00111FF9">
      <w:pPr>
        <w:pStyle w:val="a6"/>
      </w:pPr>
      <w:r>
        <w:lastRenderedPageBreak/>
        <w:t>Выводы</w:t>
      </w:r>
    </w:p>
    <w:p w14:paraId="399AD566" w14:textId="6743CD8A" w:rsidR="00601F8B" w:rsidRDefault="00BF37F7" w:rsidP="00303CBB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 ходе работы были исследованы</w:t>
      </w:r>
      <w:r w:rsidRPr="00E6175D">
        <w:rPr>
          <w:rFonts w:eastAsia="Times New Roman" w:cs="Times New Roman"/>
        </w:rPr>
        <w:t xml:space="preserve"> принцип</w:t>
      </w:r>
      <w:r>
        <w:rPr>
          <w:rFonts w:eastAsia="Times New Roman" w:cs="Times New Roman"/>
        </w:rPr>
        <w:t>ы</w:t>
      </w:r>
      <w:r w:rsidRPr="00E6175D">
        <w:rPr>
          <w:rFonts w:eastAsia="Times New Roman" w:cs="Times New Roman"/>
        </w:rPr>
        <w:t xml:space="preserve"> разработки моделей безопасности,</w:t>
      </w:r>
      <w:r>
        <w:rPr>
          <w:rFonts w:eastAsia="Times New Roman" w:cs="Times New Roman"/>
        </w:rPr>
        <w:t xml:space="preserve"> </w:t>
      </w:r>
      <w:r w:rsidRPr="00E6175D">
        <w:rPr>
          <w:rFonts w:eastAsia="Times New Roman" w:cs="Times New Roman"/>
        </w:rPr>
        <w:t>функционирующих на уровне ядра ОС Windows</w:t>
      </w:r>
      <w:r>
        <w:rPr>
          <w:rFonts w:eastAsia="Times New Roman" w:cs="Times New Roman"/>
        </w:rPr>
        <w:t>, разработан</w:t>
      </w:r>
      <w:r w:rsidRPr="00E6175D">
        <w:rPr>
          <w:rFonts w:eastAsia="Times New Roman" w:cs="Times New Roman"/>
        </w:rPr>
        <w:t xml:space="preserve"> драйвер-фильтр для ОС Windows 10, позволяющий ограничить права доступа процессов к объектам файловой системы</w:t>
      </w:r>
      <w:r>
        <w:rPr>
          <w:rFonts w:eastAsia="Times New Roman" w:cs="Times New Roman"/>
        </w:rPr>
        <w:t xml:space="preserve"> </w:t>
      </w:r>
      <w:r w:rsidRPr="00E6175D">
        <w:rPr>
          <w:rFonts w:eastAsia="Times New Roman" w:cs="Times New Roman"/>
        </w:rPr>
        <w:t xml:space="preserve">по правилам </w:t>
      </w:r>
      <w:r>
        <w:rPr>
          <w:rFonts w:eastAsia="Times New Roman" w:cs="Times New Roman"/>
        </w:rPr>
        <w:t>д</w:t>
      </w:r>
      <w:r w:rsidRPr="00E6175D">
        <w:rPr>
          <w:rFonts w:eastAsia="Times New Roman" w:cs="Times New Roman"/>
        </w:rPr>
        <w:t>искреционной модели доступа</w:t>
      </w:r>
      <w:r>
        <w:rPr>
          <w:rFonts w:eastAsia="Times New Roman" w:cs="Times New Roman"/>
        </w:rPr>
        <w:t>.</w:t>
      </w:r>
    </w:p>
    <w:p w14:paraId="0320A168" w14:textId="4D1E2E10" w:rsidR="008D3862" w:rsidRDefault="008D3862" w:rsidP="00303CBB">
      <w:pPr>
        <w:suppressAutoHyphens/>
        <w:rPr>
          <w:rFonts w:eastAsia="Times New Roman" w:cs="Times New Roman"/>
        </w:rPr>
      </w:pPr>
    </w:p>
    <w:p w14:paraId="19D9F02F" w14:textId="77777777" w:rsidR="008D3862" w:rsidRDefault="008D386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349B128" w14:textId="008CF02C" w:rsidR="008D3862" w:rsidRDefault="008D3862" w:rsidP="008D3862">
      <w:pPr>
        <w:pStyle w:val="1"/>
        <w:numPr>
          <w:ilvl w:val="0"/>
          <w:numId w:val="0"/>
        </w:numPr>
        <w:ind w:firstLine="851"/>
        <w:jc w:val="center"/>
      </w:pPr>
      <w:r>
        <w:lastRenderedPageBreak/>
        <w:t>Приложение 1</w:t>
      </w:r>
    </w:p>
    <w:p w14:paraId="572FD12A" w14:textId="576CAF57" w:rsidR="008D3862" w:rsidRDefault="008D3862" w:rsidP="008D3862">
      <w:pPr>
        <w:rPr>
          <w:lang w:val="en-US"/>
        </w:rPr>
      </w:pPr>
      <w:r>
        <w:t xml:space="preserve">Листинг кода </w:t>
      </w:r>
      <w:r>
        <w:rPr>
          <w:lang w:val="en-US"/>
        </w:rPr>
        <w:t>minispy.c</w:t>
      </w:r>
    </w:p>
    <w:p w14:paraId="3CD6FB07" w14:textId="77777777" w:rsidR="008D3862" w:rsidRDefault="008D3862" w:rsidP="008D3862">
      <w:pPr>
        <w:pStyle w:val="af"/>
      </w:pPr>
    </w:p>
    <w:p w14:paraId="3B639A9C" w14:textId="77777777" w:rsidR="008D3862" w:rsidRPr="008D3862" w:rsidRDefault="008D3862" w:rsidP="008D3862">
      <w:pPr>
        <w:pStyle w:val="af"/>
      </w:pPr>
      <w:r w:rsidRPr="008D3862">
        <w:t>/*++</w:t>
      </w:r>
    </w:p>
    <w:p w14:paraId="772F3367" w14:textId="77777777" w:rsidR="008D3862" w:rsidRPr="008D3862" w:rsidRDefault="008D3862" w:rsidP="008D3862">
      <w:pPr>
        <w:pStyle w:val="af"/>
      </w:pPr>
    </w:p>
    <w:p w14:paraId="68D3E35D" w14:textId="77777777" w:rsidR="008D3862" w:rsidRPr="008D3862" w:rsidRDefault="008D3862" w:rsidP="008D3862">
      <w:pPr>
        <w:pStyle w:val="af"/>
      </w:pPr>
      <w:r w:rsidRPr="008D3862">
        <w:t>Copyright (c) 1989-2002  Microsoft Corporation</w:t>
      </w:r>
    </w:p>
    <w:p w14:paraId="23C644D2" w14:textId="77777777" w:rsidR="008D3862" w:rsidRPr="008D3862" w:rsidRDefault="008D3862" w:rsidP="008D3862">
      <w:pPr>
        <w:pStyle w:val="af"/>
      </w:pPr>
    </w:p>
    <w:p w14:paraId="084B048F" w14:textId="77777777" w:rsidR="008D3862" w:rsidRPr="008D3862" w:rsidRDefault="008D3862" w:rsidP="008D3862">
      <w:pPr>
        <w:pStyle w:val="af"/>
      </w:pPr>
      <w:r w:rsidRPr="008D3862">
        <w:t>Module Name:</w:t>
      </w:r>
    </w:p>
    <w:p w14:paraId="40FA9460" w14:textId="77777777" w:rsidR="008D3862" w:rsidRPr="008D3862" w:rsidRDefault="008D3862" w:rsidP="008D3862">
      <w:pPr>
        <w:pStyle w:val="af"/>
      </w:pPr>
    </w:p>
    <w:p w14:paraId="681B0A14" w14:textId="77777777" w:rsidR="008D3862" w:rsidRPr="008D3862" w:rsidRDefault="008D3862" w:rsidP="008D3862">
      <w:pPr>
        <w:pStyle w:val="af"/>
      </w:pPr>
      <w:r w:rsidRPr="008D3862">
        <w:t xml:space="preserve">    MiniSpy.c</w:t>
      </w:r>
    </w:p>
    <w:p w14:paraId="705E8DFC" w14:textId="77777777" w:rsidR="008D3862" w:rsidRPr="008D3862" w:rsidRDefault="008D3862" w:rsidP="008D3862">
      <w:pPr>
        <w:pStyle w:val="af"/>
      </w:pPr>
    </w:p>
    <w:p w14:paraId="7679EBE3" w14:textId="77777777" w:rsidR="008D3862" w:rsidRPr="008D3862" w:rsidRDefault="008D3862" w:rsidP="008D3862">
      <w:pPr>
        <w:pStyle w:val="af"/>
      </w:pPr>
      <w:r w:rsidRPr="008D3862">
        <w:t>Abstract:</w:t>
      </w:r>
    </w:p>
    <w:p w14:paraId="3E5B60AC" w14:textId="77777777" w:rsidR="008D3862" w:rsidRPr="008D3862" w:rsidRDefault="008D3862" w:rsidP="008D3862">
      <w:pPr>
        <w:pStyle w:val="af"/>
      </w:pPr>
    </w:p>
    <w:p w14:paraId="52986E0A" w14:textId="77777777" w:rsidR="008D3862" w:rsidRPr="008D3862" w:rsidRDefault="008D3862" w:rsidP="008D3862">
      <w:pPr>
        <w:pStyle w:val="af"/>
      </w:pPr>
      <w:r w:rsidRPr="008D3862">
        <w:t xml:space="preserve">    This is the main module for the MiniSpy mini-filter.</w:t>
      </w:r>
    </w:p>
    <w:p w14:paraId="3CC26161" w14:textId="77777777" w:rsidR="008D3862" w:rsidRPr="008D3862" w:rsidRDefault="008D3862" w:rsidP="008D3862">
      <w:pPr>
        <w:pStyle w:val="af"/>
      </w:pPr>
    </w:p>
    <w:p w14:paraId="081EA7B9" w14:textId="77777777" w:rsidR="008D3862" w:rsidRPr="008D3862" w:rsidRDefault="008D3862" w:rsidP="008D3862">
      <w:pPr>
        <w:pStyle w:val="af"/>
      </w:pPr>
      <w:r w:rsidRPr="008D3862">
        <w:t>Environment:</w:t>
      </w:r>
    </w:p>
    <w:p w14:paraId="1B1523C0" w14:textId="77777777" w:rsidR="008D3862" w:rsidRPr="008D3862" w:rsidRDefault="008D3862" w:rsidP="008D3862">
      <w:pPr>
        <w:pStyle w:val="af"/>
      </w:pPr>
    </w:p>
    <w:p w14:paraId="1509316D" w14:textId="77777777" w:rsidR="008D3862" w:rsidRPr="008D3862" w:rsidRDefault="008D3862" w:rsidP="008D3862">
      <w:pPr>
        <w:pStyle w:val="af"/>
      </w:pPr>
      <w:r w:rsidRPr="008D3862">
        <w:t xml:space="preserve">    Kernel mode</w:t>
      </w:r>
    </w:p>
    <w:p w14:paraId="1CB9F0AD" w14:textId="77777777" w:rsidR="008D3862" w:rsidRPr="008D3862" w:rsidRDefault="008D3862" w:rsidP="008D3862">
      <w:pPr>
        <w:pStyle w:val="af"/>
      </w:pPr>
    </w:p>
    <w:p w14:paraId="2452DAAA" w14:textId="77777777" w:rsidR="008D3862" w:rsidRPr="008D3862" w:rsidRDefault="008D3862" w:rsidP="008D3862">
      <w:pPr>
        <w:pStyle w:val="af"/>
      </w:pPr>
      <w:r w:rsidRPr="008D3862">
        <w:t>--*/</w:t>
      </w:r>
    </w:p>
    <w:p w14:paraId="199B7FFB" w14:textId="77777777" w:rsidR="008D3862" w:rsidRPr="008D3862" w:rsidRDefault="008D3862" w:rsidP="008D3862">
      <w:pPr>
        <w:pStyle w:val="af"/>
      </w:pPr>
    </w:p>
    <w:p w14:paraId="7D8979F3" w14:textId="77777777" w:rsidR="008D3862" w:rsidRPr="008D3862" w:rsidRDefault="008D3862" w:rsidP="008D3862">
      <w:pPr>
        <w:pStyle w:val="af"/>
      </w:pPr>
      <w:r w:rsidRPr="008D3862">
        <w:t>#include "mspyKern.h"</w:t>
      </w:r>
    </w:p>
    <w:p w14:paraId="1E186135" w14:textId="77777777" w:rsidR="008D3862" w:rsidRPr="008D3862" w:rsidRDefault="008D3862" w:rsidP="008D3862">
      <w:pPr>
        <w:pStyle w:val="af"/>
      </w:pPr>
      <w:r w:rsidRPr="008D3862">
        <w:t>#include &lt;stdio.h&gt;</w:t>
      </w:r>
    </w:p>
    <w:p w14:paraId="2855E088" w14:textId="77777777" w:rsidR="008D3862" w:rsidRPr="008D3862" w:rsidRDefault="008D3862" w:rsidP="008D3862">
      <w:pPr>
        <w:pStyle w:val="af"/>
      </w:pPr>
    </w:p>
    <w:p w14:paraId="019396AE" w14:textId="77777777" w:rsidR="008D3862" w:rsidRPr="008D3862" w:rsidRDefault="008D3862" w:rsidP="008D3862">
      <w:pPr>
        <w:pStyle w:val="af"/>
      </w:pPr>
      <w:r w:rsidRPr="008D3862">
        <w:t>//</w:t>
      </w:r>
    </w:p>
    <w:p w14:paraId="16083973" w14:textId="77777777" w:rsidR="008D3862" w:rsidRPr="008D3862" w:rsidRDefault="008D3862" w:rsidP="008D3862">
      <w:pPr>
        <w:pStyle w:val="af"/>
      </w:pPr>
      <w:r w:rsidRPr="008D3862">
        <w:t>//  Global variables</w:t>
      </w:r>
    </w:p>
    <w:p w14:paraId="5490B902" w14:textId="77777777" w:rsidR="008D3862" w:rsidRPr="008D3862" w:rsidRDefault="008D3862" w:rsidP="008D3862">
      <w:pPr>
        <w:pStyle w:val="af"/>
      </w:pPr>
      <w:r w:rsidRPr="008D3862">
        <w:t>//</w:t>
      </w:r>
    </w:p>
    <w:p w14:paraId="4F166AF6" w14:textId="77777777" w:rsidR="008D3862" w:rsidRPr="008D3862" w:rsidRDefault="008D3862" w:rsidP="008D3862">
      <w:pPr>
        <w:pStyle w:val="af"/>
      </w:pPr>
    </w:p>
    <w:p w14:paraId="2A1250CF" w14:textId="77777777" w:rsidR="008D3862" w:rsidRPr="008D3862" w:rsidRDefault="008D3862" w:rsidP="008D3862">
      <w:pPr>
        <w:pStyle w:val="af"/>
      </w:pPr>
      <w:r w:rsidRPr="008D3862">
        <w:t>MINISPY_DATA MiniSpyData;</w:t>
      </w:r>
    </w:p>
    <w:p w14:paraId="1BB2EF31" w14:textId="77777777" w:rsidR="008D3862" w:rsidRPr="008D3862" w:rsidRDefault="008D3862" w:rsidP="008D3862">
      <w:pPr>
        <w:pStyle w:val="af"/>
      </w:pPr>
      <w:r w:rsidRPr="008D3862">
        <w:t>NTSTATUS StatusToBreakOn = 0;</w:t>
      </w:r>
    </w:p>
    <w:p w14:paraId="3A8EE40C" w14:textId="77777777" w:rsidR="008D3862" w:rsidRPr="008D3862" w:rsidRDefault="008D3862" w:rsidP="008D3862">
      <w:pPr>
        <w:pStyle w:val="af"/>
      </w:pPr>
    </w:p>
    <w:p w14:paraId="16CF7182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2F425734" w14:textId="77777777" w:rsidR="008D3862" w:rsidRPr="008D3862" w:rsidRDefault="008D3862" w:rsidP="008D3862">
      <w:pPr>
        <w:pStyle w:val="af"/>
      </w:pPr>
      <w:r w:rsidRPr="008D3862">
        <w:t>//  Function prototypes</w:t>
      </w:r>
    </w:p>
    <w:p w14:paraId="1F182A9A" w14:textId="77777777" w:rsidR="008D3862" w:rsidRPr="008D3862" w:rsidRDefault="008D3862" w:rsidP="008D3862">
      <w:pPr>
        <w:pStyle w:val="af"/>
      </w:pPr>
      <w:r w:rsidRPr="008D3862">
        <w:lastRenderedPageBreak/>
        <w:t>//---------------------------------------------------------------------------</w:t>
      </w:r>
    </w:p>
    <w:p w14:paraId="7D271F12" w14:textId="77777777" w:rsidR="008D3862" w:rsidRPr="008D3862" w:rsidRDefault="008D3862" w:rsidP="008D3862">
      <w:pPr>
        <w:pStyle w:val="af"/>
      </w:pPr>
      <w:r w:rsidRPr="008D3862">
        <w:t>DRIVER_INITIALIZE DriverEntry;</w:t>
      </w:r>
    </w:p>
    <w:p w14:paraId="60E00088" w14:textId="77777777" w:rsidR="008D3862" w:rsidRPr="008D3862" w:rsidRDefault="008D3862" w:rsidP="008D3862">
      <w:pPr>
        <w:pStyle w:val="af"/>
      </w:pPr>
      <w:r w:rsidRPr="008D3862">
        <w:t>NTSTATUS</w:t>
      </w:r>
    </w:p>
    <w:p w14:paraId="0C813927" w14:textId="77777777" w:rsidR="008D3862" w:rsidRPr="008D3862" w:rsidRDefault="008D3862" w:rsidP="008D3862">
      <w:pPr>
        <w:pStyle w:val="af"/>
      </w:pPr>
      <w:r w:rsidRPr="008D3862">
        <w:t>DriverEntry(</w:t>
      </w:r>
    </w:p>
    <w:p w14:paraId="547A352E" w14:textId="77777777" w:rsidR="008D3862" w:rsidRPr="008D3862" w:rsidRDefault="008D3862" w:rsidP="008D3862">
      <w:pPr>
        <w:pStyle w:val="af"/>
      </w:pPr>
      <w:r w:rsidRPr="008D3862">
        <w:t xml:space="preserve">    _In_ PDRIVER_OBJECT DriverObject,</w:t>
      </w:r>
    </w:p>
    <w:p w14:paraId="6F56FF66" w14:textId="77777777" w:rsidR="008D3862" w:rsidRPr="008D3862" w:rsidRDefault="008D3862" w:rsidP="008D3862">
      <w:pPr>
        <w:pStyle w:val="af"/>
      </w:pPr>
      <w:r w:rsidRPr="008D3862">
        <w:t xml:space="preserve">    _In_ PUNICODE_STRING RegistryPath</w:t>
      </w:r>
    </w:p>
    <w:p w14:paraId="7790D626" w14:textId="77777777" w:rsidR="008D3862" w:rsidRPr="008D3862" w:rsidRDefault="008D3862" w:rsidP="008D3862">
      <w:pPr>
        <w:pStyle w:val="af"/>
      </w:pPr>
      <w:r w:rsidRPr="008D3862">
        <w:t>);</w:t>
      </w:r>
    </w:p>
    <w:p w14:paraId="0A7477CE" w14:textId="77777777" w:rsidR="008D3862" w:rsidRPr="008D3862" w:rsidRDefault="008D3862" w:rsidP="008D3862">
      <w:pPr>
        <w:pStyle w:val="af"/>
      </w:pPr>
    </w:p>
    <w:p w14:paraId="3124C106" w14:textId="77777777" w:rsidR="008D3862" w:rsidRPr="008D3862" w:rsidRDefault="008D3862" w:rsidP="008D3862">
      <w:pPr>
        <w:pStyle w:val="af"/>
      </w:pPr>
    </w:p>
    <w:p w14:paraId="6A0DDCF1" w14:textId="77777777" w:rsidR="008D3862" w:rsidRPr="008D3862" w:rsidRDefault="008D3862" w:rsidP="008D3862">
      <w:pPr>
        <w:pStyle w:val="af"/>
      </w:pPr>
      <w:r w:rsidRPr="008D3862">
        <w:t>NTSTATUS</w:t>
      </w:r>
    </w:p>
    <w:p w14:paraId="30E1FA9E" w14:textId="77777777" w:rsidR="008D3862" w:rsidRPr="008D3862" w:rsidRDefault="008D3862" w:rsidP="008D3862">
      <w:pPr>
        <w:pStyle w:val="af"/>
      </w:pPr>
      <w:r w:rsidRPr="008D3862">
        <w:t>SpyMessage(</w:t>
      </w:r>
    </w:p>
    <w:p w14:paraId="68585CE8" w14:textId="77777777" w:rsidR="008D3862" w:rsidRPr="008D3862" w:rsidRDefault="008D3862" w:rsidP="008D3862">
      <w:pPr>
        <w:pStyle w:val="af"/>
      </w:pPr>
      <w:r w:rsidRPr="008D3862">
        <w:t xml:space="preserve">    _In_ PVOID ConnectionCookie,</w:t>
      </w:r>
    </w:p>
    <w:p w14:paraId="20F1247F" w14:textId="77777777" w:rsidR="008D3862" w:rsidRPr="008D3862" w:rsidRDefault="008D3862" w:rsidP="008D3862">
      <w:pPr>
        <w:pStyle w:val="af"/>
      </w:pPr>
      <w:r w:rsidRPr="008D3862">
        <w:t xml:space="preserve">    _In_reads_bytes_opt_(InputBufferSize) PVOID InputBuffer,</w:t>
      </w:r>
    </w:p>
    <w:p w14:paraId="5E11EB69" w14:textId="77777777" w:rsidR="008D3862" w:rsidRPr="008D3862" w:rsidRDefault="008D3862" w:rsidP="008D3862">
      <w:pPr>
        <w:pStyle w:val="af"/>
      </w:pPr>
      <w:r w:rsidRPr="008D3862">
        <w:t xml:space="preserve">    _In_ ULONG InputBufferSize,</w:t>
      </w:r>
    </w:p>
    <w:p w14:paraId="7080FBB9" w14:textId="77777777" w:rsidR="008D3862" w:rsidRPr="008D3862" w:rsidRDefault="008D3862" w:rsidP="008D3862">
      <w:pPr>
        <w:pStyle w:val="af"/>
      </w:pPr>
      <w:r w:rsidRPr="008D3862">
        <w:t xml:space="preserve">    _Out_writes_bytes_to_opt_(OutputBufferSize, *ReturnOutputBufferLength) PVOID OutputBuffer,</w:t>
      </w:r>
    </w:p>
    <w:p w14:paraId="1F45ED95" w14:textId="77777777" w:rsidR="008D3862" w:rsidRPr="008D3862" w:rsidRDefault="008D3862" w:rsidP="008D3862">
      <w:pPr>
        <w:pStyle w:val="af"/>
      </w:pPr>
      <w:r w:rsidRPr="008D3862">
        <w:t xml:space="preserve">    _In_ ULONG OutputBufferSize,</w:t>
      </w:r>
    </w:p>
    <w:p w14:paraId="58B82CE4" w14:textId="77777777" w:rsidR="008D3862" w:rsidRPr="008D3862" w:rsidRDefault="008D3862" w:rsidP="008D3862">
      <w:pPr>
        <w:pStyle w:val="af"/>
      </w:pPr>
      <w:r w:rsidRPr="008D3862">
        <w:t xml:space="preserve">    _Out_ PULONG ReturnOutputBufferLength</w:t>
      </w:r>
    </w:p>
    <w:p w14:paraId="2C9F16C6" w14:textId="77777777" w:rsidR="008D3862" w:rsidRPr="008D3862" w:rsidRDefault="008D3862" w:rsidP="008D3862">
      <w:pPr>
        <w:pStyle w:val="af"/>
      </w:pPr>
      <w:r w:rsidRPr="008D3862">
        <w:t>);</w:t>
      </w:r>
    </w:p>
    <w:p w14:paraId="6E396BA4" w14:textId="77777777" w:rsidR="008D3862" w:rsidRPr="008D3862" w:rsidRDefault="008D3862" w:rsidP="008D3862">
      <w:pPr>
        <w:pStyle w:val="af"/>
      </w:pPr>
    </w:p>
    <w:p w14:paraId="2BE357E2" w14:textId="77777777" w:rsidR="008D3862" w:rsidRPr="008D3862" w:rsidRDefault="008D3862" w:rsidP="008D3862">
      <w:pPr>
        <w:pStyle w:val="af"/>
      </w:pPr>
      <w:r w:rsidRPr="008D3862">
        <w:t>NTSTATUS</w:t>
      </w:r>
    </w:p>
    <w:p w14:paraId="4BAF42C1" w14:textId="77777777" w:rsidR="008D3862" w:rsidRPr="008D3862" w:rsidRDefault="008D3862" w:rsidP="008D3862">
      <w:pPr>
        <w:pStyle w:val="af"/>
      </w:pPr>
      <w:r w:rsidRPr="008D3862">
        <w:t>SpyConnect(</w:t>
      </w:r>
    </w:p>
    <w:p w14:paraId="1DA0D529" w14:textId="77777777" w:rsidR="008D3862" w:rsidRPr="008D3862" w:rsidRDefault="008D3862" w:rsidP="008D3862">
      <w:pPr>
        <w:pStyle w:val="af"/>
      </w:pPr>
      <w:r w:rsidRPr="008D3862">
        <w:t xml:space="preserve">    _In_ PFLT_PORT ClientPort,</w:t>
      </w:r>
    </w:p>
    <w:p w14:paraId="3E1E40B7" w14:textId="77777777" w:rsidR="008D3862" w:rsidRPr="008D3862" w:rsidRDefault="008D3862" w:rsidP="008D3862">
      <w:pPr>
        <w:pStyle w:val="af"/>
      </w:pPr>
      <w:r w:rsidRPr="008D3862">
        <w:t xml:space="preserve">    _In_ PVOID ServerPortCookie,</w:t>
      </w:r>
    </w:p>
    <w:p w14:paraId="29A57683" w14:textId="77777777" w:rsidR="008D3862" w:rsidRPr="008D3862" w:rsidRDefault="008D3862" w:rsidP="008D3862">
      <w:pPr>
        <w:pStyle w:val="af"/>
      </w:pPr>
      <w:r w:rsidRPr="008D3862">
        <w:t xml:space="preserve">    _In_reads_bytes_(SizeOfContext) PVOID ConnectionContext,</w:t>
      </w:r>
    </w:p>
    <w:p w14:paraId="4BC044C0" w14:textId="77777777" w:rsidR="008D3862" w:rsidRPr="008D3862" w:rsidRDefault="008D3862" w:rsidP="008D3862">
      <w:pPr>
        <w:pStyle w:val="af"/>
      </w:pPr>
      <w:r w:rsidRPr="008D3862">
        <w:t xml:space="preserve">    _In_ ULONG SizeOfContext,</w:t>
      </w:r>
    </w:p>
    <w:p w14:paraId="2A1A4654" w14:textId="77777777" w:rsidR="008D3862" w:rsidRPr="008D3862" w:rsidRDefault="008D3862" w:rsidP="008D3862">
      <w:pPr>
        <w:pStyle w:val="af"/>
      </w:pPr>
      <w:r w:rsidRPr="008D3862">
        <w:t xml:space="preserve">    _Flt_ConnectionCookie_Outptr_ PVOID* ConnectionCookie</w:t>
      </w:r>
    </w:p>
    <w:p w14:paraId="4D08D06B" w14:textId="77777777" w:rsidR="008D3862" w:rsidRPr="008D3862" w:rsidRDefault="008D3862" w:rsidP="008D3862">
      <w:pPr>
        <w:pStyle w:val="af"/>
      </w:pPr>
      <w:r w:rsidRPr="008D3862">
        <w:t>);</w:t>
      </w:r>
    </w:p>
    <w:p w14:paraId="663072C8" w14:textId="77777777" w:rsidR="008D3862" w:rsidRPr="008D3862" w:rsidRDefault="008D3862" w:rsidP="008D3862">
      <w:pPr>
        <w:pStyle w:val="af"/>
      </w:pPr>
    </w:p>
    <w:p w14:paraId="6BB061A8" w14:textId="77777777" w:rsidR="008D3862" w:rsidRPr="008D3862" w:rsidRDefault="008D3862" w:rsidP="008D3862">
      <w:pPr>
        <w:pStyle w:val="af"/>
      </w:pPr>
      <w:r w:rsidRPr="008D3862">
        <w:t>VOID</w:t>
      </w:r>
    </w:p>
    <w:p w14:paraId="689F65A9" w14:textId="77777777" w:rsidR="008D3862" w:rsidRPr="008D3862" w:rsidRDefault="008D3862" w:rsidP="008D3862">
      <w:pPr>
        <w:pStyle w:val="af"/>
      </w:pPr>
      <w:r w:rsidRPr="008D3862">
        <w:t>SpyDisconnect(</w:t>
      </w:r>
    </w:p>
    <w:p w14:paraId="460BF982" w14:textId="77777777" w:rsidR="008D3862" w:rsidRPr="008D3862" w:rsidRDefault="008D3862" w:rsidP="008D3862">
      <w:pPr>
        <w:pStyle w:val="af"/>
      </w:pPr>
      <w:r w:rsidRPr="008D3862">
        <w:t xml:space="preserve">    _In_opt_ PVOID ConnectionCookie</w:t>
      </w:r>
    </w:p>
    <w:p w14:paraId="546FC665" w14:textId="77777777" w:rsidR="008D3862" w:rsidRPr="008D3862" w:rsidRDefault="008D3862" w:rsidP="008D3862">
      <w:pPr>
        <w:pStyle w:val="af"/>
      </w:pPr>
      <w:r w:rsidRPr="008D3862">
        <w:t>);</w:t>
      </w:r>
    </w:p>
    <w:p w14:paraId="5F1AE62F" w14:textId="77777777" w:rsidR="008D3862" w:rsidRPr="008D3862" w:rsidRDefault="008D3862" w:rsidP="008D3862">
      <w:pPr>
        <w:pStyle w:val="af"/>
      </w:pPr>
    </w:p>
    <w:p w14:paraId="25FD7C95" w14:textId="77777777" w:rsidR="008D3862" w:rsidRPr="008D3862" w:rsidRDefault="008D3862" w:rsidP="008D3862">
      <w:pPr>
        <w:pStyle w:val="af"/>
      </w:pPr>
      <w:r w:rsidRPr="008D3862">
        <w:t>NTSTATUS</w:t>
      </w:r>
    </w:p>
    <w:p w14:paraId="08A11C00" w14:textId="77777777" w:rsidR="008D3862" w:rsidRPr="008D3862" w:rsidRDefault="008D3862" w:rsidP="008D3862">
      <w:pPr>
        <w:pStyle w:val="af"/>
      </w:pPr>
      <w:r w:rsidRPr="008D3862">
        <w:lastRenderedPageBreak/>
        <w:t>SpyEnlistInTransaction(</w:t>
      </w:r>
    </w:p>
    <w:p w14:paraId="27BBE47F" w14:textId="77777777" w:rsidR="008D3862" w:rsidRPr="008D3862" w:rsidRDefault="008D3862" w:rsidP="008D3862">
      <w:pPr>
        <w:pStyle w:val="af"/>
      </w:pPr>
      <w:r w:rsidRPr="008D3862">
        <w:t xml:space="preserve">    _In_ PCFLT_RELATED_OBJECTS FltObjects</w:t>
      </w:r>
    </w:p>
    <w:p w14:paraId="6E39B453" w14:textId="77777777" w:rsidR="008D3862" w:rsidRPr="008D3862" w:rsidRDefault="008D3862" w:rsidP="008D3862">
      <w:pPr>
        <w:pStyle w:val="af"/>
      </w:pPr>
      <w:r w:rsidRPr="008D3862">
        <w:t>);</w:t>
      </w:r>
    </w:p>
    <w:p w14:paraId="36C7CC57" w14:textId="77777777" w:rsidR="008D3862" w:rsidRPr="008D3862" w:rsidRDefault="008D3862" w:rsidP="008D3862">
      <w:pPr>
        <w:pStyle w:val="af"/>
      </w:pPr>
    </w:p>
    <w:p w14:paraId="29F6E692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7FF83505" w14:textId="77777777" w:rsidR="008D3862" w:rsidRPr="008D3862" w:rsidRDefault="008D3862" w:rsidP="008D3862">
      <w:pPr>
        <w:pStyle w:val="af"/>
      </w:pPr>
      <w:r w:rsidRPr="008D3862">
        <w:t>//  Assign text sections for each routine.</w:t>
      </w:r>
    </w:p>
    <w:p w14:paraId="7016F3AE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3B8F4595" w14:textId="77777777" w:rsidR="008D3862" w:rsidRPr="008D3862" w:rsidRDefault="008D3862" w:rsidP="008D3862">
      <w:pPr>
        <w:pStyle w:val="af"/>
      </w:pPr>
    </w:p>
    <w:p w14:paraId="026D4A36" w14:textId="77777777" w:rsidR="008D3862" w:rsidRPr="008D3862" w:rsidRDefault="008D3862" w:rsidP="008D3862">
      <w:pPr>
        <w:pStyle w:val="af"/>
      </w:pPr>
      <w:r w:rsidRPr="008D3862">
        <w:t>#ifdef ALLOC_PRAGMA</w:t>
      </w:r>
    </w:p>
    <w:p w14:paraId="35C4AE5E" w14:textId="77777777" w:rsidR="008D3862" w:rsidRPr="008D3862" w:rsidRDefault="008D3862" w:rsidP="008D3862">
      <w:pPr>
        <w:pStyle w:val="af"/>
      </w:pPr>
      <w:r w:rsidRPr="008D3862">
        <w:t>#pragma alloc_text(INIT, DriverEntry)</w:t>
      </w:r>
    </w:p>
    <w:p w14:paraId="55622132" w14:textId="77777777" w:rsidR="008D3862" w:rsidRPr="008D3862" w:rsidRDefault="008D3862" w:rsidP="008D3862">
      <w:pPr>
        <w:pStyle w:val="af"/>
      </w:pPr>
      <w:r w:rsidRPr="008D3862">
        <w:t>#pragma alloc_text(PAGE, SpyFilterUnload)</w:t>
      </w:r>
    </w:p>
    <w:p w14:paraId="30A04BDD" w14:textId="77777777" w:rsidR="008D3862" w:rsidRPr="008D3862" w:rsidRDefault="008D3862" w:rsidP="008D3862">
      <w:pPr>
        <w:pStyle w:val="af"/>
      </w:pPr>
      <w:r w:rsidRPr="008D3862">
        <w:t>#pragma alloc_text(PAGE, SpyQueryTeardown)</w:t>
      </w:r>
    </w:p>
    <w:p w14:paraId="108B28D1" w14:textId="77777777" w:rsidR="008D3862" w:rsidRPr="008D3862" w:rsidRDefault="008D3862" w:rsidP="008D3862">
      <w:pPr>
        <w:pStyle w:val="af"/>
      </w:pPr>
      <w:r w:rsidRPr="008D3862">
        <w:t>#pragma alloc_text(PAGE, SpyConnect)</w:t>
      </w:r>
    </w:p>
    <w:p w14:paraId="45A99100" w14:textId="77777777" w:rsidR="008D3862" w:rsidRPr="008D3862" w:rsidRDefault="008D3862" w:rsidP="008D3862">
      <w:pPr>
        <w:pStyle w:val="af"/>
      </w:pPr>
      <w:r w:rsidRPr="008D3862">
        <w:t>#pragma alloc_text(PAGE, SpyDisconnect)</w:t>
      </w:r>
    </w:p>
    <w:p w14:paraId="152C73E3" w14:textId="77777777" w:rsidR="008D3862" w:rsidRPr="008D3862" w:rsidRDefault="008D3862" w:rsidP="008D3862">
      <w:pPr>
        <w:pStyle w:val="af"/>
      </w:pPr>
      <w:r w:rsidRPr="008D3862">
        <w:t>#pragma alloc_text(PAGE, SpyMessage)</w:t>
      </w:r>
    </w:p>
    <w:p w14:paraId="6566787F" w14:textId="77777777" w:rsidR="008D3862" w:rsidRPr="008D3862" w:rsidRDefault="008D3862" w:rsidP="008D3862">
      <w:pPr>
        <w:pStyle w:val="af"/>
      </w:pPr>
      <w:r w:rsidRPr="008D3862">
        <w:t>#endif</w:t>
      </w:r>
    </w:p>
    <w:p w14:paraId="27298059" w14:textId="77777777" w:rsidR="008D3862" w:rsidRPr="008D3862" w:rsidRDefault="008D3862" w:rsidP="008D3862">
      <w:pPr>
        <w:pStyle w:val="af"/>
      </w:pPr>
    </w:p>
    <w:p w14:paraId="7E2D927F" w14:textId="77777777" w:rsidR="008D3862" w:rsidRPr="008D3862" w:rsidRDefault="008D3862" w:rsidP="008D3862">
      <w:pPr>
        <w:pStyle w:val="af"/>
      </w:pPr>
    </w:p>
    <w:p w14:paraId="355A0CDF" w14:textId="77777777" w:rsidR="008D3862" w:rsidRPr="008D3862" w:rsidRDefault="008D3862" w:rsidP="008D3862">
      <w:pPr>
        <w:pStyle w:val="af"/>
      </w:pPr>
      <w:r w:rsidRPr="008D3862">
        <w:t>#define SetFlagInterlocked(_ptrFlags,_flagToSet) \</w:t>
      </w:r>
    </w:p>
    <w:p w14:paraId="5AAC8EDE" w14:textId="77777777" w:rsidR="008D3862" w:rsidRPr="008D3862" w:rsidRDefault="008D3862" w:rsidP="008D3862">
      <w:pPr>
        <w:pStyle w:val="af"/>
      </w:pPr>
      <w:r w:rsidRPr="008D3862">
        <w:t xml:space="preserve">    ((VOID)InterlockedOr(((volatile LONG *)(_ptrFlags)),_flagToSet))</w:t>
      </w:r>
    </w:p>
    <w:p w14:paraId="28F1BBE8" w14:textId="77777777" w:rsidR="008D3862" w:rsidRPr="008D3862" w:rsidRDefault="008D3862" w:rsidP="008D3862">
      <w:pPr>
        <w:pStyle w:val="af"/>
      </w:pPr>
    </w:p>
    <w:p w14:paraId="5CC28447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2D597F32" w14:textId="77777777" w:rsidR="008D3862" w:rsidRPr="008D3862" w:rsidRDefault="008D3862" w:rsidP="008D3862">
      <w:pPr>
        <w:pStyle w:val="af"/>
      </w:pPr>
      <w:r w:rsidRPr="008D3862">
        <w:t>//                      ROUTINES</w:t>
      </w:r>
    </w:p>
    <w:p w14:paraId="5D716E1D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639A3D47" w14:textId="77777777" w:rsidR="008D3862" w:rsidRPr="008D3862" w:rsidRDefault="008D3862" w:rsidP="008D3862">
      <w:pPr>
        <w:pStyle w:val="af"/>
      </w:pPr>
      <w:r w:rsidRPr="008D3862">
        <w:t>typedef struct rule {</w:t>
      </w:r>
    </w:p>
    <w:p w14:paraId="2F2DB877" w14:textId="77777777" w:rsidR="008D3862" w:rsidRPr="008D3862" w:rsidRDefault="008D3862" w:rsidP="008D3862">
      <w:pPr>
        <w:pStyle w:val="af"/>
      </w:pPr>
      <w:r w:rsidRPr="008D3862">
        <w:t xml:space="preserve">    wchar_t file_name[32];</w:t>
      </w:r>
    </w:p>
    <w:p w14:paraId="080A87BF" w14:textId="77777777" w:rsidR="008D3862" w:rsidRPr="008D3862" w:rsidRDefault="008D3862" w:rsidP="008D3862">
      <w:pPr>
        <w:pStyle w:val="af"/>
      </w:pPr>
      <w:r w:rsidRPr="008D3862">
        <w:t xml:space="preserve">    wchar_t proc_name[32];</w:t>
      </w:r>
    </w:p>
    <w:p w14:paraId="17066E0D" w14:textId="77777777" w:rsidR="008D3862" w:rsidRPr="008D3862" w:rsidRDefault="008D3862" w:rsidP="008D3862">
      <w:pPr>
        <w:pStyle w:val="af"/>
      </w:pPr>
      <w:r w:rsidRPr="008D3862">
        <w:t xml:space="preserve">    int access;</w:t>
      </w:r>
    </w:p>
    <w:p w14:paraId="6CB89D05" w14:textId="77777777" w:rsidR="008D3862" w:rsidRPr="008D3862" w:rsidRDefault="008D3862" w:rsidP="008D3862">
      <w:pPr>
        <w:pStyle w:val="af"/>
      </w:pPr>
      <w:r w:rsidRPr="008D3862">
        <w:t>}rule;</w:t>
      </w:r>
    </w:p>
    <w:p w14:paraId="016CC0C8" w14:textId="77777777" w:rsidR="008D3862" w:rsidRPr="008D3862" w:rsidRDefault="008D3862" w:rsidP="008D3862">
      <w:pPr>
        <w:pStyle w:val="af"/>
      </w:pPr>
    </w:p>
    <w:p w14:paraId="442C64CA" w14:textId="77777777" w:rsidR="008D3862" w:rsidRPr="008D3862" w:rsidRDefault="008D3862" w:rsidP="008D3862">
      <w:pPr>
        <w:pStyle w:val="af"/>
      </w:pPr>
      <w:r w:rsidRPr="008D3862">
        <w:t>int num_of_rules = 0;</w:t>
      </w:r>
    </w:p>
    <w:p w14:paraId="762372B2" w14:textId="77777777" w:rsidR="008D3862" w:rsidRPr="008D3862" w:rsidRDefault="008D3862" w:rsidP="008D3862">
      <w:pPr>
        <w:pStyle w:val="af"/>
      </w:pPr>
      <w:r w:rsidRPr="008D3862">
        <w:t>rule rules[16] = { 0 };</w:t>
      </w:r>
    </w:p>
    <w:p w14:paraId="48F40FBF" w14:textId="77777777" w:rsidR="008D3862" w:rsidRPr="008D3862" w:rsidRDefault="008D3862" w:rsidP="008D3862">
      <w:pPr>
        <w:pStyle w:val="af"/>
      </w:pPr>
    </w:p>
    <w:p w14:paraId="560D009B" w14:textId="77777777" w:rsidR="008D3862" w:rsidRPr="008D3862" w:rsidRDefault="008D3862" w:rsidP="008D3862">
      <w:pPr>
        <w:pStyle w:val="af"/>
      </w:pPr>
    </w:p>
    <w:p w14:paraId="4BDD1B91" w14:textId="77777777" w:rsidR="008D3862" w:rsidRPr="008D3862" w:rsidRDefault="008D3862" w:rsidP="008D3862">
      <w:pPr>
        <w:pStyle w:val="af"/>
      </w:pPr>
      <w:r w:rsidRPr="008D3862">
        <w:t>NTSTATUS</w:t>
      </w:r>
    </w:p>
    <w:p w14:paraId="7C775AAB" w14:textId="77777777" w:rsidR="008D3862" w:rsidRPr="008D3862" w:rsidRDefault="008D3862" w:rsidP="008D3862">
      <w:pPr>
        <w:pStyle w:val="af"/>
      </w:pPr>
      <w:r w:rsidRPr="008D3862">
        <w:t>DriverEntry(</w:t>
      </w:r>
    </w:p>
    <w:p w14:paraId="09DE5FE4" w14:textId="77777777" w:rsidR="008D3862" w:rsidRPr="008D3862" w:rsidRDefault="008D3862" w:rsidP="008D3862">
      <w:pPr>
        <w:pStyle w:val="af"/>
      </w:pPr>
      <w:r w:rsidRPr="008D3862">
        <w:t xml:space="preserve">    _In_ PDRIVER_OBJECT DriverObject,</w:t>
      </w:r>
    </w:p>
    <w:p w14:paraId="3311546B" w14:textId="77777777" w:rsidR="008D3862" w:rsidRPr="008D3862" w:rsidRDefault="008D3862" w:rsidP="008D3862">
      <w:pPr>
        <w:pStyle w:val="af"/>
      </w:pPr>
      <w:r w:rsidRPr="008D3862">
        <w:t xml:space="preserve">    _In_ PUNICODE_STRING RegistryPath</w:t>
      </w:r>
    </w:p>
    <w:p w14:paraId="3AE05541" w14:textId="77777777" w:rsidR="008D3862" w:rsidRPr="008D3862" w:rsidRDefault="008D3862" w:rsidP="008D3862">
      <w:pPr>
        <w:pStyle w:val="af"/>
      </w:pPr>
      <w:r w:rsidRPr="008D3862">
        <w:t>)</w:t>
      </w:r>
    </w:p>
    <w:p w14:paraId="4B3363EC" w14:textId="77777777" w:rsidR="008D3862" w:rsidRPr="008D3862" w:rsidRDefault="008D3862" w:rsidP="008D3862">
      <w:pPr>
        <w:pStyle w:val="af"/>
      </w:pPr>
      <w:r w:rsidRPr="008D3862">
        <w:t>/*++</w:t>
      </w:r>
    </w:p>
    <w:p w14:paraId="0D8D2F40" w14:textId="77777777" w:rsidR="008D3862" w:rsidRPr="008D3862" w:rsidRDefault="008D3862" w:rsidP="008D3862">
      <w:pPr>
        <w:pStyle w:val="af"/>
      </w:pPr>
    </w:p>
    <w:p w14:paraId="7C5A6DE8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34375E4F" w14:textId="77777777" w:rsidR="008D3862" w:rsidRPr="008D3862" w:rsidRDefault="008D3862" w:rsidP="008D3862">
      <w:pPr>
        <w:pStyle w:val="af"/>
      </w:pPr>
    </w:p>
    <w:p w14:paraId="4B29CE72" w14:textId="77777777" w:rsidR="008D3862" w:rsidRPr="008D3862" w:rsidRDefault="008D3862" w:rsidP="008D3862">
      <w:pPr>
        <w:pStyle w:val="af"/>
      </w:pPr>
      <w:r w:rsidRPr="008D3862">
        <w:t xml:space="preserve">    This routine is called when a driver first loads.  Its purpose is to</w:t>
      </w:r>
    </w:p>
    <w:p w14:paraId="1DE1CBC6" w14:textId="77777777" w:rsidR="008D3862" w:rsidRPr="008D3862" w:rsidRDefault="008D3862" w:rsidP="008D3862">
      <w:pPr>
        <w:pStyle w:val="af"/>
      </w:pPr>
      <w:r w:rsidRPr="008D3862">
        <w:t xml:space="preserve">    initialize global state and then register with FltMgr to start filtering.</w:t>
      </w:r>
    </w:p>
    <w:p w14:paraId="7A533508" w14:textId="77777777" w:rsidR="008D3862" w:rsidRPr="008D3862" w:rsidRDefault="008D3862" w:rsidP="008D3862">
      <w:pPr>
        <w:pStyle w:val="af"/>
      </w:pPr>
    </w:p>
    <w:p w14:paraId="65266665" w14:textId="77777777" w:rsidR="008D3862" w:rsidRPr="008D3862" w:rsidRDefault="008D3862" w:rsidP="008D3862">
      <w:pPr>
        <w:pStyle w:val="af"/>
      </w:pPr>
      <w:r w:rsidRPr="008D3862">
        <w:t>Arguments:</w:t>
      </w:r>
    </w:p>
    <w:p w14:paraId="0D331F84" w14:textId="77777777" w:rsidR="008D3862" w:rsidRPr="008D3862" w:rsidRDefault="008D3862" w:rsidP="008D3862">
      <w:pPr>
        <w:pStyle w:val="af"/>
      </w:pPr>
    </w:p>
    <w:p w14:paraId="7D4CB0DD" w14:textId="77777777" w:rsidR="008D3862" w:rsidRPr="008D3862" w:rsidRDefault="008D3862" w:rsidP="008D3862">
      <w:pPr>
        <w:pStyle w:val="af"/>
      </w:pPr>
      <w:r w:rsidRPr="008D3862">
        <w:t xml:space="preserve">    DriverObject - Pointer to driver object created by the system to</w:t>
      </w:r>
    </w:p>
    <w:p w14:paraId="022A0B0B" w14:textId="77777777" w:rsidR="008D3862" w:rsidRPr="008D3862" w:rsidRDefault="008D3862" w:rsidP="008D3862">
      <w:pPr>
        <w:pStyle w:val="af"/>
      </w:pPr>
      <w:r w:rsidRPr="008D3862">
        <w:t xml:space="preserve">        represent this driver.</w:t>
      </w:r>
    </w:p>
    <w:p w14:paraId="21F6691C" w14:textId="77777777" w:rsidR="008D3862" w:rsidRPr="008D3862" w:rsidRDefault="008D3862" w:rsidP="008D3862">
      <w:pPr>
        <w:pStyle w:val="af"/>
      </w:pPr>
      <w:r w:rsidRPr="008D3862">
        <w:t xml:space="preserve">    RegistryPath - Unicode string identifying where the parameters for this</w:t>
      </w:r>
    </w:p>
    <w:p w14:paraId="052B0EED" w14:textId="77777777" w:rsidR="008D3862" w:rsidRPr="008D3862" w:rsidRDefault="008D3862" w:rsidP="008D3862">
      <w:pPr>
        <w:pStyle w:val="af"/>
      </w:pPr>
      <w:r w:rsidRPr="008D3862">
        <w:t xml:space="preserve">        driver are located in the registry.</w:t>
      </w:r>
    </w:p>
    <w:p w14:paraId="5FE8439B" w14:textId="77777777" w:rsidR="008D3862" w:rsidRPr="008D3862" w:rsidRDefault="008D3862" w:rsidP="008D3862">
      <w:pPr>
        <w:pStyle w:val="af"/>
      </w:pPr>
    </w:p>
    <w:p w14:paraId="6C768346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1996F8D6" w14:textId="77777777" w:rsidR="008D3862" w:rsidRPr="008D3862" w:rsidRDefault="008D3862" w:rsidP="008D3862">
      <w:pPr>
        <w:pStyle w:val="af"/>
      </w:pPr>
    </w:p>
    <w:p w14:paraId="4FD4EC81" w14:textId="77777777" w:rsidR="008D3862" w:rsidRPr="008D3862" w:rsidRDefault="008D3862" w:rsidP="008D3862">
      <w:pPr>
        <w:pStyle w:val="af"/>
      </w:pPr>
      <w:r w:rsidRPr="008D3862">
        <w:t xml:space="preserve">    Status of the operation.</w:t>
      </w:r>
    </w:p>
    <w:p w14:paraId="3681E4A2" w14:textId="77777777" w:rsidR="008D3862" w:rsidRPr="008D3862" w:rsidRDefault="008D3862" w:rsidP="008D3862">
      <w:pPr>
        <w:pStyle w:val="af"/>
      </w:pPr>
    </w:p>
    <w:p w14:paraId="302CF78A" w14:textId="77777777" w:rsidR="008D3862" w:rsidRPr="008D3862" w:rsidRDefault="008D3862" w:rsidP="008D3862">
      <w:pPr>
        <w:pStyle w:val="af"/>
      </w:pPr>
      <w:r w:rsidRPr="008D3862">
        <w:t>--*/</w:t>
      </w:r>
    </w:p>
    <w:p w14:paraId="4821370F" w14:textId="77777777" w:rsidR="008D3862" w:rsidRPr="008D3862" w:rsidRDefault="008D3862" w:rsidP="008D3862">
      <w:pPr>
        <w:pStyle w:val="af"/>
      </w:pPr>
      <w:r w:rsidRPr="008D3862">
        <w:t>{</w:t>
      </w:r>
    </w:p>
    <w:p w14:paraId="3D4A10B1" w14:textId="77777777" w:rsidR="008D3862" w:rsidRPr="008D3862" w:rsidRDefault="008D3862" w:rsidP="008D3862">
      <w:pPr>
        <w:pStyle w:val="af"/>
      </w:pPr>
      <w:r w:rsidRPr="008D3862">
        <w:t xml:space="preserve">    PSECURITY_DESCRIPTOR sd;</w:t>
      </w:r>
    </w:p>
    <w:p w14:paraId="5D6F32C3" w14:textId="77777777" w:rsidR="008D3862" w:rsidRPr="008D3862" w:rsidRDefault="008D3862" w:rsidP="008D3862">
      <w:pPr>
        <w:pStyle w:val="af"/>
      </w:pPr>
      <w:r w:rsidRPr="008D3862">
        <w:t xml:space="preserve">    OBJECT_ATTRIBUTES oa;</w:t>
      </w:r>
    </w:p>
    <w:p w14:paraId="0DFB423A" w14:textId="77777777" w:rsidR="008D3862" w:rsidRPr="008D3862" w:rsidRDefault="008D3862" w:rsidP="008D3862">
      <w:pPr>
        <w:pStyle w:val="af"/>
      </w:pPr>
      <w:r w:rsidRPr="008D3862">
        <w:t xml:space="preserve">    UNICODE_STRING uniString;</w:t>
      </w:r>
    </w:p>
    <w:p w14:paraId="7B28674F" w14:textId="77777777" w:rsidR="008D3862" w:rsidRPr="008D3862" w:rsidRDefault="008D3862" w:rsidP="008D3862">
      <w:pPr>
        <w:pStyle w:val="af"/>
      </w:pPr>
      <w:r w:rsidRPr="008D3862">
        <w:t xml:space="preserve">    NTSTATUS status = STATUS_SUCCESS;</w:t>
      </w:r>
    </w:p>
    <w:p w14:paraId="58104366" w14:textId="77777777" w:rsidR="008D3862" w:rsidRPr="008D3862" w:rsidRDefault="008D3862" w:rsidP="008D3862">
      <w:pPr>
        <w:pStyle w:val="af"/>
      </w:pPr>
    </w:p>
    <w:p w14:paraId="02F68A15" w14:textId="77777777" w:rsidR="008D3862" w:rsidRPr="008D3862" w:rsidRDefault="008D3862" w:rsidP="008D3862">
      <w:pPr>
        <w:pStyle w:val="af"/>
      </w:pPr>
      <w:r w:rsidRPr="008D3862">
        <w:t xml:space="preserve">    try {</w:t>
      </w:r>
    </w:p>
    <w:p w14:paraId="471BFBEE" w14:textId="77777777" w:rsidR="008D3862" w:rsidRPr="008D3862" w:rsidRDefault="008D3862" w:rsidP="008D3862">
      <w:pPr>
        <w:pStyle w:val="af"/>
      </w:pPr>
    </w:p>
    <w:p w14:paraId="179CAB1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705B47DF" w14:textId="77777777" w:rsidR="008D3862" w:rsidRPr="008D3862" w:rsidRDefault="008D3862" w:rsidP="008D3862">
      <w:pPr>
        <w:pStyle w:val="af"/>
      </w:pPr>
      <w:r w:rsidRPr="008D3862">
        <w:t xml:space="preserve">        // Initialize global data structures.</w:t>
      </w:r>
    </w:p>
    <w:p w14:paraId="78E125A7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706E6A61" w14:textId="77777777" w:rsidR="008D3862" w:rsidRPr="008D3862" w:rsidRDefault="008D3862" w:rsidP="008D3862">
      <w:pPr>
        <w:pStyle w:val="af"/>
      </w:pPr>
    </w:p>
    <w:p w14:paraId="56F40F09" w14:textId="77777777" w:rsidR="008D3862" w:rsidRPr="008D3862" w:rsidRDefault="008D3862" w:rsidP="008D3862">
      <w:pPr>
        <w:pStyle w:val="af"/>
      </w:pPr>
      <w:r w:rsidRPr="008D3862">
        <w:t xml:space="preserve">        MiniSpyData.LogSequenceNumber = 0;</w:t>
      </w:r>
    </w:p>
    <w:p w14:paraId="6BF1B996" w14:textId="77777777" w:rsidR="008D3862" w:rsidRPr="008D3862" w:rsidRDefault="008D3862" w:rsidP="008D3862">
      <w:pPr>
        <w:pStyle w:val="af"/>
      </w:pPr>
      <w:r w:rsidRPr="008D3862">
        <w:t xml:space="preserve">        MiniSpyData.MaxRecordsToAllocate = DEFAULT_MAX_RECORDS_TO_ALLOCATE;</w:t>
      </w:r>
    </w:p>
    <w:p w14:paraId="3369B038" w14:textId="77777777" w:rsidR="008D3862" w:rsidRPr="008D3862" w:rsidRDefault="008D3862" w:rsidP="008D3862">
      <w:pPr>
        <w:pStyle w:val="af"/>
      </w:pPr>
      <w:r w:rsidRPr="008D3862">
        <w:t xml:space="preserve">        MiniSpyData.RecordsAllocated = 0;</w:t>
      </w:r>
    </w:p>
    <w:p w14:paraId="789A3094" w14:textId="77777777" w:rsidR="008D3862" w:rsidRPr="008D3862" w:rsidRDefault="008D3862" w:rsidP="008D3862">
      <w:pPr>
        <w:pStyle w:val="af"/>
      </w:pPr>
      <w:r w:rsidRPr="008D3862">
        <w:t xml:space="preserve">        MiniSpyData.NameQueryMethod = DEFAULT_NAME_QUERY_METHOD;</w:t>
      </w:r>
    </w:p>
    <w:p w14:paraId="4E468E9B" w14:textId="77777777" w:rsidR="008D3862" w:rsidRPr="008D3862" w:rsidRDefault="008D3862" w:rsidP="008D3862">
      <w:pPr>
        <w:pStyle w:val="af"/>
      </w:pPr>
    </w:p>
    <w:p w14:paraId="03D9BF6E" w14:textId="77777777" w:rsidR="008D3862" w:rsidRPr="008D3862" w:rsidRDefault="008D3862" w:rsidP="008D3862">
      <w:pPr>
        <w:pStyle w:val="af"/>
      </w:pPr>
      <w:r w:rsidRPr="008D3862">
        <w:t xml:space="preserve">        MiniSpyData.DriverObject = DriverObject;</w:t>
      </w:r>
    </w:p>
    <w:p w14:paraId="5391A0BF" w14:textId="77777777" w:rsidR="008D3862" w:rsidRPr="008D3862" w:rsidRDefault="008D3862" w:rsidP="008D3862">
      <w:pPr>
        <w:pStyle w:val="af"/>
      </w:pPr>
    </w:p>
    <w:p w14:paraId="14D0ABA9" w14:textId="77777777" w:rsidR="008D3862" w:rsidRPr="008D3862" w:rsidRDefault="008D3862" w:rsidP="008D3862">
      <w:pPr>
        <w:pStyle w:val="af"/>
      </w:pPr>
      <w:r w:rsidRPr="008D3862">
        <w:t xml:space="preserve">        InitializeListHead(&amp;MiniSpyData.OutputBufferList);</w:t>
      </w:r>
    </w:p>
    <w:p w14:paraId="245637EE" w14:textId="77777777" w:rsidR="008D3862" w:rsidRPr="008D3862" w:rsidRDefault="008D3862" w:rsidP="008D3862">
      <w:pPr>
        <w:pStyle w:val="af"/>
      </w:pPr>
      <w:r w:rsidRPr="008D3862">
        <w:t xml:space="preserve">        KeInitializeSpinLock(&amp;MiniSpyData.OutputBufferLock);</w:t>
      </w:r>
    </w:p>
    <w:p w14:paraId="1AAC6E85" w14:textId="77777777" w:rsidR="008D3862" w:rsidRPr="008D3862" w:rsidRDefault="008D3862" w:rsidP="008D3862">
      <w:pPr>
        <w:pStyle w:val="af"/>
      </w:pPr>
    </w:p>
    <w:p w14:paraId="64189B9D" w14:textId="77777777" w:rsidR="008D3862" w:rsidRPr="008D3862" w:rsidRDefault="008D3862" w:rsidP="008D3862">
      <w:pPr>
        <w:pStyle w:val="af"/>
      </w:pPr>
      <w:r w:rsidRPr="008D3862">
        <w:t xml:space="preserve">        ExInitializeNPagedLookasideList(&amp;MiniSpyData.FreeBufferList,</w:t>
      </w:r>
    </w:p>
    <w:p w14:paraId="1F16B1D3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44B0B2AF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49C3C4E8" w14:textId="77777777" w:rsidR="008D3862" w:rsidRPr="008D3862" w:rsidRDefault="008D3862" w:rsidP="008D3862">
      <w:pPr>
        <w:pStyle w:val="af"/>
      </w:pPr>
      <w:r w:rsidRPr="008D3862">
        <w:t xml:space="preserve">            POOL_NX_ALLOCATION,</w:t>
      </w:r>
    </w:p>
    <w:p w14:paraId="7665D03E" w14:textId="77777777" w:rsidR="008D3862" w:rsidRPr="008D3862" w:rsidRDefault="008D3862" w:rsidP="008D3862">
      <w:pPr>
        <w:pStyle w:val="af"/>
      </w:pPr>
      <w:r w:rsidRPr="008D3862">
        <w:t xml:space="preserve">            RECORD_SIZE,</w:t>
      </w:r>
    </w:p>
    <w:p w14:paraId="3AF2E42B" w14:textId="77777777" w:rsidR="008D3862" w:rsidRPr="008D3862" w:rsidRDefault="008D3862" w:rsidP="008D3862">
      <w:pPr>
        <w:pStyle w:val="af"/>
      </w:pPr>
      <w:r w:rsidRPr="008D3862">
        <w:t xml:space="preserve">            SPY_TAG,</w:t>
      </w:r>
    </w:p>
    <w:p w14:paraId="13281306" w14:textId="77777777" w:rsidR="008D3862" w:rsidRPr="008D3862" w:rsidRDefault="008D3862" w:rsidP="008D3862">
      <w:pPr>
        <w:pStyle w:val="af"/>
      </w:pPr>
      <w:r w:rsidRPr="008D3862">
        <w:t xml:space="preserve">            0);</w:t>
      </w:r>
    </w:p>
    <w:p w14:paraId="036E9903" w14:textId="77777777" w:rsidR="008D3862" w:rsidRPr="008D3862" w:rsidRDefault="008D3862" w:rsidP="008D3862">
      <w:pPr>
        <w:pStyle w:val="af"/>
      </w:pPr>
    </w:p>
    <w:p w14:paraId="44F0B4AC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6150073E" w14:textId="77777777" w:rsidR="008D3862" w:rsidRPr="008D3862" w:rsidRDefault="008D3862" w:rsidP="008D3862">
      <w:pPr>
        <w:pStyle w:val="af"/>
      </w:pPr>
    </w:p>
    <w:p w14:paraId="5632D0C8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76805AC6" w14:textId="77777777" w:rsidR="008D3862" w:rsidRPr="008D3862" w:rsidRDefault="008D3862" w:rsidP="008D3862">
      <w:pPr>
        <w:pStyle w:val="af"/>
      </w:pPr>
      <w:r w:rsidRPr="008D3862">
        <w:t xml:space="preserve">        //  Dynamically import FilterMgr APIs for transaction support</w:t>
      </w:r>
    </w:p>
    <w:p w14:paraId="35276121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2C60AED" w14:textId="77777777" w:rsidR="008D3862" w:rsidRPr="008D3862" w:rsidRDefault="008D3862" w:rsidP="008D3862">
      <w:pPr>
        <w:pStyle w:val="af"/>
      </w:pPr>
    </w:p>
    <w:p w14:paraId="429DFB11" w14:textId="77777777" w:rsidR="008D3862" w:rsidRPr="008D3862" w:rsidRDefault="008D3862" w:rsidP="008D3862">
      <w:pPr>
        <w:pStyle w:val="af"/>
      </w:pPr>
      <w:r w:rsidRPr="008D3862">
        <w:t>#pragma warning(push)</w:t>
      </w:r>
    </w:p>
    <w:p w14:paraId="41B59444" w14:textId="77777777" w:rsidR="008D3862" w:rsidRPr="008D3862" w:rsidRDefault="008D3862" w:rsidP="008D3862">
      <w:pPr>
        <w:pStyle w:val="af"/>
      </w:pPr>
      <w:r w:rsidRPr="008D3862">
        <w:t>#pragma warning(disable:4055) // type cast from data pointer to function pointer</w:t>
      </w:r>
    </w:p>
    <w:p w14:paraId="6E05CD6A" w14:textId="77777777" w:rsidR="008D3862" w:rsidRPr="008D3862" w:rsidRDefault="008D3862" w:rsidP="008D3862">
      <w:pPr>
        <w:pStyle w:val="af"/>
      </w:pPr>
      <w:r w:rsidRPr="008D3862">
        <w:t xml:space="preserve">        MiniSpyData.PFltSetTransactionContext = (PFLT_SET_TRANSACTION_CONTEXT)FltGetRoutineAddress("FltSetTransactionContext");</w:t>
      </w:r>
    </w:p>
    <w:p w14:paraId="6FA65E1B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MiniSpyData.PFltGetTransactionContext = (PFLT_GET_TRANSACTION_CONTEXT)FltGetRoutineAddress("FltGetTransactionContext");</w:t>
      </w:r>
    </w:p>
    <w:p w14:paraId="5C7522B9" w14:textId="77777777" w:rsidR="008D3862" w:rsidRPr="008D3862" w:rsidRDefault="008D3862" w:rsidP="008D3862">
      <w:pPr>
        <w:pStyle w:val="af"/>
      </w:pPr>
      <w:r w:rsidRPr="008D3862">
        <w:t xml:space="preserve">        MiniSpyData.PFltEnlistInTransaction = (PFLT_ENLIST_IN_TRANSACTION)FltGetRoutineAddress("FltEnlistInTransaction");</w:t>
      </w:r>
    </w:p>
    <w:p w14:paraId="14C20939" w14:textId="77777777" w:rsidR="008D3862" w:rsidRPr="008D3862" w:rsidRDefault="008D3862" w:rsidP="008D3862">
      <w:pPr>
        <w:pStyle w:val="af"/>
      </w:pPr>
      <w:r w:rsidRPr="008D3862">
        <w:t>#pragma warning(pop)</w:t>
      </w:r>
    </w:p>
    <w:p w14:paraId="72E88667" w14:textId="77777777" w:rsidR="008D3862" w:rsidRPr="008D3862" w:rsidRDefault="008D3862" w:rsidP="008D3862">
      <w:pPr>
        <w:pStyle w:val="af"/>
      </w:pPr>
    </w:p>
    <w:p w14:paraId="5D790E2F" w14:textId="77777777" w:rsidR="008D3862" w:rsidRPr="008D3862" w:rsidRDefault="008D3862" w:rsidP="008D3862">
      <w:pPr>
        <w:pStyle w:val="af"/>
      </w:pPr>
      <w:r w:rsidRPr="008D3862">
        <w:t>#endif</w:t>
      </w:r>
    </w:p>
    <w:p w14:paraId="08220927" w14:textId="77777777" w:rsidR="008D3862" w:rsidRPr="008D3862" w:rsidRDefault="008D3862" w:rsidP="008D3862">
      <w:pPr>
        <w:pStyle w:val="af"/>
      </w:pPr>
    </w:p>
    <w:p w14:paraId="1CC5DC1C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D99E7D3" w14:textId="77777777" w:rsidR="008D3862" w:rsidRPr="008D3862" w:rsidRDefault="008D3862" w:rsidP="008D3862">
      <w:pPr>
        <w:pStyle w:val="af"/>
      </w:pPr>
      <w:r w:rsidRPr="008D3862">
        <w:t xml:space="preserve">        // Read the custom parameters for MiniSpy from the registry</w:t>
      </w:r>
    </w:p>
    <w:p w14:paraId="445F78B2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DA62600" w14:textId="77777777" w:rsidR="008D3862" w:rsidRPr="008D3862" w:rsidRDefault="008D3862" w:rsidP="008D3862">
      <w:pPr>
        <w:pStyle w:val="af"/>
      </w:pPr>
    </w:p>
    <w:p w14:paraId="0A0C7F9B" w14:textId="77777777" w:rsidR="008D3862" w:rsidRPr="008D3862" w:rsidRDefault="008D3862" w:rsidP="008D3862">
      <w:pPr>
        <w:pStyle w:val="af"/>
      </w:pPr>
      <w:r w:rsidRPr="008D3862">
        <w:t xml:space="preserve">        SpyReadDriverParameters(RegistryPath);</w:t>
      </w:r>
    </w:p>
    <w:p w14:paraId="1C881A3A" w14:textId="77777777" w:rsidR="008D3862" w:rsidRPr="008D3862" w:rsidRDefault="008D3862" w:rsidP="008D3862">
      <w:pPr>
        <w:pStyle w:val="af"/>
      </w:pPr>
    </w:p>
    <w:p w14:paraId="2C62F066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AAD3DE9" w14:textId="77777777" w:rsidR="008D3862" w:rsidRPr="008D3862" w:rsidRDefault="008D3862" w:rsidP="008D3862">
      <w:pPr>
        <w:pStyle w:val="af"/>
      </w:pPr>
      <w:r w:rsidRPr="008D3862">
        <w:t xml:space="preserve">        //  Now that our global configuration is complete, register with FltMgr.</w:t>
      </w:r>
    </w:p>
    <w:p w14:paraId="132D1114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2F4E24A" w14:textId="77777777" w:rsidR="008D3862" w:rsidRPr="008D3862" w:rsidRDefault="008D3862" w:rsidP="008D3862">
      <w:pPr>
        <w:pStyle w:val="af"/>
      </w:pPr>
    </w:p>
    <w:p w14:paraId="479A094C" w14:textId="77777777" w:rsidR="008D3862" w:rsidRPr="008D3862" w:rsidRDefault="008D3862" w:rsidP="008D3862">
      <w:pPr>
        <w:pStyle w:val="af"/>
      </w:pPr>
      <w:r w:rsidRPr="008D3862">
        <w:t xml:space="preserve">        UNICODE_STRING    fullFileName;</w:t>
      </w:r>
    </w:p>
    <w:p w14:paraId="7B638F55" w14:textId="77777777" w:rsidR="008D3862" w:rsidRPr="008D3862" w:rsidRDefault="008D3862" w:rsidP="008D3862">
      <w:pPr>
        <w:pStyle w:val="af"/>
      </w:pPr>
      <w:r w:rsidRPr="008D3862">
        <w:t xml:space="preserve">        HANDLE            fileHandle;</w:t>
      </w:r>
    </w:p>
    <w:p w14:paraId="357EB135" w14:textId="77777777" w:rsidR="008D3862" w:rsidRPr="008D3862" w:rsidRDefault="008D3862" w:rsidP="008D3862">
      <w:pPr>
        <w:pStyle w:val="af"/>
      </w:pPr>
      <w:r w:rsidRPr="008D3862">
        <w:t xml:space="preserve">        IO_STATUS_BLOCK   iostatus;</w:t>
      </w:r>
    </w:p>
    <w:p w14:paraId="58610582" w14:textId="77777777" w:rsidR="008D3862" w:rsidRPr="008D3862" w:rsidRDefault="008D3862" w:rsidP="008D3862">
      <w:pPr>
        <w:pStyle w:val="af"/>
      </w:pPr>
      <w:r w:rsidRPr="008D3862">
        <w:t xml:space="preserve">        CHAR buffer_data[1024];</w:t>
      </w:r>
    </w:p>
    <w:p w14:paraId="1D1D4277" w14:textId="77777777" w:rsidR="008D3862" w:rsidRPr="008D3862" w:rsidRDefault="008D3862" w:rsidP="008D3862">
      <w:pPr>
        <w:pStyle w:val="af"/>
      </w:pPr>
      <w:r w:rsidRPr="008D3862">
        <w:t xml:space="preserve">        memset(buffer_data, 0, 1024);</w:t>
      </w:r>
    </w:p>
    <w:p w14:paraId="068B9AD6" w14:textId="77777777" w:rsidR="008D3862" w:rsidRPr="008D3862" w:rsidRDefault="008D3862" w:rsidP="008D3862">
      <w:pPr>
        <w:pStyle w:val="af"/>
      </w:pPr>
      <w:r w:rsidRPr="008D3862">
        <w:t xml:space="preserve">        LARGE_INTEGER byteOffset;</w:t>
      </w:r>
    </w:p>
    <w:p w14:paraId="34BFC1C9" w14:textId="77777777" w:rsidR="008D3862" w:rsidRPr="008D3862" w:rsidRDefault="008D3862" w:rsidP="008D3862">
      <w:pPr>
        <w:pStyle w:val="af"/>
      </w:pPr>
      <w:r w:rsidRPr="008D3862">
        <w:t xml:space="preserve">        byteOffset.LowPart = byteOffset.HighPart = 0;</w:t>
      </w:r>
    </w:p>
    <w:p w14:paraId="3B79FEC8" w14:textId="77777777" w:rsidR="008D3862" w:rsidRPr="008D3862" w:rsidRDefault="008D3862" w:rsidP="008D3862">
      <w:pPr>
        <w:pStyle w:val="af"/>
      </w:pPr>
    </w:p>
    <w:p w14:paraId="5230126D" w14:textId="77777777" w:rsidR="008D3862" w:rsidRPr="008D3862" w:rsidRDefault="008D3862" w:rsidP="008D3862">
      <w:pPr>
        <w:pStyle w:val="af"/>
      </w:pPr>
    </w:p>
    <w:p w14:paraId="193FBC49" w14:textId="77777777" w:rsidR="008D3862" w:rsidRPr="008D3862" w:rsidRDefault="008D3862" w:rsidP="008D3862">
      <w:pPr>
        <w:pStyle w:val="af"/>
      </w:pPr>
      <w:r w:rsidRPr="008D3862">
        <w:t xml:space="preserve">        DbgPrintEx(0, 0, "[Debug_print] Start read config\n");</w:t>
      </w:r>
    </w:p>
    <w:p w14:paraId="3D270A72" w14:textId="77777777" w:rsidR="008D3862" w:rsidRPr="008D3862" w:rsidRDefault="008D3862" w:rsidP="008D3862">
      <w:pPr>
        <w:pStyle w:val="af"/>
      </w:pPr>
    </w:p>
    <w:p w14:paraId="1DC88DA9" w14:textId="77777777" w:rsidR="008D3862" w:rsidRPr="008D3862" w:rsidRDefault="008D3862" w:rsidP="008D3862">
      <w:pPr>
        <w:pStyle w:val="af"/>
      </w:pPr>
      <w:r w:rsidRPr="008D3862">
        <w:t xml:space="preserve">        RtlInitUnicodeString(&amp;fullFileName,</w:t>
      </w:r>
    </w:p>
    <w:p w14:paraId="31EF427E" w14:textId="77777777" w:rsidR="008D3862" w:rsidRPr="008D3862" w:rsidRDefault="008D3862" w:rsidP="008D3862">
      <w:pPr>
        <w:pStyle w:val="af"/>
      </w:pPr>
      <w:r w:rsidRPr="008D3862">
        <w:t xml:space="preserve">            L"\\??\\C:\\MBKS\\config.txt");</w:t>
      </w:r>
    </w:p>
    <w:p w14:paraId="42D6BB28" w14:textId="77777777" w:rsidR="008D3862" w:rsidRPr="008D3862" w:rsidRDefault="008D3862" w:rsidP="008D3862">
      <w:pPr>
        <w:pStyle w:val="af"/>
      </w:pPr>
    </w:p>
    <w:p w14:paraId="42D6D023" w14:textId="77777777" w:rsidR="008D3862" w:rsidRPr="008D3862" w:rsidRDefault="008D3862" w:rsidP="008D3862">
      <w:pPr>
        <w:pStyle w:val="af"/>
      </w:pPr>
      <w:r w:rsidRPr="008D3862">
        <w:t xml:space="preserve">        InitializeObjectAttributes(&amp;oa,</w:t>
      </w:r>
    </w:p>
    <w:p w14:paraId="45FBAA0D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&amp;fullFileName, OBJ_CASE_INSENSITIVE | OBJ_KERNEL_HANDLE,</w:t>
      </w:r>
    </w:p>
    <w:p w14:paraId="62B79EAB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394F002E" w14:textId="77777777" w:rsidR="008D3862" w:rsidRPr="008D3862" w:rsidRDefault="008D3862" w:rsidP="008D3862">
      <w:pPr>
        <w:pStyle w:val="af"/>
      </w:pPr>
      <w:r w:rsidRPr="008D3862">
        <w:t xml:space="preserve">            NULL);</w:t>
      </w:r>
    </w:p>
    <w:p w14:paraId="26C6BA6E" w14:textId="77777777" w:rsidR="008D3862" w:rsidRPr="008D3862" w:rsidRDefault="008D3862" w:rsidP="008D3862">
      <w:pPr>
        <w:pStyle w:val="af"/>
      </w:pPr>
    </w:p>
    <w:p w14:paraId="30EAE002" w14:textId="77777777" w:rsidR="008D3862" w:rsidRPr="008D3862" w:rsidRDefault="008D3862" w:rsidP="008D3862">
      <w:pPr>
        <w:pStyle w:val="af"/>
      </w:pPr>
      <w:r w:rsidRPr="008D3862">
        <w:t xml:space="preserve">        status = ZwCreateFile(&amp;fileHandle,</w:t>
      </w:r>
    </w:p>
    <w:p w14:paraId="3DA08298" w14:textId="77777777" w:rsidR="008D3862" w:rsidRPr="008D3862" w:rsidRDefault="008D3862" w:rsidP="008D3862">
      <w:pPr>
        <w:pStyle w:val="af"/>
      </w:pPr>
      <w:r w:rsidRPr="008D3862">
        <w:t xml:space="preserve">            GENERIC_READ,</w:t>
      </w:r>
    </w:p>
    <w:p w14:paraId="51BEE133" w14:textId="77777777" w:rsidR="008D3862" w:rsidRPr="008D3862" w:rsidRDefault="008D3862" w:rsidP="008D3862">
      <w:pPr>
        <w:pStyle w:val="af"/>
      </w:pPr>
      <w:r w:rsidRPr="008D3862">
        <w:t xml:space="preserve">            &amp;oa,</w:t>
      </w:r>
    </w:p>
    <w:p w14:paraId="22D25585" w14:textId="77777777" w:rsidR="008D3862" w:rsidRPr="008D3862" w:rsidRDefault="008D3862" w:rsidP="008D3862">
      <w:pPr>
        <w:pStyle w:val="af"/>
      </w:pPr>
      <w:r w:rsidRPr="008D3862">
        <w:t xml:space="preserve">            &amp;iostatus,</w:t>
      </w:r>
    </w:p>
    <w:p w14:paraId="7A2789AF" w14:textId="77777777" w:rsidR="008D3862" w:rsidRPr="008D3862" w:rsidRDefault="008D3862" w:rsidP="008D3862">
      <w:pPr>
        <w:pStyle w:val="af"/>
      </w:pPr>
      <w:r w:rsidRPr="008D3862">
        <w:t xml:space="preserve">            0,</w:t>
      </w:r>
    </w:p>
    <w:p w14:paraId="59D9EB85" w14:textId="77777777" w:rsidR="008D3862" w:rsidRPr="008D3862" w:rsidRDefault="008D3862" w:rsidP="008D3862">
      <w:pPr>
        <w:pStyle w:val="af"/>
      </w:pPr>
      <w:r w:rsidRPr="008D3862">
        <w:t xml:space="preserve">            FILE_ATTRIBUTE_NORMAL,</w:t>
      </w:r>
    </w:p>
    <w:p w14:paraId="182D2B5B" w14:textId="77777777" w:rsidR="008D3862" w:rsidRPr="008D3862" w:rsidRDefault="008D3862" w:rsidP="008D3862">
      <w:pPr>
        <w:pStyle w:val="af"/>
      </w:pPr>
      <w:r w:rsidRPr="008D3862">
        <w:t xml:space="preserve">            0,</w:t>
      </w:r>
    </w:p>
    <w:p w14:paraId="17E4F3F7" w14:textId="77777777" w:rsidR="008D3862" w:rsidRPr="008D3862" w:rsidRDefault="008D3862" w:rsidP="008D3862">
      <w:pPr>
        <w:pStyle w:val="af"/>
      </w:pPr>
      <w:r w:rsidRPr="008D3862">
        <w:t xml:space="preserve">            FILE_OPEN,</w:t>
      </w:r>
    </w:p>
    <w:p w14:paraId="456FFD28" w14:textId="77777777" w:rsidR="008D3862" w:rsidRPr="008D3862" w:rsidRDefault="008D3862" w:rsidP="008D3862">
      <w:pPr>
        <w:pStyle w:val="af"/>
      </w:pPr>
      <w:r w:rsidRPr="008D3862">
        <w:t xml:space="preserve">            FILE_SYNCHRONOUS_IO_NONALERT,</w:t>
      </w:r>
    </w:p>
    <w:p w14:paraId="744FCABC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34217B05" w14:textId="77777777" w:rsidR="008D3862" w:rsidRPr="008D3862" w:rsidRDefault="008D3862" w:rsidP="008D3862">
      <w:pPr>
        <w:pStyle w:val="af"/>
      </w:pPr>
      <w:r w:rsidRPr="008D3862">
        <w:t xml:space="preserve">            0);</w:t>
      </w:r>
    </w:p>
    <w:p w14:paraId="037937E0" w14:textId="77777777" w:rsidR="008D3862" w:rsidRPr="008D3862" w:rsidRDefault="008D3862" w:rsidP="008D3862">
      <w:pPr>
        <w:pStyle w:val="af"/>
      </w:pPr>
    </w:p>
    <w:p w14:paraId="5C6143AC" w14:textId="77777777" w:rsidR="008D3862" w:rsidRPr="008D3862" w:rsidRDefault="008D3862" w:rsidP="008D3862">
      <w:pPr>
        <w:pStyle w:val="af"/>
      </w:pPr>
      <w:r w:rsidRPr="008D3862">
        <w:t xml:space="preserve">        if (NT_SUCCESS(status)) {</w:t>
      </w:r>
    </w:p>
    <w:p w14:paraId="1A6DF946" w14:textId="77777777" w:rsidR="008D3862" w:rsidRPr="008D3862" w:rsidRDefault="008D3862" w:rsidP="008D3862">
      <w:pPr>
        <w:pStyle w:val="af"/>
      </w:pPr>
      <w:r w:rsidRPr="008D3862">
        <w:t xml:space="preserve">            status = ZwReadFile(fileHandle, NULL, NULL, NULL, &amp;iostatus, buffer_data, 1024, &amp;byteOffset, NULL);</w:t>
      </w:r>
    </w:p>
    <w:p w14:paraId="0800B977" w14:textId="77777777" w:rsidR="008D3862" w:rsidRPr="008D3862" w:rsidRDefault="008D3862" w:rsidP="008D3862">
      <w:pPr>
        <w:pStyle w:val="af"/>
      </w:pPr>
    </w:p>
    <w:p w14:paraId="1ED7C534" w14:textId="77777777" w:rsidR="008D3862" w:rsidRPr="008D3862" w:rsidRDefault="008D3862" w:rsidP="008D3862">
      <w:pPr>
        <w:pStyle w:val="af"/>
      </w:pPr>
      <w:r w:rsidRPr="008D3862">
        <w:t xml:space="preserve">            int pos = 0;</w:t>
      </w:r>
    </w:p>
    <w:p w14:paraId="56B50D7E" w14:textId="77777777" w:rsidR="008D3862" w:rsidRPr="008D3862" w:rsidRDefault="008D3862" w:rsidP="008D3862">
      <w:pPr>
        <w:pStyle w:val="af"/>
      </w:pPr>
      <w:r w:rsidRPr="008D3862">
        <w:t xml:space="preserve">            for (char* c = buffer_data; *c; c++) {</w:t>
      </w:r>
    </w:p>
    <w:p w14:paraId="7AD37E0D" w14:textId="77777777" w:rsidR="008D3862" w:rsidRPr="008D3862" w:rsidRDefault="008D3862" w:rsidP="008D3862">
      <w:pPr>
        <w:pStyle w:val="af"/>
      </w:pPr>
      <w:r w:rsidRPr="008D3862">
        <w:t xml:space="preserve">                int i = 0, j = 0;</w:t>
      </w:r>
    </w:p>
    <w:p w14:paraId="1E97AC6A" w14:textId="77777777" w:rsidR="008D3862" w:rsidRPr="008D3862" w:rsidRDefault="008D3862" w:rsidP="008D3862">
      <w:pPr>
        <w:pStyle w:val="af"/>
      </w:pPr>
      <w:r w:rsidRPr="008D3862">
        <w:t xml:space="preserve">                if (!(*c) || *c == '\r')</w:t>
      </w:r>
    </w:p>
    <w:p w14:paraId="3BBE235E" w14:textId="77777777" w:rsidR="008D3862" w:rsidRPr="008D3862" w:rsidRDefault="008D3862" w:rsidP="008D3862">
      <w:pPr>
        <w:pStyle w:val="af"/>
      </w:pPr>
      <w:r w:rsidRPr="008D3862">
        <w:t xml:space="preserve">                    break;</w:t>
      </w:r>
    </w:p>
    <w:p w14:paraId="085FA438" w14:textId="77777777" w:rsidR="008D3862" w:rsidRPr="008D3862" w:rsidRDefault="008D3862" w:rsidP="008D3862">
      <w:pPr>
        <w:pStyle w:val="af"/>
      </w:pPr>
      <w:r w:rsidRPr="008D3862">
        <w:t xml:space="preserve">                rule* rule_ = &amp;rules[pos];</w:t>
      </w:r>
    </w:p>
    <w:p w14:paraId="582BAE5E" w14:textId="77777777" w:rsidR="008D3862" w:rsidRPr="008D3862" w:rsidRDefault="008D3862" w:rsidP="008D3862">
      <w:pPr>
        <w:pStyle w:val="af"/>
      </w:pPr>
      <w:r w:rsidRPr="008D3862">
        <w:t xml:space="preserve">                while (*c != ' ')</w:t>
      </w:r>
    </w:p>
    <w:p w14:paraId="1ECD2491" w14:textId="77777777" w:rsidR="008D3862" w:rsidRPr="008D3862" w:rsidRDefault="008D3862" w:rsidP="008D3862">
      <w:pPr>
        <w:pStyle w:val="af"/>
      </w:pPr>
      <w:r w:rsidRPr="008D3862">
        <w:t xml:space="preserve">                    rule_-&gt;file_name[j++] = *c++;</w:t>
      </w:r>
    </w:p>
    <w:p w14:paraId="3F008F0A" w14:textId="77777777" w:rsidR="008D3862" w:rsidRPr="008D3862" w:rsidRDefault="008D3862" w:rsidP="008D3862">
      <w:pPr>
        <w:pStyle w:val="af"/>
      </w:pPr>
      <w:r w:rsidRPr="008D3862">
        <w:t xml:space="preserve">                rule_-&gt;file_name[j] = 0;</w:t>
      </w:r>
    </w:p>
    <w:p w14:paraId="137C4D99" w14:textId="77777777" w:rsidR="008D3862" w:rsidRPr="008D3862" w:rsidRDefault="008D3862" w:rsidP="008D3862">
      <w:pPr>
        <w:pStyle w:val="af"/>
      </w:pPr>
      <w:r w:rsidRPr="008D3862">
        <w:t xml:space="preserve">                c++;</w:t>
      </w:r>
    </w:p>
    <w:p w14:paraId="22B9ADB1" w14:textId="77777777" w:rsidR="008D3862" w:rsidRPr="008D3862" w:rsidRDefault="008D3862" w:rsidP="008D3862">
      <w:pPr>
        <w:pStyle w:val="af"/>
      </w:pPr>
      <w:r w:rsidRPr="008D3862">
        <w:t xml:space="preserve">                while (*c != ' ')</w:t>
      </w:r>
    </w:p>
    <w:p w14:paraId="4849213D" w14:textId="77777777" w:rsidR="008D3862" w:rsidRPr="008D3862" w:rsidRDefault="008D3862" w:rsidP="008D3862">
      <w:pPr>
        <w:pStyle w:val="af"/>
      </w:pPr>
      <w:r w:rsidRPr="008D3862">
        <w:t xml:space="preserve">                    rule_-&gt;proc_name[i++] = *c++;</w:t>
      </w:r>
    </w:p>
    <w:p w14:paraId="388CF501" w14:textId="77777777" w:rsidR="008D3862" w:rsidRPr="008D3862" w:rsidRDefault="008D3862" w:rsidP="008D3862">
      <w:pPr>
        <w:pStyle w:val="af"/>
      </w:pPr>
      <w:r w:rsidRPr="008D3862">
        <w:t xml:space="preserve">                rule_-&gt;proc_name[i] = 0;</w:t>
      </w:r>
    </w:p>
    <w:p w14:paraId="12A00B05" w14:textId="77777777" w:rsidR="008D3862" w:rsidRPr="008D3862" w:rsidRDefault="008D3862" w:rsidP="008D3862">
      <w:pPr>
        <w:pStyle w:val="af"/>
      </w:pPr>
      <w:r w:rsidRPr="008D3862">
        <w:t xml:space="preserve">                c++;</w:t>
      </w:r>
    </w:p>
    <w:p w14:paraId="20D3889F" w14:textId="77777777" w:rsidR="008D3862" w:rsidRPr="008D3862" w:rsidRDefault="008D3862" w:rsidP="008D3862">
      <w:pPr>
        <w:pStyle w:val="af"/>
      </w:pPr>
      <w:r w:rsidRPr="008D3862">
        <w:t xml:space="preserve">                if (*c == 'r')</w:t>
      </w:r>
    </w:p>
    <w:p w14:paraId="6E2D1260" w14:textId="77777777" w:rsidR="008D3862" w:rsidRPr="008D3862" w:rsidRDefault="008D3862" w:rsidP="008D3862">
      <w:pPr>
        <w:pStyle w:val="af"/>
      </w:pPr>
      <w:r w:rsidRPr="008D3862">
        <w:t xml:space="preserve">                    rule_-&gt;access = 1;</w:t>
      </w:r>
    </w:p>
    <w:p w14:paraId="5226EC2D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else if (*c == 'w')</w:t>
      </w:r>
    </w:p>
    <w:p w14:paraId="3A3F6B91" w14:textId="77777777" w:rsidR="008D3862" w:rsidRPr="008D3862" w:rsidRDefault="008D3862" w:rsidP="008D3862">
      <w:pPr>
        <w:pStyle w:val="af"/>
      </w:pPr>
      <w:r w:rsidRPr="008D3862">
        <w:t xml:space="preserve">                    rule_-&gt;access = 2;</w:t>
      </w:r>
    </w:p>
    <w:p w14:paraId="2E0E5EC3" w14:textId="77777777" w:rsidR="008D3862" w:rsidRPr="008D3862" w:rsidRDefault="008D3862" w:rsidP="008D3862">
      <w:pPr>
        <w:pStyle w:val="af"/>
      </w:pPr>
      <w:r w:rsidRPr="008D3862">
        <w:t xml:space="preserve">                else</w:t>
      </w:r>
    </w:p>
    <w:p w14:paraId="78562472" w14:textId="77777777" w:rsidR="008D3862" w:rsidRPr="008D3862" w:rsidRDefault="008D3862" w:rsidP="008D3862">
      <w:pPr>
        <w:pStyle w:val="af"/>
      </w:pPr>
      <w:r w:rsidRPr="008D3862">
        <w:t xml:space="preserve">                    rule_-&gt;access = 3;</w:t>
      </w:r>
    </w:p>
    <w:p w14:paraId="1BC11FCE" w14:textId="77777777" w:rsidR="008D3862" w:rsidRPr="008D3862" w:rsidRDefault="008D3862" w:rsidP="008D3862">
      <w:pPr>
        <w:pStyle w:val="af"/>
      </w:pPr>
      <w:r w:rsidRPr="008D3862">
        <w:t xml:space="preserve">                c += 2;</w:t>
      </w:r>
    </w:p>
    <w:p w14:paraId="5AEDD503" w14:textId="77777777" w:rsidR="008D3862" w:rsidRPr="008D3862" w:rsidRDefault="008D3862" w:rsidP="008D3862">
      <w:pPr>
        <w:pStyle w:val="af"/>
      </w:pPr>
      <w:r w:rsidRPr="008D3862">
        <w:t xml:space="preserve">                pos++;</w:t>
      </w:r>
    </w:p>
    <w:p w14:paraId="7111B040" w14:textId="77777777" w:rsidR="008D3862" w:rsidRPr="008D3862" w:rsidRDefault="008D3862" w:rsidP="008D3862">
      <w:pPr>
        <w:pStyle w:val="af"/>
      </w:pPr>
      <w:r w:rsidRPr="008D3862">
        <w:t xml:space="preserve">                DbgPrintEx(0, 0, "[Debug_print] %ws %ws %d\n", rule_-&gt;file_name, rule_-&gt;proc_name, rule_-&gt;access);</w:t>
      </w:r>
    </w:p>
    <w:p w14:paraId="4EA37120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6F37A56D" w14:textId="77777777" w:rsidR="008D3862" w:rsidRPr="008D3862" w:rsidRDefault="008D3862" w:rsidP="008D3862">
      <w:pPr>
        <w:pStyle w:val="af"/>
      </w:pPr>
      <w:r w:rsidRPr="008D3862">
        <w:t xml:space="preserve">            num_of_rules = pos;</w:t>
      </w:r>
    </w:p>
    <w:p w14:paraId="44D22768" w14:textId="77777777" w:rsidR="008D3862" w:rsidRPr="008D3862" w:rsidRDefault="008D3862" w:rsidP="008D3862">
      <w:pPr>
        <w:pStyle w:val="af"/>
      </w:pPr>
      <w:r w:rsidRPr="008D3862">
        <w:t xml:space="preserve">            DbgPrintEx(0, 0, "[Debug_print] The config was read successfully. %d\n", num_of_rules);</w:t>
      </w:r>
    </w:p>
    <w:p w14:paraId="4D3E8E55" w14:textId="77777777" w:rsidR="008D3862" w:rsidRPr="008D3862" w:rsidRDefault="008D3862" w:rsidP="008D3862">
      <w:pPr>
        <w:pStyle w:val="af"/>
      </w:pPr>
      <w:r w:rsidRPr="008D3862">
        <w:t xml:space="preserve">            ZwClose(fileHandle);</w:t>
      </w:r>
    </w:p>
    <w:p w14:paraId="73E72CA4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6A880A6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095C1788" w14:textId="77777777" w:rsidR="008D3862" w:rsidRPr="008D3862" w:rsidRDefault="008D3862" w:rsidP="008D3862">
      <w:pPr>
        <w:pStyle w:val="af"/>
      </w:pPr>
      <w:r w:rsidRPr="008D3862">
        <w:t xml:space="preserve">            DbgPrintEx(0, 0, "[Debug_print] Error open config.\n");</w:t>
      </w:r>
    </w:p>
    <w:p w14:paraId="2CFF6ADD" w14:textId="77777777" w:rsidR="008D3862" w:rsidRPr="008D3862" w:rsidRDefault="008D3862" w:rsidP="008D3862">
      <w:pPr>
        <w:pStyle w:val="af"/>
      </w:pPr>
      <w:r w:rsidRPr="008D3862">
        <w:t xml:space="preserve">            ZwClose(fileHandle);</w:t>
      </w:r>
    </w:p>
    <w:p w14:paraId="5DB36B70" w14:textId="77777777" w:rsidR="008D3862" w:rsidRPr="008D3862" w:rsidRDefault="008D3862" w:rsidP="008D3862">
      <w:pPr>
        <w:pStyle w:val="af"/>
      </w:pPr>
      <w:r w:rsidRPr="008D3862">
        <w:t xml:space="preserve">            return STATUS_UNSUCCESSFUL;</w:t>
      </w:r>
    </w:p>
    <w:p w14:paraId="472D88A5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38DFFD6E" w14:textId="77777777" w:rsidR="008D3862" w:rsidRPr="008D3862" w:rsidRDefault="008D3862" w:rsidP="008D3862">
      <w:pPr>
        <w:pStyle w:val="af"/>
      </w:pPr>
    </w:p>
    <w:p w14:paraId="040A367D" w14:textId="77777777" w:rsidR="008D3862" w:rsidRPr="008D3862" w:rsidRDefault="008D3862" w:rsidP="008D3862">
      <w:pPr>
        <w:pStyle w:val="af"/>
      </w:pPr>
      <w:r w:rsidRPr="008D3862">
        <w:t xml:space="preserve">        status = FltRegisterFilter(DriverObject,</w:t>
      </w:r>
    </w:p>
    <w:p w14:paraId="16D8FE81" w14:textId="77777777" w:rsidR="008D3862" w:rsidRPr="008D3862" w:rsidRDefault="008D3862" w:rsidP="008D3862">
      <w:pPr>
        <w:pStyle w:val="af"/>
      </w:pPr>
      <w:r w:rsidRPr="008D3862">
        <w:t xml:space="preserve">            &amp;FilterRegistration,</w:t>
      </w:r>
    </w:p>
    <w:p w14:paraId="1DA84AF8" w14:textId="77777777" w:rsidR="008D3862" w:rsidRPr="008D3862" w:rsidRDefault="008D3862" w:rsidP="008D3862">
      <w:pPr>
        <w:pStyle w:val="af"/>
      </w:pPr>
      <w:r w:rsidRPr="008D3862">
        <w:t xml:space="preserve">            &amp;MiniSpyData.Filter);</w:t>
      </w:r>
    </w:p>
    <w:p w14:paraId="5C50D718" w14:textId="77777777" w:rsidR="008D3862" w:rsidRPr="008D3862" w:rsidRDefault="008D3862" w:rsidP="008D3862">
      <w:pPr>
        <w:pStyle w:val="af"/>
      </w:pPr>
    </w:p>
    <w:p w14:paraId="2458AD1B" w14:textId="77777777" w:rsidR="008D3862" w:rsidRPr="008D3862" w:rsidRDefault="008D3862" w:rsidP="008D3862">
      <w:pPr>
        <w:pStyle w:val="af"/>
      </w:pPr>
      <w:r w:rsidRPr="008D3862">
        <w:t xml:space="preserve">        if (!NT_SUCCESS(status)) {</w:t>
      </w:r>
    </w:p>
    <w:p w14:paraId="78F5A22C" w14:textId="77777777" w:rsidR="008D3862" w:rsidRPr="008D3862" w:rsidRDefault="008D3862" w:rsidP="008D3862">
      <w:pPr>
        <w:pStyle w:val="af"/>
      </w:pPr>
    </w:p>
    <w:p w14:paraId="025B6920" w14:textId="77777777" w:rsidR="008D3862" w:rsidRPr="008D3862" w:rsidRDefault="008D3862" w:rsidP="008D3862">
      <w:pPr>
        <w:pStyle w:val="af"/>
      </w:pPr>
      <w:r w:rsidRPr="008D3862">
        <w:t xml:space="preserve">            leave;</w:t>
      </w:r>
    </w:p>
    <w:p w14:paraId="07DC9CE9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357C5789" w14:textId="77777777" w:rsidR="008D3862" w:rsidRPr="008D3862" w:rsidRDefault="008D3862" w:rsidP="008D3862">
      <w:pPr>
        <w:pStyle w:val="af"/>
      </w:pPr>
    </w:p>
    <w:p w14:paraId="7E36F8C6" w14:textId="77777777" w:rsidR="008D3862" w:rsidRPr="008D3862" w:rsidRDefault="008D3862" w:rsidP="008D3862">
      <w:pPr>
        <w:pStyle w:val="af"/>
      </w:pPr>
    </w:p>
    <w:p w14:paraId="1DF2C8EE" w14:textId="77777777" w:rsidR="008D3862" w:rsidRPr="008D3862" w:rsidRDefault="008D3862" w:rsidP="008D3862">
      <w:pPr>
        <w:pStyle w:val="af"/>
      </w:pPr>
      <w:r w:rsidRPr="008D3862">
        <w:t xml:space="preserve">        status = FltBuildDefaultSecurityDescriptor(&amp;sd,</w:t>
      </w:r>
    </w:p>
    <w:p w14:paraId="061315D3" w14:textId="77777777" w:rsidR="008D3862" w:rsidRPr="008D3862" w:rsidRDefault="008D3862" w:rsidP="008D3862">
      <w:pPr>
        <w:pStyle w:val="af"/>
      </w:pPr>
      <w:r w:rsidRPr="008D3862">
        <w:t xml:space="preserve">            FLT_PORT_ALL_ACCESS);</w:t>
      </w:r>
    </w:p>
    <w:p w14:paraId="2538FE72" w14:textId="77777777" w:rsidR="008D3862" w:rsidRPr="008D3862" w:rsidRDefault="008D3862" w:rsidP="008D3862">
      <w:pPr>
        <w:pStyle w:val="af"/>
      </w:pPr>
    </w:p>
    <w:p w14:paraId="16861723" w14:textId="77777777" w:rsidR="008D3862" w:rsidRPr="008D3862" w:rsidRDefault="008D3862" w:rsidP="008D3862">
      <w:pPr>
        <w:pStyle w:val="af"/>
      </w:pPr>
      <w:r w:rsidRPr="008D3862">
        <w:t xml:space="preserve">        if (!NT_SUCCESS(status)) {</w:t>
      </w:r>
    </w:p>
    <w:p w14:paraId="31324446" w14:textId="77777777" w:rsidR="008D3862" w:rsidRPr="008D3862" w:rsidRDefault="008D3862" w:rsidP="008D3862">
      <w:pPr>
        <w:pStyle w:val="af"/>
      </w:pPr>
      <w:r w:rsidRPr="008D3862">
        <w:t xml:space="preserve">            leave;</w:t>
      </w:r>
    </w:p>
    <w:p w14:paraId="707211DC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63241C5B" w14:textId="77777777" w:rsidR="008D3862" w:rsidRPr="008D3862" w:rsidRDefault="008D3862" w:rsidP="008D3862">
      <w:pPr>
        <w:pStyle w:val="af"/>
      </w:pPr>
    </w:p>
    <w:p w14:paraId="7B60BD93" w14:textId="77777777" w:rsidR="008D3862" w:rsidRPr="008D3862" w:rsidRDefault="008D3862" w:rsidP="008D3862">
      <w:pPr>
        <w:pStyle w:val="af"/>
      </w:pPr>
      <w:r w:rsidRPr="008D3862">
        <w:t xml:space="preserve">        RtlInitUnicodeString(&amp;uniString, MINISPY_PORT_NAME);</w:t>
      </w:r>
    </w:p>
    <w:p w14:paraId="4955AD88" w14:textId="77777777" w:rsidR="008D3862" w:rsidRPr="008D3862" w:rsidRDefault="008D3862" w:rsidP="008D3862">
      <w:pPr>
        <w:pStyle w:val="af"/>
      </w:pPr>
    </w:p>
    <w:p w14:paraId="76EF216E" w14:textId="77777777" w:rsidR="008D3862" w:rsidRPr="008D3862" w:rsidRDefault="008D3862" w:rsidP="008D3862">
      <w:pPr>
        <w:pStyle w:val="af"/>
      </w:pPr>
      <w:r w:rsidRPr="008D3862">
        <w:t xml:space="preserve">        InitializeObjectAttributes(&amp;oa,</w:t>
      </w:r>
    </w:p>
    <w:p w14:paraId="4EE26FCC" w14:textId="77777777" w:rsidR="008D3862" w:rsidRPr="008D3862" w:rsidRDefault="008D3862" w:rsidP="008D3862">
      <w:pPr>
        <w:pStyle w:val="af"/>
      </w:pPr>
      <w:r w:rsidRPr="008D3862">
        <w:t xml:space="preserve">            &amp;uniString,</w:t>
      </w:r>
    </w:p>
    <w:p w14:paraId="5FE7C23E" w14:textId="77777777" w:rsidR="008D3862" w:rsidRPr="008D3862" w:rsidRDefault="008D3862" w:rsidP="008D3862">
      <w:pPr>
        <w:pStyle w:val="af"/>
      </w:pPr>
      <w:r w:rsidRPr="008D3862">
        <w:t xml:space="preserve">            OBJ_KERNEL_HANDLE | OBJ_CASE_INSENSITIVE,</w:t>
      </w:r>
    </w:p>
    <w:p w14:paraId="5913BC42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652A13DB" w14:textId="77777777" w:rsidR="008D3862" w:rsidRPr="008D3862" w:rsidRDefault="008D3862" w:rsidP="008D3862">
      <w:pPr>
        <w:pStyle w:val="af"/>
      </w:pPr>
      <w:r w:rsidRPr="008D3862">
        <w:t xml:space="preserve">            sd);</w:t>
      </w:r>
    </w:p>
    <w:p w14:paraId="1A489745" w14:textId="77777777" w:rsidR="008D3862" w:rsidRPr="008D3862" w:rsidRDefault="008D3862" w:rsidP="008D3862">
      <w:pPr>
        <w:pStyle w:val="af"/>
      </w:pPr>
    </w:p>
    <w:p w14:paraId="6DDFFC51" w14:textId="77777777" w:rsidR="008D3862" w:rsidRPr="008D3862" w:rsidRDefault="008D3862" w:rsidP="008D3862">
      <w:pPr>
        <w:pStyle w:val="af"/>
      </w:pPr>
      <w:r w:rsidRPr="008D3862">
        <w:t xml:space="preserve">        status = FltCreateCommunicationPort(MiniSpyData.Filter,</w:t>
      </w:r>
    </w:p>
    <w:p w14:paraId="44DFAFDA" w14:textId="77777777" w:rsidR="008D3862" w:rsidRPr="008D3862" w:rsidRDefault="008D3862" w:rsidP="008D3862">
      <w:pPr>
        <w:pStyle w:val="af"/>
      </w:pPr>
      <w:r w:rsidRPr="008D3862">
        <w:t xml:space="preserve">            &amp;MiniSpyData.ServerPort,</w:t>
      </w:r>
    </w:p>
    <w:p w14:paraId="546A24EC" w14:textId="77777777" w:rsidR="008D3862" w:rsidRPr="008D3862" w:rsidRDefault="008D3862" w:rsidP="008D3862">
      <w:pPr>
        <w:pStyle w:val="af"/>
      </w:pPr>
      <w:r w:rsidRPr="008D3862">
        <w:t xml:space="preserve">            &amp;oa,</w:t>
      </w:r>
    </w:p>
    <w:p w14:paraId="07174CB3" w14:textId="77777777" w:rsidR="008D3862" w:rsidRPr="008D3862" w:rsidRDefault="008D3862" w:rsidP="008D3862">
      <w:pPr>
        <w:pStyle w:val="af"/>
      </w:pPr>
      <w:r w:rsidRPr="008D3862">
        <w:t xml:space="preserve">            NULL,</w:t>
      </w:r>
    </w:p>
    <w:p w14:paraId="23E63623" w14:textId="77777777" w:rsidR="008D3862" w:rsidRPr="008D3862" w:rsidRDefault="008D3862" w:rsidP="008D3862">
      <w:pPr>
        <w:pStyle w:val="af"/>
      </w:pPr>
      <w:r w:rsidRPr="008D3862">
        <w:t xml:space="preserve">            SpyConnect,</w:t>
      </w:r>
    </w:p>
    <w:p w14:paraId="51B79EA7" w14:textId="77777777" w:rsidR="008D3862" w:rsidRPr="008D3862" w:rsidRDefault="008D3862" w:rsidP="008D3862">
      <w:pPr>
        <w:pStyle w:val="af"/>
      </w:pPr>
      <w:r w:rsidRPr="008D3862">
        <w:t xml:space="preserve">            SpyDisconnect,</w:t>
      </w:r>
    </w:p>
    <w:p w14:paraId="0C4E4084" w14:textId="77777777" w:rsidR="008D3862" w:rsidRPr="008D3862" w:rsidRDefault="008D3862" w:rsidP="008D3862">
      <w:pPr>
        <w:pStyle w:val="af"/>
      </w:pPr>
      <w:r w:rsidRPr="008D3862">
        <w:t xml:space="preserve">            SpyMessage,</w:t>
      </w:r>
    </w:p>
    <w:p w14:paraId="310DC53F" w14:textId="77777777" w:rsidR="008D3862" w:rsidRPr="008D3862" w:rsidRDefault="008D3862" w:rsidP="008D3862">
      <w:pPr>
        <w:pStyle w:val="af"/>
      </w:pPr>
      <w:r w:rsidRPr="008D3862">
        <w:t xml:space="preserve">            1);</w:t>
      </w:r>
    </w:p>
    <w:p w14:paraId="7854CBB0" w14:textId="77777777" w:rsidR="008D3862" w:rsidRPr="008D3862" w:rsidRDefault="008D3862" w:rsidP="008D3862">
      <w:pPr>
        <w:pStyle w:val="af"/>
      </w:pPr>
    </w:p>
    <w:p w14:paraId="68171BEA" w14:textId="77777777" w:rsidR="008D3862" w:rsidRPr="008D3862" w:rsidRDefault="008D3862" w:rsidP="008D3862">
      <w:pPr>
        <w:pStyle w:val="af"/>
      </w:pPr>
      <w:r w:rsidRPr="008D3862">
        <w:t xml:space="preserve">        FltFreeSecurityDescriptor(sd);</w:t>
      </w:r>
    </w:p>
    <w:p w14:paraId="5996DF4F" w14:textId="77777777" w:rsidR="008D3862" w:rsidRPr="008D3862" w:rsidRDefault="008D3862" w:rsidP="008D3862">
      <w:pPr>
        <w:pStyle w:val="af"/>
      </w:pPr>
    </w:p>
    <w:p w14:paraId="0C01CAD8" w14:textId="77777777" w:rsidR="008D3862" w:rsidRPr="008D3862" w:rsidRDefault="008D3862" w:rsidP="008D3862">
      <w:pPr>
        <w:pStyle w:val="af"/>
      </w:pPr>
      <w:r w:rsidRPr="008D3862">
        <w:t xml:space="preserve">        if (!NT_SUCCESS(status)) {</w:t>
      </w:r>
    </w:p>
    <w:p w14:paraId="3BCF7E96" w14:textId="77777777" w:rsidR="008D3862" w:rsidRPr="008D3862" w:rsidRDefault="008D3862" w:rsidP="008D3862">
      <w:pPr>
        <w:pStyle w:val="af"/>
      </w:pPr>
      <w:r w:rsidRPr="008D3862">
        <w:t xml:space="preserve">            leave;</w:t>
      </w:r>
    </w:p>
    <w:p w14:paraId="22380A39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5AECFC5B" w14:textId="77777777" w:rsidR="008D3862" w:rsidRPr="008D3862" w:rsidRDefault="008D3862" w:rsidP="008D3862">
      <w:pPr>
        <w:pStyle w:val="af"/>
      </w:pPr>
    </w:p>
    <w:p w14:paraId="509A0C1E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0CFCBAA" w14:textId="77777777" w:rsidR="008D3862" w:rsidRPr="008D3862" w:rsidRDefault="008D3862" w:rsidP="008D3862">
      <w:pPr>
        <w:pStyle w:val="af"/>
      </w:pPr>
      <w:r w:rsidRPr="008D3862">
        <w:t xml:space="preserve">        //  We are now ready to start filtering</w:t>
      </w:r>
    </w:p>
    <w:p w14:paraId="7EC520C1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B8690CF" w14:textId="77777777" w:rsidR="008D3862" w:rsidRPr="008D3862" w:rsidRDefault="008D3862" w:rsidP="008D3862">
      <w:pPr>
        <w:pStyle w:val="af"/>
      </w:pPr>
    </w:p>
    <w:p w14:paraId="246E496A" w14:textId="77777777" w:rsidR="008D3862" w:rsidRPr="008D3862" w:rsidRDefault="008D3862" w:rsidP="008D3862">
      <w:pPr>
        <w:pStyle w:val="af"/>
      </w:pPr>
      <w:r w:rsidRPr="008D3862">
        <w:t xml:space="preserve">        status = FltStartFiltering(MiniSpyData.Filter);</w:t>
      </w:r>
    </w:p>
    <w:p w14:paraId="360336DC" w14:textId="77777777" w:rsidR="008D3862" w:rsidRPr="008D3862" w:rsidRDefault="008D3862" w:rsidP="008D3862">
      <w:pPr>
        <w:pStyle w:val="af"/>
      </w:pPr>
    </w:p>
    <w:p w14:paraId="345C571C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586A80F" w14:textId="77777777" w:rsidR="008D3862" w:rsidRPr="008D3862" w:rsidRDefault="008D3862" w:rsidP="008D3862">
      <w:pPr>
        <w:pStyle w:val="af"/>
      </w:pPr>
      <w:r w:rsidRPr="008D3862">
        <w:t xml:space="preserve">    finally {</w:t>
      </w:r>
    </w:p>
    <w:p w14:paraId="29EA2DF4" w14:textId="77777777" w:rsidR="008D3862" w:rsidRPr="008D3862" w:rsidRDefault="008D3862" w:rsidP="008D3862">
      <w:pPr>
        <w:pStyle w:val="af"/>
      </w:pPr>
    </w:p>
    <w:p w14:paraId="17F1AFB4" w14:textId="77777777" w:rsidR="008D3862" w:rsidRPr="008D3862" w:rsidRDefault="008D3862" w:rsidP="008D3862">
      <w:pPr>
        <w:pStyle w:val="af"/>
      </w:pPr>
      <w:r w:rsidRPr="008D3862">
        <w:t xml:space="preserve">        if (!NT_SUCCESS(status)) {</w:t>
      </w:r>
    </w:p>
    <w:p w14:paraId="2DEE3980" w14:textId="77777777" w:rsidR="008D3862" w:rsidRPr="008D3862" w:rsidRDefault="008D3862" w:rsidP="008D3862">
      <w:pPr>
        <w:pStyle w:val="af"/>
      </w:pPr>
    </w:p>
    <w:p w14:paraId="2720A451" w14:textId="77777777" w:rsidR="008D3862" w:rsidRPr="008D3862" w:rsidRDefault="008D3862" w:rsidP="008D3862">
      <w:pPr>
        <w:pStyle w:val="af"/>
      </w:pPr>
      <w:r w:rsidRPr="008D3862">
        <w:t xml:space="preserve">            if (NULL != MiniSpyData.ServerPort) {</w:t>
      </w:r>
    </w:p>
    <w:p w14:paraId="2A4C6F79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FltCloseCommunicationPort(MiniSpyData.ServerPort);</w:t>
      </w:r>
    </w:p>
    <w:p w14:paraId="515D49B3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02E14294" w14:textId="77777777" w:rsidR="008D3862" w:rsidRPr="008D3862" w:rsidRDefault="008D3862" w:rsidP="008D3862">
      <w:pPr>
        <w:pStyle w:val="af"/>
      </w:pPr>
    </w:p>
    <w:p w14:paraId="16C3E67C" w14:textId="77777777" w:rsidR="008D3862" w:rsidRPr="008D3862" w:rsidRDefault="008D3862" w:rsidP="008D3862">
      <w:pPr>
        <w:pStyle w:val="af"/>
      </w:pPr>
      <w:r w:rsidRPr="008D3862">
        <w:t xml:space="preserve">            if (NULL != MiniSpyData.Filter) {</w:t>
      </w:r>
    </w:p>
    <w:p w14:paraId="746DD7CC" w14:textId="77777777" w:rsidR="008D3862" w:rsidRPr="008D3862" w:rsidRDefault="008D3862" w:rsidP="008D3862">
      <w:pPr>
        <w:pStyle w:val="af"/>
      </w:pPr>
      <w:r w:rsidRPr="008D3862">
        <w:t xml:space="preserve">                FltUnregisterFilter(MiniSpyData.Filter);</w:t>
      </w:r>
    </w:p>
    <w:p w14:paraId="34FC9928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598C6AAC" w14:textId="77777777" w:rsidR="008D3862" w:rsidRPr="008D3862" w:rsidRDefault="008D3862" w:rsidP="008D3862">
      <w:pPr>
        <w:pStyle w:val="af"/>
      </w:pPr>
    </w:p>
    <w:p w14:paraId="7AE52BD6" w14:textId="77777777" w:rsidR="008D3862" w:rsidRPr="008D3862" w:rsidRDefault="008D3862" w:rsidP="008D3862">
      <w:pPr>
        <w:pStyle w:val="af"/>
      </w:pPr>
      <w:r w:rsidRPr="008D3862">
        <w:t xml:space="preserve">            ExDeleteNPagedLookasideList(&amp;MiniSpyData.FreeBufferList);</w:t>
      </w:r>
    </w:p>
    <w:p w14:paraId="44CFAB66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6DEF4F3A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10BF68D9" w14:textId="77777777" w:rsidR="008D3862" w:rsidRPr="008D3862" w:rsidRDefault="008D3862" w:rsidP="008D3862">
      <w:pPr>
        <w:pStyle w:val="af"/>
      </w:pPr>
    </w:p>
    <w:p w14:paraId="1A25FB37" w14:textId="77777777" w:rsidR="008D3862" w:rsidRPr="008D3862" w:rsidRDefault="008D3862" w:rsidP="008D3862">
      <w:pPr>
        <w:pStyle w:val="af"/>
      </w:pPr>
      <w:r w:rsidRPr="008D3862">
        <w:t xml:space="preserve">    return status;</w:t>
      </w:r>
    </w:p>
    <w:p w14:paraId="3E23312A" w14:textId="77777777" w:rsidR="008D3862" w:rsidRPr="008D3862" w:rsidRDefault="008D3862" w:rsidP="008D3862">
      <w:pPr>
        <w:pStyle w:val="af"/>
      </w:pPr>
      <w:r w:rsidRPr="008D3862">
        <w:t>}</w:t>
      </w:r>
    </w:p>
    <w:p w14:paraId="6721FD56" w14:textId="77777777" w:rsidR="008D3862" w:rsidRPr="008D3862" w:rsidRDefault="008D3862" w:rsidP="008D3862">
      <w:pPr>
        <w:pStyle w:val="af"/>
      </w:pPr>
    </w:p>
    <w:p w14:paraId="1E00A75B" w14:textId="77777777" w:rsidR="008D3862" w:rsidRPr="008D3862" w:rsidRDefault="008D3862" w:rsidP="008D3862">
      <w:pPr>
        <w:pStyle w:val="af"/>
      </w:pPr>
      <w:r w:rsidRPr="008D3862">
        <w:t>NTSTATUS</w:t>
      </w:r>
    </w:p>
    <w:p w14:paraId="1A21231B" w14:textId="77777777" w:rsidR="008D3862" w:rsidRPr="008D3862" w:rsidRDefault="008D3862" w:rsidP="008D3862">
      <w:pPr>
        <w:pStyle w:val="af"/>
      </w:pPr>
      <w:r w:rsidRPr="008D3862">
        <w:t>SpyConnect(</w:t>
      </w:r>
    </w:p>
    <w:p w14:paraId="044C7C82" w14:textId="77777777" w:rsidR="008D3862" w:rsidRPr="008D3862" w:rsidRDefault="008D3862" w:rsidP="008D3862">
      <w:pPr>
        <w:pStyle w:val="af"/>
      </w:pPr>
      <w:r w:rsidRPr="008D3862">
        <w:t xml:space="preserve">    _In_ PFLT_PORT ClientPort,</w:t>
      </w:r>
    </w:p>
    <w:p w14:paraId="05513576" w14:textId="77777777" w:rsidR="008D3862" w:rsidRPr="008D3862" w:rsidRDefault="008D3862" w:rsidP="008D3862">
      <w:pPr>
        <w:pStyle w:val="af"/>
      </w:pPr>
      <w:r w:rsidRPr="008D3862">
        <w:t xml:space="preserve">    _In_ PVOID ServerPortCookie,</w:t>
      </w:r>
    </w:p>
    <w:p w14:paraId="177CA61E" w14:textId="77777777" w:rsidR="008D3862" w:rsidRPr="008D3862" w:rsidRDefault="008D3862" w:rsidP="008D3862">
      <w:pPr>
        <w:pStyle w:val="af"/>
      </w:pPr>
      <w:r w:rsidRPr="008D3862">
        <w:t xml:space="preserve">    _In_reads_bytes_(SizeOfContext) PVOID ConnectionContext,</w:t>
      </w:r>
    </w:p>
    <w:p w14:paraId="23FD93DC" w14:textId="77777777" w:rsidR="008D3862" w:rsidRPr="008D3862" w:rsidRDefault="008D3862" w:rsidP="008D3862">
      <w:pPr>
        <w:pStyle w:val="af"/>
      </w:pPr>
      <w:r w:rsidRPr="008D3862">
        <w:t xml:space="preserve">    _In_ ULONG SizeOfContext,</w:t>
      </w:r>
    </w:p>
    <w:p w14:paraId="521E12EC" w14:textId="77777777" w:rsidR="008D3862" w:rsidRPr="008D3862" w:rsidRDefault="008D3862" w:rsidP="008D3862">
      <w:pPr>
        <w:pStyle w:val="af"/>
      </w:pPr>
      <w:r w:rsidRPr="008D3862">
        <w:t xml:space="preserve">    _Flt_ConnectionCookie_Outptr_ PVOID* ConnectionCookie</w:t>
      </w:r>
    </w:p>
    <w:p w14:paraId="66C8C3D2" w14:textId="77777777" w:rsidR="008D3862" w:rsidRPr="008D3862" w:rsidRDefault="008D3862" w:rsidP="008D3862">
      <w:pPr>
        <w:pStyle w:val="af"/>
      </w:pPr>
      <w:r w:rsidRPr="008D3862">
        <w:t>)</w:t>
      </w:r>
    </w:p>
    <w:p w14:paraId="3F0D3232" w14:textId="77777777" w:rsidR="008D3862" w:rsidRPr="008D3862" w:rsidRDefault="008D3862" w:rsidP="008D3862">
      <w:pPr>
        <w:pStyle w:val="af"/>
      </w:pPr>
      <w:r w:rsidRPr="008D3862">
        <w:t>/*++</w:t>
      </w:r>
    </w:p>
    <w:p w14:paraId="784B7902" w14:textId="77777777" w:rsidR="008D3862" w:rsidRPr="008D3862" w:rsidRDefault="008D3862" w:rsidP="008D3862">
      <w:pPr>
        <w:pStyle w:val="af"/>
      </w:pPr>
    </w:p>
    <w:p w14:paraId="026E418F" w14:textId="77777777" w:rsidR="008D3862" w:rsidRPr="008D3862" w:rsidRDefault="008D3862" w:rsidP="008D3862">
      <w:pPr>
        <w:pStyle w:val="af"/>
      </w:pPr>
      <w:r w:rsidRPr="008D3862">
        <w:t>Routine Description</w:t>
      </w:r>
    </w:p>
    <w:p w14:paraId="5AD5B9EE" w14:textId="77777777" w:rsidR="008D3862" w:rsidRPr="008D3862" w:rsidRDefault="008D3862" w:rsidP="008D3862">
      <w:pPr>
        <w:pStyle w:val="af"/>
      </w:pPr>
    </w:p>
    <w:p w14:paraId="544AB508" w14:textId="77777777" w:rsidR="008D3862" w:rsidRPr="008D3862" w:rsidRDefault="008D3862" w:rsidP="008D3862">
      <w:pPr>
        <w:pStyle w:val="af"/>
      </w:pPr>
      <w:r w:rsidRPr="008D3862">
        <w:t xml:space="preserve">    This is called when user-mode connects to the server</w:t>
      </w:r>
    </w:p>
    <w:p w14:paraId="510FCF05" w14:textId="77777777" w:rsidR="008D3862" w:rsidRPr="008D3862" w:rsidRDefault="008D3862" w:rsidP="008D3862">
      <w:pPr>
        <w:pStyle w:val="af"/>
      </w:pPr>
      <w:r w:rsidRPr="008D3862">
        <w:t xml:space="preserve">    port - to establish a connection</w:t>
      </w:r>
    </w:p>
    <w:p w14:paraId="6685C7DC" w14:textId="77777777" w:rsidR="008D3862" w:rsidRPr="008D3862" w:rsidRDefault="008D3862" w:rsidP="008D3862">
      <w:pPr>
        <w:pStyle w:val="af"/>
      </w:pPr>
    </w:p>
    <w:p w14:paraId="355122FB" w14:textId="77777777" w:rsidR="008D3862" w:rsidRPr="008D3862" w:rsidRDefault="008D3862" w:rsidP="008D3862">
      <w:pPr>
        <w:pStyle w:val="af"/>
      </w:pPr>
      <w:r w:rsidRPr="008D3862">
        <w:t>Arguments</w:t>
      </w:r>
    </w:p>
    <w:p w14:paraId="04B7CBC8" w14:textId="77777777" w:rsidR="008D3862" w:rsidRPr="008D3862" w:rsidRDefault="008D3862" w:rsidP="008D3862">
      <w:pPr>
        <w:pStyle w:val="af"/>
      </w:pPr>
    </w:p>
    <w:p w14:paraId="1A116DE8" w14:textId="77777777" w:rsidR="008D3862" w:rsidRPr="008D3862" w:rsidRDefault="008D3862" w:rsidP="008D3862">
      <w:pPr>
        <w:pStyle w:val="af"/>
      </w:pPr>
      <w:r w:rsidRPr="008D3862">
        <w:t xml:space="preserve">    ClientPort - This is the pointer to the client port that</w:t>
      </w:r>
    </w:p>
    <w:p w14:paraId="29B2243D" w14:textId="77777777" w:rsidR="008D3862" w:rsidRPr="008D3862" w:rsidRDefault="008D3862" w:rsidP="008D3862">
      <w:pPr>
        <w:pStyle w:val="af"/>
      </w:pPr>
      <w:r w:rsidRPr="008D3862">
        <w:t xml:space="preserve">        will be used to send messages from the filter.</w:t>
      </w:r>
    </w:p>
    <w:p w14:paraId="32251286" w14:textId="77777777" w:rsidR="008D3862" w:rsidRPr="008D3862" w:rsidRDefault="008D3862" w:rsidP="008D3862">
      <w:pPr>
        <w:pStyle w:val="af"/>
      </w:pPr>
      <w:r w:rsidRPr="008D3862">
        <w:t xml:space="preserve">    ServerPortCookie - unused</w:t>
      </w:r>
    </w:p>
    <w:p w14:paraId="53447AC4" w14:textId="77777777" w:rsidR="008D3862" w:rsidRPr="008D3862" w:rsidRDefault="008D3862" w:rsidP="008D3862">
      <w:pPr>
        <w:pStyle w:val="af"/>
      </w:pPr>
      <w:r w:rsidRPr="008D3862">
        <w:t xml:space="preserve">    ConnectionContext - unused</w:t>
      </w:r>
    </w:p>
    <w:p w14:paraId="0526941D" w14:textId="77777777" w:rsidR="008D3862" w:rsidRPr="008D3862" w:rsidRDefault="008D3862" w:rsidP="008D3862">
      <w:pPr>
        <w:pStyle w:val="af"/>
      </w:pPr>
      <w:r w:rsidRPr="008D3862">
        <w:lastRenderedPageBreak/>
        <w:t xml:space="preserve">    SizeofContext   - unused</w:t>
      </w:r>
    </w:p>
    <w:p w14:paraId="340CC705" w14:textId="77777777" w:rsidR="008D3862" w:rsidRPr="008D3862" w:rsidRDefault="008D3862" w:rsidP="008D3862">
      <w:pPr>
        <w:pStyle w:val="af"/>
      </w:pPr>
      <w:r w:rsidRPr="008D3862">
        <w:t xml:space="preserve">    ConnectionCookie - unused</w:t>
      </w:r>
    </w:p>
    <w:p w14:paraId="693BE447" w14:textId="77777777" w:rsidR="008D3862" w:rsidRPr="008D3862" w:rsidRDefault="008D3862" w:rsidP="008D3862">
      <w:pPr>
        <w:pStyle w:val="af"/>
      </w:pPr>
    </w:p>
    <w:p w14:paraId="39B1735A" w14:textId="77777777" w:rsidR="008D3862" w:rsidRPr="008D3862" w:rsidRDefault="008D3862" w:rsidP="008D3862">
      <w:pPr>
        <w:pStyle w:val="af"/>
      </w:pPr>
      <w:r w:rsidRPr="008D3862">
        <w:t>Return Value</w:t>
      </w:r>
    </w:p>
    <w:p w14:paraId="67A30B53" w14:textId="77777777" w:rsidR="008D3862" w:rsidRPr="008D3862" w:rsidRDefault="008D3862" w:rsidP="008D3862">
      <w:pPr>
        <w:pStyle w:val="af"/>
      </w:pPr>
    </w:p>
    <w:p w14:paraId="74F661DD" w14:textId="77777777" w:rsidR="008D3862" w:rsidRPr="008D3862" w:rsidRDefault="008D3862" w:rsidP="008D3862">
      <w:pPr>
        <w:pStyle w:val="af"/>
      </w:pPr>
      <w:r w:rsidRPr="008D3862">
        <w:t xml:space="preserve">    STATUS_SUCCESS - to accept the connection</w:t>
      </w:r>
    </w:p>
    <w:p w14:paraId="2B155F03" w14:textId="77777777" w:rsidR="008D3862" w:rsidRPr="008D3862" w:rsidRDefault="008D3862" w:rsidP="008D3862">
      <w:pPr>
        <w:pStyle w:val="af"/>
      </w:pPr>
      <w:r w:rsidRPr="008D3862">
        <w:t>--*/</w:t>
      </w:r>
    </w:p>
    <w:p w14:paraId="6DEAB627" w14:textId="77777777" w:rsidR="008D3862" w:rsidRPr="008D3862" w:rsidRDefault="008D3862" w:rsidP="008D3862">
      <w:pPr>
        <w:pStyle w:val="af"/>
      </w:pPr>
      <w:r w:rsidRPr="008D3862">
        <w:t>{</w:t>
      </w:r>
    </w:p>
    <w:p w14:paraId="605ADB9F" w14:textId="77777777" w:rsidR="008D3862" w:rsidRPr="008D3862" w:rsidRDefault="008D3862" w:rsidP="008D3862">
      <w:pPr>
        <w:pStyle w:val="af"/>
      </w:pPr>
    </w:p>
    <w:p w14:paraId="18A83A81" w14:textId="77777777" w:rsidR="008D3862" w:rsidRPr="008D3862" w:rsidRDefault="008D3862" w:rsidP="008D3862">
      <w:pPr>
        <w:pStyle w:val="af"/>
      </w:pPr>
      <w:r w:rsidRPr="008D3862">
        <w:t xml:space="preserve">    PAGED_CODE();</w:t>
      </w:r>
    </w:p>
    <w:p w14:paraId="08D9353E" w14:textId="77777777" w:rsidR="008D3862" w:rsidRPr="008D3862" w:rsidRDefault="008D3862" w:rsidP="008D3862">
      <w:pPr>
        <w:pStyle w:val="af"/>
      </w:pPr>
    </w:p>
    <w:p w14:paraId="0FDC3EDA" w14:textId="77777777" w:rsidR="008D3862" w:rsidRPr="008D3862" w:rsidRDefault="008D3862" w:rsidP="008D3862">
      <w:pPr>
        <w:pStyle w:val="af"/>
      </w:pPr>
      <w:r w:rsidRPr="008D3862">
        <w:t xml:space="preserve">    UNREFERENCED_PARAMETER(ServerPortCookie);</w:t>
      </w:r>
    </w:p>
    <w:p w14:paraId="0F63F4EF" w14:textId="77777777" w:rsidR="008D3862" w:rsidRPr="008D3862" w:rsidRDefault="008D3862" w:rsidP="008D3862">
      <w:pPr>
        <w:pStyle w:val="af"/>
      </w:pPr>
      <w:r w:rsidRPr="008D3862">
        <w:t xml:space="preserve">    UNREFERENCED_PARAMETER(ConnectionContext);</w:t>
      </w:r>
    </w:p>
    <w:p w14:paraId="08B83019" w14:textId="77777777" w:rsidR="008D3862" w:rsidRPr="008D3862" w:rsidRDefault="008D3862" w:rsidP="008D3862">
      <w:pPr>
        <w:pStyle w:val="af"/>
      </w:pPr>
      <w:r w:rsidRPr="008D3862">
        <w:t xml:space="preserve">    UNREFERENCED_PARAMETER(SizeOfContext);</w:t>
      </w:r>
    </w:p>
    <w:p w14:paraId="1D19D632" w14:textId="77777777" w:rsidR="008D3862" w:rsidRPr="008D3862" w:rsidRDefault="008D3862" w:rsidP="008D3862">
      <w:pPr>
        <w:pStyle w:val="af"/>
      </w:pPr>
      <w:r w:rsidRPr="008D3862">
        <w:t xml:space="preserve">    UNREFERENCED_PARAMETER(ConnectionCookie);</w:t>
      </w:r>
    </w:p>
    <w:p w14:paraId="033B0EF7" w14:textId="77777777" w:rsidR="008D3862" w:rsidRPr="008D3862" w:rsidRDefault="008D3862" w:rsidP="008D3862">
      <w:pPr>
        <w:pStyle w:val="af"/>
      </w:pPr>
    </w:p>
    <w:p w14:paraId="0BB9C232" w14:textId="77777777" w:rsidR="008D3862" w:rsidRPr="008D3862" w:rsidRDefault="008D3862" w:rsidP="008D3862">
      <w:pPr>
        <w:pStyle w:val="af"/>
      </w:pPr>
      <w:r w:rsidRPr="008D3862">
        <w:t xml:space="preserve">    FLT_ASSERT(MiniSpyData.ClientPort == NULL);</w:t>
      </w:r>
    </w:p>
    <w:p w14:paraId="705BAEF0" w14:textId="77777777" w:rsidR="008D3862" w:rsidRPr="008D3862" w:rsidRDefault="008D3862" w:rsidP="008D3862">
      <w:pPr>
        <w:pStyle w:val="af"/>
      </w:pPr>
      <w:r w:rsidRPr="008D3862">
        <w:t xml:space="preserve">    MiniSpyData.ClientPort = ClientPort;</w:t>
      </w:r>
    </w:p>
    <w:p w14:paraId="0853158F" w14:textId="77777777" w:rsidR="008D3862" w:rsidRPr="008D3862" w:rsidRDefault="008D3862" w:rsidP="008D3862">
      <w:pPr>
        <w:pStyle w:val="af"/>
      </w:pPr>
      <w:r w:rsidRPr="008D3862">
        <w:t xml:space="preserve">    return STATUS_SUCCESS;</w:t>
      </w:r>
    </w:p>
    <w:p w14:paraId="766EB430" w14:textId="77777777" w:rsidR="008D3862" w:rsidRPr="008D3862" w:rsidRDefault="008D3862" w:rsidP="008D3862">
      <w:pPr>
        <w:pStyle w:val="af"/>
      </w:pPr>
      <w:r w:rsidRPr="008D3862">
        <w:t>}</w:t>
      </w:r>
    </w:p>
    <w:p w14:paraId="100379D8" w14:textId="77777777" w:rsidR="008D3862" w:rsidRPr="008D3862" w:rsidRDefault="008D3862" w:rsidP="008D3862">
      <w:pPr>
        <w:pStyle w:val="af"/>
      </w:pPr>
    </w:p>
    <w:p w14:paraId="7066163A" w14:textId="77777777" w:rsidR="008D3862" w:rsidRPr="008D3862" w:rsidRDefault="008D3862" w:rsidP="008D3862">
      <w:pPr>
        <w:pStyle w:val="af"/>
      </w:pPr>
    </w:p>
    <w:p w14:paraId="176FA935" w14:textId="77777777" w:rsidR="008D3862" w:rsidRPr="008D3862" w:rsidRDefault="008D3862" w:rsidP="008D3862">
      <w:pPr>
        <w:pStyle w:val="af"/>
      </w:pPr>
      <w:r w:rsidRPr="008D3862">
        <w:t>VOID</w:t>
      </w:r>
    </w:p>
    <w:p w14:paraId="31BB0CBA" w14:textId="77777777" w:rsidR="008D3862" w:rsidRPr="008D3862" w:rsidRDefault="008D3862" w:rsidP="008D3862">
      <w:pPr>
        <w:pStyle w:val="af"/>
      </w:pPr>
      <w:r w:rsidRPr="008D3862">
        <w:t>SpyDisconnect(</w:t>
      </w:r>
    </w:p>
    <w:p w14:paraId="6FE4176E" w14:textId="77777777" w:rsidR="008D3862" w:rsidRPr="008D3862" w:rsidRDefault="008D3862" w:rsidP="008D3862">
      <w:pPr>
        <w:pStyle w:val="af"/>
      </w:pPr>
      <w:r w:rsidRPr="008D3862">
        <w:t xml:space="preserve">    _In_opt_ PVOID ConnectionCookie</w:t>
      </w:r>
    </w:p>
    <w:p w14:paraId="1C63CB54" w14:textId="77777777" w:rsidR="008D3862" w:rsidRPr="008D3862" w:rsidRDefault="008D3862" w:rsidP="008D3862">
      <w:pPr>
        <w:pStyle w:val="af"/>
      </w:pPr>
      <w:r w:rsidRPr="008D3862">
        <w:t>)</w:t>
      </w:r>
    </w:p>
    <w:p w14:paraId="3B7C0C70" w14:textId="77777777" w:rsidR="008D3862" w:rsidRPr="008D3862" w:rsidRDefault="008D3862" w:rsidP="008D3862">
      <w:pPr>
        <w:pStyle w:val="af"/>
      </w:pPr>
      <w:r w:rsidRPr="008D3862">
        <w:t>/*++</w:t>
      </w:r>
    </w:p>
    <w:p w14:paraId="20F60400" w14:textId="77777777" w:rsidR="008D3862" w:rsidRPr="008D3862" w:rsidRDefault="008D3862" w:rsidP="008D3862">
      <w:pPr>
        <w:pStyle w:val="af"/>
      </w:pPr>
    </w:p>
    <w:p w14:paraId="19042947" w14:textId="77777777" w:rsidR="008D3862" w:rsidRPr="008D3862" w:rsidRDefault="008D3862" w:rsidP="008D3862">
      <w:pPr>
        <w:pStyle w:val="af"/>
      </w:pPr>
      <w:r w:rsidRPr="008D3862">
        <w:t>Routine Description</w:t>
      </w:r>
    </w:p>
    <w:p w14:paraId="4FB041E3" w14:textId="77777777" w:rsidR="008D3862" w:rsidRPr="008D3862" w:rsidRDefault="008D3862" w:rsidP="008D3862">
      <w:pPr>
        <w:pStyle w:val="af"/>
      </w:pPr>
    </w:p>
    <w:p w14:paraId="37DC8B0A" w14:textId="77777777" w:rsidR="008D3862" w:rsidRPr="008D3862" w:rsidRDefault="008D3862" w:rsidP="008D3862">
      <w:pPr>
        <w:pStyle w:val="af"/>
      </w:pPr>
      <w:r w:rsidRPr="008D3862">
        <w:t xml:space="preserve">    This is called when the connection is torn-down. We use it to close our handle to the connection</w:t>
      </w:r>
    </w:p>
    <w:p w14:paraId="22CED5DA" w14:textId="77777777" w:rsidR="008D3862" w:rsidRPr="008D3862" w:rsidRDefault="008D3862" w:rsidP="008D3862">
      <w:pPr>
        <w:pStyle w:val="af"/>
      </w:pPr>
    </w:p>
    <w:p w14:paraId="73EED027" w14:textId="77777777" w:rsidR="008D3862" w:rsidRPr="008D3862" w:rsidRDefault="008D3862" w:rsidP="008D3862">
      <w:pPr>
        <w:pStyle w:val="af"/>
      </w:pPr>
      <w:r w:rsidRPr="008D3862">
        <w:t>Arguments</w:t>
      </w:r>
    </w:p>
    <w:p w14:paraId="2BB45EB5" w14:textId="77777777" w:rsidR="008D3862" w:rsidRPr="008D3862" w:rsidRDefault="008D3862" w:rsidP="008D3862">
      <w:pPr>
        <w:pStyle w:val="af"/>
      </w:pPr>
    </w:p>
    <w:p w14:paraId="41A20704" w14:textId="77777777" w:rsidR="008D3862" w:rsidRPr="008D3862" w:rsidRDefault="008D3862" w:rsidP="008D3862">
      <w:pPr>
        <w:pStyle w:val="af"/>
      </w:pPr>
      <w:r w:rsidRPr="008D3862">
        <w:t xml:space="preserve">    ConnectionCookie - unused</w:t>
      </w:r>
    </w:p>
    <w:p w14:paraId="7FF4064E" w14:textId="77777777" w:rsidR="008D3862" w:rsidRPr="008D3862" w:rsidRDefault="008D3862" w:rsidP="008D3862">
      <w:pPr>
        <w:pStyle w:val="af"/>
      </w:pPr>
    </w:p>
    <w:p w14:paraId="4FA2E714" w14:textId="77777777" w:rsidR="008D3862" w:rsidRPr="008D3862" w:rsidRDefault="008D3862" w:rsidP="008D3862">
      <w:pPr>
        <w:pStyle w:val="af"/>
      </w:pPr>
      <w:r w:rsidRPr="008D3862">
        <w:t>Return value</w:t>
      </w:r>
    </w:p>
    <w:p w14:paraId="3787D723" w14:textId="77777777" w:rsidR="008D3862" w:rsidRPr="008D3862" w:rsidRDefault="008D3862" w:rsidP="008D3862">
      <w:pPr>
        <w:pStyle w:val="af"/>
      </w:pPr>
    </w:p>
    <w:p w14:paraId="715530A1" w14:textId="77777777" w:rsidR="008D3862" w:rsidRPr="008D3862" w:rsidRDefault="008D3862" w:rsidP="008D3862">
      <w:pPr>
        <w:pStyle w:val="af"/>
      </w:pPr>
      <w:r w:rsidRPr="008D3862">
        <w:t xml:space="preserve">    None</w:t>
      </w:r>
    </w:p>
    <w:p w14:paraId="6C37854D" w14:textId="77777777" w:rsidR="008D3862" w:rsidRPr="008D3862" w:rsidRDefault="008D3862" w:rsidP="008D3862">
      <w:pPr>
        <w:pStyle w:val="af"/>
      </w:pPr>
      <w:r w:rsidRPr="008D3862">
        <w:t>--*/</w:t>
      </w:r>
    </w:p>
    <w:p w14:paraId="2901BBB5" w14:textId="77777777" w:rsidR="008D3862" w:rsidRPr="008D3862" w:rsidRDefault="008D3862" w:rsidP="008D3862">
      <w:pPr>
        <w:pStyle w:val="af"/>
      </w:pPr>
      <w:r w:rsidRPr="008D3862">
        <w:t>{</w:t>
      </w:r>
    </w:p>
    <w:p w14:paraId="428AD569" w14:textId="77777777" w:rsidR="008D3862" w:rsidRPr="008D3862" w:rsidRDefault="008D3862" w:rsidP="008D3862">
      <w:pPr>
        <w:pStyle w:val="af"/>
      </w:pPr>
    </w:p>
    <w:p w14:paraId="632A01FF" w14:textId="77777777" w:rsidR="008D3862" w:rsidRPr="008D3862" w:rsidRDefault="008D3862" w:rsidP="008D3862">
      <w:pPr>
        <w:pStyle w:val="af"/>
      </w:pPr>
      <w:r w:rsidRPr="008D3862">
        <w:t xml:space="preserve">    PAGED_CODE();</w:t>
      </w:r>
    </w:p>
    <w:p w14:paraId="5D9B8035" w14:textId="77777777" w:rsidR="008D3862" w:rsidRPr="008D3862" w:rsidRDefault="008D3862" w:rsidP="008D3862">
      <w:pPr>
        <w:pStyle w:val="af"/>
      </w:pPr>
    </w:p>
    <w:p w14:paraId="319252A9" w14:textId="77777777" w:rsidR="008D3862" w:rsidRPr="008D3862" w:rsidRDefault="008D3862" w:rsidP="008D3862">
      <w:pPr>
        <w:pStyle w:val="af"/>
      </w:pPr>
      <w:r w:rsidRPr="008D3862">
        <w:t xml:space="preserve">    UNREFERENCED_PARAMETER(ConnectionCookie);</w:t>
      </w:r>
    </w:p>
    <w:p w14:paraId="5579FC54" w14:textId="77777777" w:rsidR="008D3862" w:rsidRPr="008D3862" w:rsidRDefault="008D3862" w:rsidP="008D3862">
      <w:pPr>
        <w:pStyle w:val="af"/>
      </w:pPr>
    </w:p>
    <w:p w14:paraId="43D201AD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A97178C" w14:textId="77777777" w:rsidR="008D3862" w:rsidRPr="008D3862" w:rsidRDefault="008D3862" w:rsidP="008D3862">
      <w:pPr>
        <w:pStyle w:val="af"/>
      </w:pPr>
      <w:r w:rsidRPr="008D3862">
        <w:t xml:space="preserve">    //  Close our handle</w:t>
      </w:r>
    </w:p>
    <w:p w14:paraId="416F3D8F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3997FC6" w14:textId="77777777" w:rsidR="008D3862" w:rsidRPr="008D3862" w:rsidRDefault="008D3862" w:rsidP="008D3862">
      <w:pPr>
        <w:pStyle w:val="af"/>
      </w:pPr>
    </w:p>
    <w:p w14:paraId="12C7AD31" w14:textId="77777777" w:rsidR="008D3862" w:rsidRPr="008D3862" w:rsidRDefault="008D3862" w:rsidP="008D3862">
      <w:pPr>
        <w:pStyle w:val="af"/>
      </w:pPr>
      <w:r w:rsidRPr="008D3862">
        <w:t xml:space="preserve">    FltCloseClientPort(MiniSpyData.Filter, &amp;MiniSpyData.ClientPort);</w:t>
      </w:r>
    </w:p>
    <w:p w14:paraId="114BF79C" w14:textId="77777777" w:rsidR="008D3862" w:rsidRPr="008D3862" w:rsidRDefault="008D3862" w:rsidP="008D3862">
      <w:pPr>
        <w:pStyle w:val="af"/>
      </w:pPr>
      <w:r w:rsidRPr="008D3862">
        <w:t>}</w:t>
      </w:r>
    </w:p>
    <w:p w14:paraId="2A66E81A" w14:textId="77777777" w:rsidR="008D3862" w:rsidRPr="008D3862" w:rsidRDefault="008D3862" w:rsidP="008D3862">
      <w:pPr>
        <w:pStyle w:val="af"/>
      </w:pPr>
    </w:p>
    <w:p w14:paraId="48E2EB69" w14:textId="77777777" w:rsidR="008D3862" w:rsidRPr="008D3862" w:rsidRDefault="008D3862" w:rsidP="008D3862">
      <w:pPr>
        <w:pStyle w:val="af"/>
      </w:pPr>
      <w:r w:rsidRPr="008D3862">
        <w:t>NTSTATUS</w:t>
      </w:r>
    </w:p>
    <w:p w14:paraId="446DFD4D" w14:textId="77777777" w:rsidR="008D3862" w:rsidRPr="008D3862" w:rsidRDefault="008D3862" w:rsidP="008D3862">
      <w:pPr>
        <w:pStyle w:val="af"/>
      </w:pPr>
      <w:r w:rsidRPr="008D3862">
        <w:t>SpyFilterUnload(</w:t>
      </w:r>
    </w:p>
    <w:p w14:paraId="4A9B4ADD" w14:textId="77777777" w:rsidR="008D3862" w:rsidRPr="008D3862" w:rsidRDefault="008D3862" w:rsidP="008D3862">
      <w:pPr>
        <w:pStyle w:val="af"/>
      </w:pPr>
      <w:r w:rsidRPr="008D3862">
        <w:t xml:space="preserve">    _In_ FLT_FILTER_UNLOAD_FLAGS Flags</w:t>
      </w:r>
    </w:p>
    <w:p w14:paraId="4293DC99" w14:textId="77777777" w:rsidR="008D3862" w:rsidRPr="008D3862" w:rsidRDefault="008D3862" w:rsidP="008D3862">
      <w:pPr>
        <w:pStyle w:val="af"/>
      </w:pPr>
      <w:r w:rsidRPr="008D3862">
        <w:t>)</w:t>
      </w:r>
    </w:p>
    <w:p w14:paraId="3D82AB08" w14:textId="77777777" w:rsidR="008D3862" w:rsidRPr="008D3862" w:rsidRDefault="008D3862" w:rsidP="008D3862">
      <w:pPr>
        <w:pStyle w:val="af"/>
      </w:pPr>
      <w:r w:rsidRPr="008D3862">
        <w:t>/*++</w:t>
      </w:r>
    </w:p>
    <w:p w14:paraId="58E81664" w14:textId="77777777" w:rsidR="008D3862" w:rsidRPr="008D3862" w:rsidRDefault="008D3862" w:rsidP="008D3862">
      <w:pPr>
        <w:pStyle w:val="af"/>
      </w:pPr>
    </w:p>
    <w:p w14:paraId="5AAFD4EA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26880600" w14:textId="77777777" w:rsidR="008D3862" w:rsidRPr="008D3862" w:rsidRDefault="008D3862" w:rsidP="008D3862">
      <w:pPr>
        <w:pStyle w:val="af"/>
      </w:pPr>
    </w:p>
    <w:p w14:paraId="4B5B048B" w14:textId="77777777" w:rsidR="008D3862" w:rsidRPr="008D3862" w:rsidRDefault="008D3862" w:rsidP="008D3862">
      <w:pPr>
        <w:pStyle w:val="af"/>
      </w:pPr>
      <w:r w:rsidRPr="008D3862">
        <w:t xml:space="preserve">    This is called when a request has been made to unload the filter.  Unload</w:t>
      </w:r>
    </w:p>
    <w:p w14:paraId="7DCA1A77" w14:textId="77777777" w:rsidR="008D3862" w:rsidRPr="008D3862" w:rsidRDefault="008D3862" w:rsidP="008D3862">
      <w:pPr>
        <w:pStyle w:val="af"/>
      </w:pPr>
      <w:r w:rsidRPr="008D3862">
        <w:t xml:space="preserve">    requests from the Operation System (ex: "sc stop minispy" can not be</w:t>
      </w:r>
    </w:p>
    <w:p w14:paraId="4D663C7E" w14:textId="77777777" w:rsidR="008D3862" w:rsidRPr="008D3862" w:rsidRDefault="008D3862" w:rsidP="008D3862">
      <w:pPr>
        <w:pStyle w:val="af"/>
      </w:pPr>
      <w:r w:rsidRPr="008D3862">
        <w:t xml:space="preserve">    failed.  Other unload requests may be failed.</w:t>
      </w:r>
    </w:p>
    <w:p w14:paraId="662B91F3" w14:textId="77777777" w:rsidR="008D3862" w:rsidRPr="008D3862" w:rsidRDefault="008D3862" w:rsidP="008D3862">
      <w:pPr>
        <w:pStyle w:val="af"/>
      </w:pPr>
    </w:p>
    <w:p w14:paraId="308B11DC" w14:textId="77777777" w:rsidR="008D3862" w:rsidRPr="008D3862" w:rsidRDefault="008D3862" w:rsidP="008D3862">
      <w:pPr>
        <w:pStyle w:val="af"/>
      </w:pPr>
      <w:r w:rsidRPr="008D3862">
        <w:t xml:space="preserve">    You can disallow OS unload request by setting the</w:t>
      </w:r>
    </w:p>
    <w:p w14:paraId="6239050E" w14:textId="77777777" w:rsidR="008D3862" w:rsidRPr="008D3862" w:rsidRDefault="008D3862" w:rsidP="008D3862">
      <w:pPr>
        <w:pStyle w:val="af"/>
      </w:pPr>
      <w:r w:rsidRPr="008D3862">
        <w:t xml:space="preserve">    FLTREGFL_DO_NOT_SUPPORT_SERVICE_STOP flag in the FLT_REGISTARTION</w:t>
      </w:r>
    </w:p>
    <w:p w14:paraId="4083C5A6" w14:textId="77777777" w:rsidR="008D3862" w:rsidRPr="008D3862" w:rsidRDefault="008D3862" w:rsidP="008D3862">
      <w:pPr>
        <w:pStyle w:val="af"/>
      </w:pPr>
      <w:r w:rsidRPr="008D3862">
        <w:t xml:space="preserve">    structure.</w:t>
      </w:r>
    </w:p>
    <w:p w14:paraId="1A4249CC" w14:textId="77777777" w:rsidR="008D3862" w:rsidRPr="008D3862" w:rsidRDefault="008D3862" w:rsidP="008D3862">
      <w:pPr>
        <w:pStyle w:val="af"/>
      </w:pPr>
    </w:p>
    <w:p w14:paraId="7C15DE70" w14:textId="77777777" w:rsidR="008D3862" w:rsidRPr="008D3862" w:rsidRDefault="008D3862" w:rsidP="008D3862">
      <w:pPr>
        <w:pStyle w:val="af"/>
      </w:pPr>
      <w:r w:rsidRPr="008D3862">
        <w:lastRenderedPageBreak/>
        <w:t>Arguments:</w:t>
      </w:r>
    </w:p>
    <w:p w14:paraId="6E036BE4" w14:textId="77777777" w:rsidR="008D3862" w:rsidRPr="008D3862" w:rsidRDefault="008D3862" w:rsidP="008D3862">
      <w:pPr>
        <w:pStyle w:val="af"/>
      </w:pPr>
    </w:p>
    <w:p w14:paraId="144EF7C0" w14:textId="77777777" w:rsidR="008D3862" w:rsidRPr="008D3862" w:rsidRDefault="008D3862" w:rsidP="008D3862">
      <w:pPr>
        <w:pStyle w:val="af"/>
      </w:pPr>
      <w:r w:rsidRPr="008D3862">
        <w:t xml:space="preserve">    Flags - Flags pertinent to this operation</w:t>
      </w:r>
    </w:p>
    <w:p w14:paraId="34834636" w14:textId="77777777" w:rsidR="008D3862" w:rsidRPr="008D3862" w:rsidRDefault="008D3862" w:rsidP="008D3862">
      <w:pPr>
        <w:pStyle w:val="af"/>
      </w:pPr>
    </w:p>
    <w:p w14:paraId="2B2947B5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69B0A62B" w14:textId="77777777" w:rsidR="008D3862" w:rsidRPr="008D3862" w:rsidRDefault="008D3862" w:rsidP="008D3862">
      <w:pPr>
        <w:pStyle w:val="af"/>
      </w:pPr>
    </w:p>
    <w:p w14:paraId="38E3C166" w14:textId="77777777" w:rsidR="008D3862" w:rsidRPr="008D3862" w:rsidRDefault="008D3862" w:rsidP="008D3862">
      <w:pPr>
        <w:pStyle w:val="af"/>
      </w:pPr>
      <w:r w:rsidRPr="008D3862">
        <w:t xml:space="preserve">    Always success</w:t>
      </w:r>
    </w:p>
    <w:p w14:paraId="147F309C" w14:textId="77777777" w:rsidR="008D3862" w:rsidRPr="008D3862" w:rsidRDefault="008D3862" w:rsidP="008D3862">
      <w:pPr>
        <w:pStyle w:val="af"/>
      </w:pPr>
    </w:p>
    <w:p w14:paraId="6E78A03E" w14:textId="77777777" w:rsidR="008D3862" w:rsidRPr="008D3862" w:rsidRDefault="008D3862" w:rsidP="008D3862">
      <w:pPr>
        <w:pStyle w:val="af"/>
      </w:pPr>
      <w:r w:rsidRPr="008D3862">
        <w:t>--*/</w:t>
      </w:r>
    </w:p>
    <w:p w14:paraId="24A866FB" w14:textId="77777777" w:rsidR="008D3862" w:rsidRPr="008D3862" w:rsidRDefault="008D3862" w:rsidP="008D3862">
      <w:pPr>
        <w:pStyle w:val="af"/>
      </w:pPr>
      <w:r w:rsidRPr="008D3862">
        <w:t>{</w:t>
      </w:r>
    </w:p>
    <w:p w14:paraId="6B8379C8" w14:textId="77777777" w:rsidR="008D3862" w:rsidRPr="008D3862" w:rsidRDefault="008D3862" w:rsidP="008D3862">
      <w:pPr>
        <w:pStyle w:val="af"/>
      </w:pPr>
      <w:r w:rsidRPr="008D3862">
        <w:t xml:space="preserve">    UNREFERENCED_PARAMETER(Flags);</w:t>
      </w:r>
    </w:p>
    <w:p w14:paraId="2DE3DC40" w14:textId="77777777" w:rsidR="008D3862" w:rsidRPr="008D3862" w:rsidRDefault="008D3862" w:rsidP="008D3862">
      <w:pPr>
        <w:pStyle w:val="af"/>
      </w:pPr>
    </w:p>
    <w:p w14:paraId="198560FD" w14:textId="77777777" w:rsidR="008D3862" w:rsidRPr="008D3862" w:rsidRDefault="008D3862" w:rsidP="008D3862">
      <w:pPr>
        <w:pStyle w:val="af"/>
      </w:pPr>
      <w:r w:rsidRPr="008D3862">
        <w:t xml:space="preserve">    PAGED_CODE();</w:t>
      </w:r>
    </w:p>
    <w:p w14:paraId="2CE6864E" w14:textId="77777777" w:rsidR="008D3862" w:rsidRPr="008D3862" w:rsidRDefault="008D3862" w:rsidP="008D3862">
      <w:pPr>
        <w:pStyle w:val="af"/>
      </w:pPr>
    </w:p>
    <w:p w14:paraId="22BB2140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FF74F97" w14:textId="77777777" w:rsidR="008D3862" w:rsidRPr="008D3862" w:rsidRDefault="008D3862" w:rsidP="008D3862">
      <w:pPr>
        <w:pStyle w:val="af"/>
      </w:pPr>
      <w:r w:rsidRPr="008D3862">
        <w:t xml:space="preserve">    //  Close the server port. This will stop new connections.</w:t>
      </w:r>
    </w:p>
    <w:p w14:paraId="4DB54EA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F979E82" w14:textId="77777777" w:rsidR="008D3862" w:rsidRPr="008D3862" w:rsidRDefault="008D3862" w:rsidP="008D3862">
      <w:pPr>
        <w:pStyle w:val="af"/>
      </w:pPr>
    </w:p>
    <w:p w14:paraId="36A8B765" w14:textId="77777777" w:rsidR="008D3862" w:rsidRPr="008D3862" w:rsidRDefault="008D3862" w:rsidP="008D3862">
      <w:pPr>
        <w:pStyle w:val="af"/>
      </w:pPr>
      <w:r w:rsidRPr="008D3862">
        <w:t xml:space="preserve">    FltCloseCommunicationPort(MiniSpyData.ServerPort);</w:t>
      </w:r>
    </w:p>
    <w:p w14:paraId="01907330" w14:textId="77777777" w:rsidR="008D3862" w:rsidRPr="008D3862" w:rsidRDefault="008D3862" w:rsidP="008D3862">
      <w:pPr>
        <w:pStyle w:val="af"/>
      </w:pPr>
    </w:p>
    <w:p w14:paraId="1D9FB595" w14:textId="77777777" w:rsidR="008D3862" w:rsidRPr="008D3862" w:rsidRDefault="008D3862" w:rsidP="008D3862">
      <w:pPr>
        <w:pStyle w:val="af"/>
      </w:pPr>
      <w:r w:rsidRPr="008D3862">
        <w:t xml:space="preserve">    FltUnregisterFilter(MiniSpyData.Filter);</w:t>
      </w:r>
    </w:p>
    <w:p w14:paraId="1305D100" w14:textId="77777777" w:rsidR="008D3862" w:rsidRPr="008D3862" w:rsidRDefault="008D3862" w:rsidP="008D3862">
      <w:pPr>
        <w:pStyle w:val="af"/>
      </w:pPr>
    </w:p>
    <w:p w14:paraId="612FB0FF" w14:textId="77777777" w:rsidR="008D3862" w:rsidRPr="008D3862" w:rsidRDefault="008D3862" w:rsidP="008D3862">
      <w:pPr>
        <w:pStyle w:val="af"/>
      </w:pPr>
      <w:r w:rsidRPr="008D3862">
        <w:t xml:space="preserve">    SpyEmptyOutputBufferList();</w:t>
      </w:r>
    </w:p>
    <w:p w14:paraId="7DA60D79" w14:textId="77777777" w:rsidR="008D3862" w:rsidRPr="008D3862" w:rsidRDefault="008D3862" w:rsidP="008D3862">
      <w:pPr>
        <w:pStyle w:val="af"/>
      </w:pPr>
      <w:r w:rsidRPr="008D3862">
        <w:t xml:space="preserve">    ExDeleteNPagedLookasideList(&amp;MiniSpyData.FreeBufferList);</w:t>
      </w:r>
    </w:p>
    <w:p w14:paraId="665FD397" w14:textId="77777777" w:rsidR="008D3862" w:rsidRPr="008D3862" w:rsidRDefault="008D3862" w:rsidP="008D3862">
      <w:pPr>
        <w:pStyle w:val="af"/>
      </w:pPr>
    </w:p>
    <w:p w14:paraId="054532C8" w14:textId="77777777" w:rsidR="008D3862" w:rsidRPr="008D3862" w:rsidRDefault="008D3862" w:rsidP="008D3862">
      <w:pPr>
        <w:pStyle w:val="af"/>
      </w:pPr>
      <w:r w:rsidRPr="008D3862">
        <w:t xml:space="preserve">    return STATUS_SUCCESS;</w:t>
      </w:r>
    </w:p>
    <w:p w14:paraId="4AB9DDD9" w14:textId="77777777" w:rsidR="008D3862" w:rsidRPr="008D3862" w:rsidRDefault="008D3862" w:rsidP="008D3862">
      <w:pPr>
        <w:pStyle w:val="af"/>
      </w:pPr>
      <w:r w:rsidRPr="008D3862">
        <w:t>}</w:t>
      </w:r>
    </w:p>
    <w:p w14:paraId="5780BAB4" w14:textId="77777777" w:rsidR="008D3862" w:rsidRPr="008D3862" w:rsidRDefault="008D3862" w:rsidP="008D3862">
      <w:pPr>
        <w:pStyle w:val="af"/>
      </w:pPr>
    </w:p>
    <w:p w14:paraId="00876250" w14:textId="77777777" w:rsidR="008D3862" w:rsidRPr="008D3862" w:rsidRDefault="008D3862" w:rsidP="008D3862">
      <w:pPr>
        <w:pStyle w:val="af"/>
      </w:pPr>
    </w:p>
    <w:p w14:paraId="64D33F26" w14:textId="77777777" w:rsidR="008D3862" w:rsidRPr="008D3862" w:rsidRDefault="008D3862" w:rsidP="008D3862">
      <w:pPr>
        <w:pStyle w:val="af"/>
      </w:pPr>
      <w:r w:rsidRPr="008D3862">
        <w:t>NTSTATUS</w:t>
      </w:r>
    </w:p>
    <w:p w14:paraId="172A7577" w14:textId="77777777" w:rsidR="008D3862" w:rsidRPr="008D3862" w:rsidRDefault="008D3862" w:rsidP="008D3862">
      <w:pPr>
        <w:pStyle w:val="af"/>
      </w:pPr>
      <w:r w:rsidRPr="008D3862">
        <w:t>SpyQueryTeardown(</w:t>
      </w:r>
    </w:p>
    <w:p w14:paraId="52E9214F" w14:textId="77777777" w:rsidR="008D3862" w:rsidRPr="008D3862" w:rsidRDefault="008D3862" w:rsidP="008D3862">
      <w:pPr>
        <w:pStyle w:val="af"/>
      </w:pPr>
      <w:r w:rsidRPr="008D3862">
        <w:t xml:space="preserve">    _In_ PCFLT_RELATED_OBJECTS FltObjects,</w:t>
      </w:r>
    </w:p>
    <w:p w14:paraId="54AFADB0" w14:textId="77777777" w:rsidR="008D3862" w:rsidRPr="008D3862" w:rsidRDefault="008D3862" w:rsidP="008D3862">
      <w:pPr>
        <w:pStyle w:val="af"/>
      </w:pPr>
      <w:r w:rsidRPr="008D3862">
        <w:t xml:space="preserve">    _In_ FLT_INSTANCE_QUERY_TEARDOWN_FLAGS Flags</w:t>
      </w:r>
    </w:p>
    <w:p w14:paraId="72A7188B" w14:textId="77777777" w:rsidR="008D3862" w:rsidRPr="008D3862" w:rsidRDefault="008D3862" w:rsidP="008D3862">
      <w:pPr>
        <w:pStyle w:val="af"/>
      </w:pPr>
      <w:r w:rsidRPr="008D3862">
        <w:t>)</w:t>
      </w:r>
    </w:p>
    <w:p w14:paraId="0F658403" w14:textId="77777777" w:rsidR="008D3862" w:rsidRPr="008D3862" w:rsidRDefault="008D3862" w:rsidP="008D3862">
      <w:pPr>
        <w:pStyle w:val="af"/>
      </w:pPr>
      <w:r w:rsidRPr="008D3862">
        <w:t>/*++</w:t>
      </w:r>
    </w:p>
    <w:p w14:paraId="44860FC7" w14:textId="77777777" w:rsidR="008D3862" w:rsidRPr="008D3862" w:rsidRDefault="008D3862" w:rsidP="008D3862">
      <w:pPr>
        <w:pStyle w:val="af"/>
      </w:pPr>
    </w:p>
    <w:p w14:paraId="661810F8" w14:textId="77777777" w:rsidR="008D3862" w:rsidRPr="008D3862" w:rsidRDefault="008D3862" w:rsidP="008D3862">
      <w:pPr>
        <w:pStyle w:val="af"/>
      </w:pPr>
      <w:r w:rsidRPr="008D3862">
        <w:lastRenderedPageBreak/>
        <w:t>Routine Description:</w:t>
      </w:r>
    </w:p>
    <w:p w14:paraId="444FE577" w14:textId="77777777" w:rsidR="008D3862" w:rsidRPr="008D3862" w:rsidRDefault="008D3862" w:rsidP="008D3862">
      <w:pPr>
        <w:pStyle w:val="af"/>
      </w:pPr>
    </w:p>
    <w:p w14:paraId="4822EB3C" w14:textId="77777777" w:rsidR="008D3862" w:rsidRPr="008D3862" w:rsidRDefault="008D3862" w:rsidP="008D3862">
      <w:pPr>
        <w:pStyle w:val="af"/>
      </w:pPr>
      <w:r w:rsidRPr="008D3862">
        <w:t xml:space="preserve">    This allows our filter to be manually detached from a volume.</w:t>
      </w:r>
    </w:p>
    <w:p w14:paraId="7EA730F0" w14:textId="77777777" w:rsidR="008D3862" w:rsidRPr="008D3862" w:rsidRDefault="008D3862" w:rsidP="008D3862">
      <w:pPr>
        <w:pStyle w:val="af"/>
      </w:pPr>
    </w:p>
    <w:p w14:paraId="6F0D66B7" w14:textId="77777777" w:rsidR="008D3862" w:rsidRPr="008D3862" w:rsidRDefault="008D3862" w:rsidP="008D3862">
      <w:pPr>
        <w:pStyle w:val="af"/>
      </w:pPr>
      <w:r w:rsidRPr="008D3862">
        <w:t>Arguments:</w:t>
      </w:r>
    </w:p>
    <w:p w14:paraId="702A5A50" w14:textId="77777777" w:rsidR="008D3862" w:rsidRPr="008D3862" w:rsidRDefault="008D3862" w:rsidP="008D3862">
      <w:pPr>
        <w:pStyle w:val="af"/>
      </w:pPr>
    </w:p>
    <w:p w14:paraId="23D79531" w14:textId="77777777" w:rsidR="008D3862" w:rsidRPr="008D3862" w:rsidRDefault="008D3862" w:rsidP="008D3862">
      <w:pPr>
        <w:pStyle w:val="af"/>
      </w:pPr>
      <w:r w:rsidRPr="008D3862">
        <w:t xml:space="preserve">    FltObjects - Contains pointer to relevant objects for this operation.</w:t>
      </w:r>
    </w:p>
    <w:p w14:paraId="20834275" w14:textId="77777777" w:rsidR="008D3862" w:rsidRPr="008D3862" w:rsidRDefault="008D3862" w:rsidP="008D3862">
      <w:pPr>
        <w:pStyle w:val="af"/>
      </w:pPr>
      <w:r w:rsidRPr="008D3862">
        <w:t xml:space="preserve">        Note that the FileObject field will always be NULL.</w:t>
      </w:r>
    </w:p>
    <w:p w14:paraId="66994B2F" w14:textId="77777777" w:rsidR="008D3862" w:rsidRPr="008D3862" w:rsidRDefault="008D3862" w:rsidP="008D3862">
      <w:pPr>
        <w:pStyle w:val="af"/>
      </w:pPr>
    </w:p>
    <w:p w14:paraId="21E62B42" w14:textId="77777777" w:rsidR="008D3862" w:rsidRPr="008D3862" w:rsidRDefault="008D3862" w:rsidP="008D3862">
      <w:pPr>
        <w:pStyle w:val="af"/>
      </w:pPr>
      <w:r w:rsidRPr="008D3862">
        <w:t xml:space="preserve">    Flags - Flags pertinent to this operation</w:t>
      </w:r>
    </w:p>
    <w:p w14:paraId="16164D02" w14:textId="77777777" w:rsidR="008D3862" w:rsidRPr="008D3862" w:rsidRDefault="008D3862" w:rsidP="008D3862">
      <w:pPr>
        <w:pStyle w:val="af"/>
      </w:pPr>
    </w:p>
    <w:p w14:paraId="70950AE2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20CF730B" w14:textId="77777777" w:rsidR="008D3862" w:rsidRPr="008D3862" w:rsidRDefault="008D3862" w:rsidP="008D3862">
      <w:pPr>
        <w:pStyle w:val="af"/>
      </w:pPr>
    </w:p>
    <w:p w14:paraId="517D390C" w14:textId="77777777" w:rsidR="008D3862" w:rsidRPr="008D3862" w:rsidRDefault="008D3862" w:rsidP="008D3862">
      <w:pPr>
        <w:pStyle w:val="af"/>
      </w:pPr>
      <w:r w:rsidRPr="008D3862">
        <w:t>--*/</w:t>
      </w:r>
    </w:p>
    <w:p w14:paraId="4C026936" w14:textId="77777777" w:rsidR="008D3862" w:rsidRPr="008D3862" w:rsidRDefault="008D3862" w:rsidP="008D3862">
      <w:pPr>
        <w:pStyle w:val="af"/>
      </w:pPr>
      <w:r w:rsidRPr="008D3862">
        <w:t>{</w:t>
      </w:r>
    </w:p>
    <w:p w14:paraId="138B0D05" w14:textId="77777777" w:rsidR="008D3862" w:rsidRPr="008D3862" w:rsidRDefault="008D3862" w:rsidP="008D3862">
      <w:pPr>
        <w:pStyle w:val="af"/>
      </w:pPr>
      <w:r w:rsidRPr="008D3862">
        <w:t xml:space="preserve">    UNREFERENCED_PARAMETER(FltObjects);</w:t>
      </w:r>
    </w:p>
    <w:p w14:paraId="587F2878" w14:textId="77777777" w:rsidR="008D3862" w:rsidRPr="008D3862" w:rsidRDefault="008D3862" w:rsidP="008D3862">
      <w:pPr>
        <w:pStyle w:val="af"/>
      </w:pPr>
      <w:r w:rsidRPr="008D3862">
        <w:t xml:space="preserve">    UNREFERENCED_PARAMETER(Flags);</w:t>
      </w:r>
    </w:p>
    <w:p w14:paraId="21407184" w14:textId="77777777" w:rsidR="008D3862" w:rsidRPr="008D3862" w:rsidRDefault="008D3862" w:rsidP="008D3862">
      <w:pPr>
        <w:pStyle w:val="af"/>
      </w:pPr>
      <w:r w:rsidRPr="008D3862">
        <w:t xml:space="preserve">    PAGED_CODE();</w:t>
      </w:r>
    </w:p>
    <w:p w14:paraId="404F9A56" w14:textId="77777777" w:rsidR="008D3862" w:rsidRPr="008D3862" w:rsidRDefault="008D3862" w:rsidP="008D3862">
      <w:pPr>
        <w:pStyle w:val="af"/>
      </w:pPr>
      <w:r w:rsidRPr="008D3862">
        <w:t xml:space="preserve">    return STATUS_SUCCESS;</w:t>
      </w:r>
    </w:p>
    <w:p w14:paraId="48E0B6B9" w14:textId="77777777" w:rsidR="008D3862" w:rsidRPr="008D3862" w:rsidRDefault="008D3862" w:rsidP="008D3862">
      <w:pPr>
        <w:pStyle w:val="af"/>
      </w:pPr>
      <w:r w:rsidRPr="008D3862">
        <w:t>}</w:t>
      </w:r>
    </w:p>
    <w:p w14:paraId="6FCEBD1B" w14:textId="77777777" w:rsidR="008D3862" w:rsidRPr="008D3862" w:rsidRDefault="008D3862" w:rsidP="008D3862">
      <w:pPr>
        <w:pStyle w:val="af"/>
      </w:pPr>
    </w:p>
    <w:p w14:paraId="6939B635" w14:textId="77777777" w:rsidR="008D3862" w:rsidRPr="008D3862" w:rsidRDefault="008D3862" w:rsidP="008D3862">
      <w:pPr>
        <w:pStyle w:val="af"/>
      </w:pPr>
    </w:p>
    <w:p w14:paraId="661003C4" w14:textId="77777777" w:rsidR="008D3862" w:rsidRPr="008D3862" w:rsidRDefault="008D3862" w:rsidP="008D3862">
      <w:pPr>
        <w:pStyle w:val="af"/>
      </w:pPr>
      <w:r w:rsidRPr="008D3862">
        <w:t>NTSTATUS</w:t>
      </w:r>
    </w:p>
    <w:p w14:paraId="0F6D615B" w14:textId="77777777" w:rsidR="008D3862" w:rsidRPr="008D3862" w:rsidRDefault="008D3862" w:rsidP="008D3862">
      <w:pPr>
        <w:pStyle w:val="af"/>
      </w:pPr>
      <w:r w:rsidRPr="008D3862">
        <w:t>SpyMessage(</w:t>
      </w:r>
    </w:p>
    <w:p w14:paraId="723C89CA" w14:textId="77777777" w:rsidR="008D3862" w:rsidRPr="008D3862" w:rsidRDefault="008D3862" w:rsidP="008D3862">
      <w:pPr>
        <w:pStyle w:val="af"/>
      </w:pPr>
      <w:r w:rsidRPr="008D3862">
        <w:t xml:space="preserve">    _In_ PVOID ConnectionCookie,</w:t>
      </w:r>
    </w:p>
    <w:p w14:paraId="177F1142" w14:textId="77777777" w:rsidR="008D3862" w:rsidRPr="008D3862" w:rsidRDefault="008D3862" w:rsidP="008D3862">
      <w:pPr>
        <w:pStyle w:val="af"/>
      </w:pPr>
      <w:r w:rsidRPr="008D3862">
        <w:t xml:space="preserve">    _In_reads_bytes_opt_(InputBufferSize) PVOID InputBuffer,</w:t>
      </w:r>
    </w:p>
    <w:p w14:paraId="00C5C2A9" w14:textId="77777777" w:rsidR="008D3862" w:rsidRPr="008D3862" w:rsidRDefault="008D3862" w:rsidP="008D3862">
      <w:pPr>
        <w:pStyle w:val="af"/>
      </w:pPr>
      <w:r w:rsidRPr="008D3862">
        <w:t xml:space="preserve">    _In_ ULONG InputBufferSize,</w:t>
      </w:r>
    </w:p>
    <w:p w14:paraId="3DC96AEB" w14:textId="77777777" w:rsidR="008D3862" w:rsidRPr="008D3862" w:rsidRDefault="008D3862" w:rsidP="008D3862">
      <w:pPr>
        <w:pStyle w:val="af"/>
      </w:pPr>
      <w:r w:rsidRPr="008D3862">
        <w:t xml:space="preserve">    _Out_writes_bytes_to_opt_(OutputBufferSize, *ReturnOutputBufferLength) PVOID OutputBuffer,</w:t>
      </w:r>
    </w:p>
    <w:p w14:paraId="73178293" w14:textId="77777777" w:rsidR="008D3862" w:rsidRPr="008D3862" w:rsidRDefault="008D3862" w:rsidP="008D3862">
      <w:pPr>
        <w:pStyle w:val="af"/>
      </w:pPr>
      <w:r w:rsidRPr="008D3862">
        <w:t xml:space="preserve">    _In_ ULONG OutputBufferSize,</w:t>
      </w:r>
    </w:p>
    <w:p w14:paraId="67F93876" w14:textId="77777777" w:rsidR="008D3862" w:rsidRPr="008D3862" w:rsidRDefault="008D3862" w:rsidP="008D3862">
      <w:pPr>
        <w:pStyle w:val="af"/>
      </w:pPr>
      <w:r w:rsidRPr="008D3862">
        <w:t xml:space="preserve">    _Out_ PULONG ReturnOutputBufferLength</w:t>
      </w:r>
    </w:p>
    <w:p w14:paraId="5EF7F8D5" w14:textId="77777777" w:rsidR="008D3862" w:rsidRPr="008D3862" w:rsidRDefault="008D3862" w:rsidP="008D3862">
      <w:pPr>
        <w:pStyle w:val="af"/>
      </w:pPr>
      <w:r w:rsidRPr="008D3862">
        <w:t>)</w:t>
      </w:r>
    </w:p>
    <w:p w14:paraId="6A11E7C8" w14:textId="77777777" w:rsidR="008D3862" w:rsidRPr="008D3862" w:rsidRDefault="008D3862" w:rsidP="008D3862">
      <w:pPr>
        <w:pStyle w:val="af"/>
      </w:pPr>
      <w:r w:rsidRPr="008D3862">
        <w:t>/*++</w:t>
      </w:r>
    </w:p>
    <w:p w14:paraId="4BF5CCC8" w14:textId="77777777" w:rsidR="008D3862" w:rsidRPr="008D3862" w:rsidRDefault="008D3862" w:rsidP="008D3862">
      <w:pPr>
        <w:pStyle w:val="af"/>
      </w:pPr>
    </w:p>
    <w:p w14:paraId="2FBDE86D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238A7A49" w14:textId="77777777" w:rsidR="008D3862" w:rsidRPr="008D3862" w:rsidRDefault="008D3862" w:rsidP="008D3862">
      <w:pPr>
        <w:pStyle w:val="af"/>
      </w:pPr>
    </w:p>
    <w:p w14:paraId="12821073" w14:textId="77777777" w:rsidR="008D3862" w:rsidRPr="008D3862" w:rsidRDefault="008D3862" w:rsidP="008D3862">
      <w:pPr>
        <w:pStyle w:val="af"/>
      </w:pPr>
      <w:r w:rsidRPr="008D3862">
        <w:t xml:space="preserve">    This is called whenever a user mode application wishes to communicate</w:t>
      </w:r>
    </w:p>
    <w:p w14:paraId="22BDBBA9" w14:textId="77777777" w:rsidR="008D3862" w:rsidRPr="008D3862" w:rsidRDefault="008D3862" w:rsidP="008D3862">
      <w:pPr>
        <w:pStyle w:val="af"/>
      </w:pPr>
      <w:r w:rsidRPr="008D3862">
        <w:t xml:space="preserve">    with this minifilter.</w:t>
      </w:r>
    </w:p>
    <w:p w14:paraId="63D4F87E" w14:textId="77777777" w:rsidR="008D3862" w:rsidRPr="008D3862" w:rsidRDefault="008D3862" w:rsidP="008D3862">
      <w:pPr>
        <w:pStyle w:val="af"/>
      </w:pPr>
    </w:p>
    <w:p w14:paraId="7C4DD927" w14:textId="77777777" w:rsidR="008D3862" w:rsidRPr="008D3862" w:rsidRDefault="008D3862" w:rsidP="008D3862">
      <w:pPr>
        <w:pStyle w:val="af"/>
      </w:pPr>
      <w:r w:rsidRPr="008D3862">
        <w:t>Arguments:</w:t>
      </w:r>
    </w:p>
    <w:p w14:paraId="5190B623" w14:textId="77777777" w:rsidR="008D3862" w:rsidRPr="008D3862" w:rsidRDefault="008D3862" w:rsidP="008D3862">
      <w:pPr>
        <w:pStyle w:val="af"/>
      </w:pPr>
    </w:p>
    <w:p w14:paraId="37A8380E" w14:textId="77777777" w:rsidR="008D3862" w:rsidRPr="008D3862" w:rsidRDefault="008D3862" w:rsidP="008D3862">
      <w:pPr>
        <w:pStyle w:val="af"/>
      </w:pPr>
      <w:r w:rsidRPr="008D3862">
        <w:t xml:space="preserve">    ConnectionCookie - unused</w:t>
      </w:r>
    </w:p>
    <w:p w14:paraId="4B7B34AC" w14:textId="77777777" w:rsidR="008D3862" w:rsidRPr="008D3862" w:rsidRDefault="008D3862" w:rsidP="008D3862">
      <w:pPr>
        <w:pStyle w:val="af"/>
      </w:pPr>
    </w:p>
    <w:p w14:paraId="50A07E2E" w14:textId="77777777" w:rsidR="008D3862" w:rsidRPr="008D3862" w:rsidRDefault="008D3862" w:rsidP="008D3862">
      <w:pPr>
        <w:pStyle w:val="af"/>
      </w:pPr>
      <w:r w:rsidRPr="008D3862">
        <w:t xml:space="preserve">    OperationCode - An identifier describing what type of message this</w:t>
      </w:r>
    </w:p>
    <w:p w14:paraId="3815806E" w14:textId="77777777" w:rsidR="008D3862" w:rsidRPr="008D3862" w:rsidRDefault="008D3862" w:rsidP="008D3862">
      <w:pPr>
        <w:pStyle w:val="af"/>
      </w:pPr>
      <w:r w:rsidRPr="008D3862">
        <w:t xml:space="preserve">        is.  These codes are defined by the MiniFilter.</w:t>
      </w:r>
    </w:p>
    <w:p w14:paraId="2BECCE02" w14:textId="77777777" w:rsidR="008D3862" w:rsidRPr="008D3862" w:rsidRDefault="008D3862" w:rsidP="008D3862">
      <w:pPr>
        <w:pStyle w:val="af"/>
      </w:pPr>
      <w:r w:rsidRPr="008D3862">
        <w:t xml:space="preserve">    InputBuffer - A buffer containing input data, can be NULL if there</w:t>
      </w:r>
    </w:p>
    <w:p w14:paraId="36A7F898" w14:textId="77777777" w:rsidR="008D3862" w:rsidRPr="008D3862" w:rsidRDefault="008D3862" w:rsidP="008D3862">
      <w:pPr>
        <w:pStyle w:val="af"/>
      </w:pPr>
      <w:r w:rsidRPr="008D3862">
        <w:t xml:space="preserve">        is no input data.</w:t>
      </w:r>
    </w:p>
    <w:p w14:paraId="64F8BF33" w14:textId="77777777" w:rsidR="008D3862" w:rsidRPr="008D3862" w:rsidRDefault="008D3862" w:rsidP="008D3862">
      <w:pPr>
        <w:pStyle w:val="af"/>
      </w:pPr>
      <w:r w:rsidRPr="008D3862">
        <w:t xml:space="preserve">    InputBufferSize - The size in bytes of the InputBuffer.</w:t>
      </w:r>
    </w:p>
    <w:p w14:paraId="35CBFB84" w14:textId="77777777" w:rsidR="008D3862" w:rsidRPr="008D3862" w:rsidRDefault="008D3862" w:rsidP="008D3862">
      <w:pPr>
        <w:pStyle w:val="af"/>
      </w:pPr>
      <w:r w:rsidRPr="008D3862">
        <w:t xml:space="preserve">    OutputBuffer - A buffer provided by the application that originated</w:t>
      </w:r>
    </w:p>
    <w:p w14:paraId="6D7CD7AF" w14:textId="77777777" w:rsidR="008D3862" w:rsidRPr="008D3862" w:rsidRDefault="008D3862" w:rsidP="008D3862">
      <w:pPr>
        <w:pStyle w:val="af"/>
      </w:pPr>
      <w:r w:rsidRPr="008D3862">
        <w:t xml:space="preserve">        the communication in which to store data to be returned to this</w:t>
      </w:r>
    </w:p>
    <w:p w14:paraId="696B4185" w14:textId="77777777" w:rsidR="008D3862" w:rsidRPr="008D3862" w:rsidRDefault="008D3862" w:rsidP="008D3862">
      <w:pPr>
        <w:pStyle w:val="af"/>
      </w:pPr>
      <w:r w:rsidRPr="008D3862">
        <w:t xml:space="preserve">        application.</w:t>
      </w:r>
    </w:p>
    <w:p w14:paraId="52BD695A" w14:textId="77777777" w:rsidR="008D3862" w:rsidRPr="008D3862" w:rsidRDefault="008D3862" w:rsidP="008D3862">
      <w:pPr>
        <w:pStyle w:val="af"/>
      </w:pPr>
      <w:r w:rsidRPr="008D3862">
        <w:t xml:space="preserve">    OutputBufferSize - The size in bytes of the OutputBuffer.</w:t>
      </w:r>
    </w:p>
    <w:p w14:paraId="477F79F6" w14:textId="77777777" w:rsidR="008D3862" w:rsidRPr="008D3862" w:rsidRDefault="008D3862" w:rsidP="008D3862">
      <w:pPr>
        <w:pStyle w:val="af"/>
      </w:pPr>
      <w:r w:rsidRPr="008D3862">
        <w:t xml:space="preserve">    ReturnOutputBufferSize - The size in bytes of meaningful data</w:t>
      </w:r>
    </w:p>
    <w:p w14:paraId="0076AB29" w14:textId="77777777" w:rsidR="008D3862" w:rsidRPr="008D3862" w:rsidRDefault="008D3862" w:rsidP="008D3862">
      <w:pPr>
        <w:pStyle w:val="af"/>
      </w:pPr>
      <w:r w:rsidRPr="008D3862">
        <w:t xml:space="preserve">        returned in the OutputBuffer.</w:t>
      </w:r>
    </w:p>
    <w:p w14:paraId="639100BC" w14:textId="77777777" w:rsidR="008D3862" w:rsidRPr="008D3862" w:rsidRDefault="008D3862" w:rsidP="008D3862">
      <w:pPr>
        <w:pStyle w:val="af"/>
      </w:pPr>
    </w:p>
    <w:p w14:paraId="4CD61905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4C8AA943" w14:textId="77777777" w:rsidR="008D3862" w:rsidRPr="008D3862" w:rsidRDefault="008D3862" w:rsidP="008D3862">
      <w:pPr>
        <w:pStyle w:val="af"/>
      </w:pPr>
    </w:p>
    <w:p w14:paraId="7E8C3E03" w14:textId="77777777" w:rsidR="008D3862" w:rsidRPr="008D3862" w:rsidRDefault="008D3862" w:rsidP="008D3862">
      <w:pPr>
        <w:pStyle w:val="af"/>
      </w:pPr>
      <w:r w:rsidRPr="008D3862">
        <w:t xml:space="preserve">    Returns the status of processing the message.</w:t>
      </w:r>
    </w:p>
    <w:p w14:paraId="6533EEA7" w14:textId="77777777" w:rsidR="008D3862" w:rsidRPr="008D3862" w:rsidRDefault="008D3862" w:rsidP="008D3862">
      <w:pPr>
        <w:pStyle w:val="af"/>
      </w:pPr>
    </w:p>
    <w:p w14:paraId="1457565C" w14:textId="77777777" w:rsidR="008D3862" w:rsidRPr="008D3862" w:rsidRDefault="008D3862" w:rsidP="008D3862">
      <w:pPr>
        <w:pStyle w:val="af"/>
      </w:pPr>
      <w:r w:rsidRPr="008D3862">
        <w:t>--*/</w:t>
      </w:r>
    </w:p>
    <w:p w14:paraId="7598CB27" w14:textId="77777777" w:rsidR="008D3862" w:rsidRPr="008D3862" w:rsidRDefault="008D3862" w:rsidP="008D3862">
      <w:pPr>
        <w:pStyle w:val="af"/>
      </w:pPr>
      <w:r w:rsidRPr="008D3862">
        <w:t>{</w:t>
      </w:r>
    </w:p>
    <w:p w14:paraId="01B69F2B" w14:textId="77777777" w:rsidR="008D3862" w:rsidRPr="008D3862" w:rsidRDefault="008D3862" w:rsidP="008D3862">
      <w:pPr>
        <w:pStyle w:val="af"/>
      </w:pPr>
      <w:r w:rsidRPr="008D3862">
        <w:t xml:space="preserve">    MINISPY_COMMAND command;</w:t>
      </w:r>
    </w:p>
    <w:p w14:paraId="5604DBCF" w14:textId="77777777" w:rsidR="008D3862" w:rsidRPr="008D3862" w:rsidRDefault="008D3862" w:rsidP="008D3862">
      <w:pPr>
        <w:pStyle w:val="af"/>
      </w:pPr>
      <w:r w:rsidRPr="008D3862">
        <w:t xml:space="preserve">    NTSTATUS status;</w:t>
      </w:r>
    </w:p>
    <w:p w14:paraId="13716DF8" w14:textId="77777777" w:rsidR="008D3862" w:rsidRPr="008D3862" w:rsidRDefault="008D3862" w:rsidP="008D3862">
      <w:pPr>
        <w:pStyle w:val="af"/>
      </w:pPr>
    </w:p>
    <w:p w14:paraId="01947E71" w14:textId="77777777" w:rsidR="008D3862" w:rsidRPr="008D3862" w:rsidRDefault="008D3862" w:rsidP="008D3862">
      <w:pPr>
        <w:pStyle w:val="af"/>
      </w:pPr>
      <w:r w:rsidRPr="008D3862">
        <w:t xml:space="preserve">    PAGED_CODE();</w:t>
      </w:r>
    </w:p>
    <w:p w14:paraId="38C36322" w14:textId="77777777" w:rsidR="008D3862" w:rsidRPr="008D3862" w:rsidRDefault="008D3862" w:rsidP="008D3862">
      <w:pPr>
        <w:pStyle w:val="af"/>
      </w:pPr>
    </w:p>
    <w:p w14:paraId="3ABEDE07" w14:textId="77777777" w:rsidR="008D3862" w:rsidRPr="008D3862" w:rsidRDefault="008D3862" w:rsidP="008D3862">
      <w:pPr>
        <w:pStyle w:val="af"/>
      </w:pPr>
      <w:r w:rsidRPr="008D3862">
        <w:t xml:space="preserve">    UNREFERENCED_PARAMETER(ConnectionCookie);</w:t>
      </w:r>
    </w:p>
    <w:p w14:paraId="47588D35" w14:textId="77777777" w:rsidR="008D3862" w:rsidRPr="008D3862" w:rsidRDefault="008D3862" w:rsidP="008D3862">
      <w:pPr>
        <w:pStyle w:val="af"/>
      </w:pPr>
    </w:p>
    <w:p w14:paraId="2B2DFBD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1E23AC9E" w14:textId="77777777" w:rsidR="008D3862" w:rsidRPr="008D3862" w:rsidRDefault="008D3862" w:rsidP="008D3862">
      <w:pPr>
        <w:pStyle w:val="af"/>
      </w:pPr>
      <w:r w:rsidRPr="008D3862">
        <w:lastRenderedPageBreak/>
        <w:t xml:space="preserve">    //                      **** PLEASE READ ****</w:t>
      </w:r>
    </w:p>
    <w:p w14:paraId="59A1FBBE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64399C4" w14:textId="77777777" w:rsidR="008D3862" w:rsidRPr="008D3862" w:rsidRDefault="008D3862" w:rsidP="008D3862">
      <w:pPr>
        <w:pStyle w:val="af"/>
      </w:pPr>
      <w:r w:rsidRPr="008D3862">
        <w:t xml:space="preserve">    //  The INPUT and OUTPUT buffers are raw user mode addresses.  The filter</w:t>
      </w:r>
    </w:p>
    <w:p w14:paraId="5A6EC3B3" w14:textId="77777777" w:rsidR="008D3862" w:rsidRPr="008D3862" w:rsidRDefault="008D3862" w:rsidP="008D3862">
      <w:pPr>
        <w:pStyle w:val="af"/>
      </w:pPr>
      <w:r w:rsidRPr="008D3862">
        <w:t xml:space="preserve">    //  manager has already done a ProbedForRead (on InputBuffer) and</w:t>
      </w:r>
    </w:p>
    <w:p w14:paraId="66569F83" w14:textId="77777777" w:rsidR="008D3862" w:rsidRPr="008D3862" w:rsidRDefault="008D3862" w:rsidP="008D3862">
      <w:pPr>
        <w:pStyle w:val="af"/>
      </w:pPr>
      <w:r w:rsidRPr="008D3862">
        <w:t xml:space="preserve">    //  ProbedForWrite (on OutputBuffer) which guarentees they are valid</w:t>
      </w:r>
    </w:p>
    <w:p w14:paraId="24325D9A" w14:textId="77777777" w:rsidR="008D3862" w:rsidRPr="008D3862" w:rsidRDefault="008D3862" w:rsidP="008D3862">
      <w:pPr>
        <w:pStyle w:val="af"/>
      </w:pPr>
      <w:r w:rsidRPr="008D3862">
        <w:t xml:space="preserve">    //  addresses based on the access (user mode vs. kernel mode).  The</w:t>
      </w:r>
    </w:p>
    <w:p w14:paraId="3B3D9DD5" w14:textId="77777777" w:rsidR="008D3862" w:rsidRPr="008D3862" w:rsidRDefault="008D3862" w:rsidP="008D3862">
      <w:pPr>
        <w:pStyle w:val="af"/>
      </w:pPr>
      <w:r w:rsidRPr="008D3862">
        <w:t xml:space="preserve">    //  minifilter does not need to do their own probe.</w:t>
      </w:r>
    </w:p>
    <w:p w14:paraId="45DCD9C2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49AB819" w14:textId="77777777" w:rsidR="008D3862" w:rsidRPr="008D3862" w:rsidRDefault="008D3862" w:rsidP="008D3862">
      <w:pPr>
        <w:pStyle w:val="af"/>
      </w:pPr>
      <w:r w:rsidRPr="008D3862">
        <w:t xml:space="preserve">    //  The filter manager is NOT doing any alignment checking on the pointers.</w:t>
      </w:r>
    </w:p>
    <w:p w14:paraId="7E958200" w14:textId="77777777" w:rsidR="008D3862" w:rsidRPr="008D3862" w:rsidRDefault="008D3862" w:rsidP="008D3862">
      <w:pPr>
        <w:pStyle w:val="af"/>
      </w:pPr>
      <w:r w:rsidRPr="008D3862">
        <w:t xml:space="preserve">    //  The minifilter must do this themselves if they care (see below).</w:t>
      </w:r>
    </w:p>
    <w:p w14:paraId="48A941E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052C165" w14:textId="77777777" w:rsidR="008D3862" w:rsidRPr="008D3862" w:rsidRDefault="008D3862" w:rsidP="008D3862">
      <w:pPr>
        <w:pStyle w:val="af"/>
      </w:pPr>
      <w:r w:rsidRPr="008D3862">
        <w:t xml:space="preserve">    //  The minifilter MUST continue to use a try/except around any access to</w:t>
      </w:r>
    </w:p>
    <w:p w14:paraId="21D1FE2F" w14:textId="77777777" w:rsidR="008D3862" w:rsidRPr="008D3862" w:rsidRDefault="008D3862" w:rsidP="008D3862">
      <w:pPr>
        <w:pStyle w:val="af"/>
      </w:pPr>
      <w:r w:rsidRPr="008D3862">
        <w:t xml:space="preserve">    //  these buffers.</w:t>
      </w:r>
    </w:p>
    <w:p w14:paraId="10111749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AB7068F" w14:textId="77777777" w:rsidR="008D3862" w:rsidRPr="008D3862" w:rsidRDefault="008D3862" w:rsidP="008D3862">
      <w:pPr>
        <w:pStyle w:val="af"/>
      </w:pPr>
    </w:p>
    <w:p w14:paraId="5A83A13F" w14:textId="77777777" w:rsidR="008D3862" w:rsidRPr="008D3862" w:rsidRDefault="008D3862" w:rsidP="008D3862">
      <w:pPr>
        <w:pStyle w:val="af"/>
      </w:pPr>
      <w:r w:rsidRPr="008D3862">
        <w:t xml:space="preserve">    if ((InputBuffer != NULL) &amp;&amp;</w:t>
      </w:r>
    </w:p>
    <w:p w14:paraId="06CDCD20" w14:textId="77777777" w:rsidR="008D3862" w:rsidRPr="008D3862" w:rsidRDefault="008D3862" w:rsidP="008D3862">
      <w:pPr>
        <w:pStyle w:val="af"/>
      </w:pPr>
      <w:r w:rsidRPr="008D3862">
        <w:t xml:space="preserve">        (InputBufferSize &gt;= (FIELD_OFFSET(COMMAND_MESSAGE, Command) +</w:t>
      </w:r>
    </w:p>
    <w:p w14:paraId="2042F2EF" w14:textId="77777777" w:rsidR="008D3862" w:rsidRPr="008D3862" w:rsidRDefault="008D3862" w:rsidP="008D3862">
      <w:pPr>
        <w:pStyle w:val="af"/>
      </w:pPr>
      <w:r w:rsidRPr="008D3862">
        <w:t xml:space="preserve">            sizeof(MINISPY_COMMAND)))) {</w:t>
      </w:r>
    </w:p>
    <w:p w14:paraId="436E780A" w14:textId="77777777" w:rsidR="008D3862" w:rsidRPr="008D3862" w:rsidRDefault="008D3862" w:rsidP="008D3862">
      <w:pPr>
        <w:pStyle w:val="af"/>
      </w:pPr>
    </w:p>
    <w:p w14:paraId="000000D6" w14:textId="77777777" w:rsidR="008D3862" w:rsidRPr="008D3862" w:rsidRDefault="008D3862" w:rsidP="008D3862">
      <w:pPr>
        <w:pStyle w:val="af"/>
      </w:pPr>
      <w:r w:rsidRPr="008D3862">
        <w:t xml:space="preserve">        try {</w:t>
      </w:r>
    </w:p>
    <w:p w14:paraId="1B2CC61F" w14:textId="77777777" w:rsidR="008D3862" w:rsidRPr="008D3862" w:rsidRDefault="008D3862" w:rsidP="008D3862">
      <w:pPr>
        <w:pStyle w:val="af"/>
      </w:pPr>
    </w:p>
    <w:p w14:paraId="1FB94578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1AAC252" w14:textId="77777777" w:rsidR="008D3862" w:rsidRPr="008D3862" w:rsidRDefault="008D3862" w:rsidP="008D3862">
      <w:pPr>
        <w:pStyle w:val="af"/>
      </w:pPr>
      <w:r w:rsidRPr="008D3862">
        <w:t xml:space="preserve">            //  Probe and capture input message: the message is raw user mode</w:t>
      </w:r>
    </w:p>
    <w:p w14:paraId="2EED8055" w14:textId="77777777" w:rsidR="008D3862" w:rsidRPr="008D3862" w:rsidRDefault="008D3862" w:rsidP="008D3862">
      <w:pPr>
        <w:pStyle w:val="af"/>
      </w:pPr>
      <w:r w:rsidRPr="008D3862">
        <w:t xml:space="preserve">            //  buffer, so need to protect with exception handler</w:t>
      </w:r>
    </w:p>
    <w:p w14:paraId="68610DB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6E587208" w14:textId="77777777" w:rsidR="008D3862" w:rsidRPr="008D3862" w:rsidRDefault="008D3862" w:rsidP="008D3862">
      <w:pPr>
        <w:pStyle w:val="af"/>
      </w:pPr>
    </w:p>
    <w:p w14:paraId="521B9876" w14:textId="77777777" w:rsidR="008D3862" w:rsidRPr="008D3862" w:rsidRDefault="008D3862" w:rsidP="008D3862">
      <w:pPr>
        <w:pStyle w:val="af"/>
      </w:pPr>
      <w:r w:rsidRPr="008D3862">
        <w:t xml:space="preserve">            command = ((PCOMMAND_MESSAGE)InputBuffer)-&gt;Command;</w:t>
      </w:r>
    </w:p>
    <w:p w14:paraId="07B4D4F1" w14:textId="77777777" w:rsidR="008D3862" w:rsidRPr="008D3862" w:rsidRDefault="008D3862" w:rsidP="008D3862">
      <w:pPr>
        <w:pStyle w:val="af"/>
      </w:pPr>
    </w:p>
    <w:p w14:paraId="3F59CE82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} except(SpyExceptionFilter(GetExceptionInformation(), TRUE)) {</w:t>
      </w:r>
    </w:p>
    <w:p w14:paraId="73542A77" w14:textId="77777777" w:rsidR="008D3862" w:rsidRPr="008D3862" w:rsidRDefault="008D3862" w:rsidP="008D3862">
      <w:pPr>
        <w:pStyle w:val="af"/>
      </w:pPr>
    </w:p>
    <w:p w14:paraId="7EEDFDE1" w14:textId="77777777" w:rsidR="008D3862" w:rsidRPr="008D3862" w:rsidRDefault="008D3862" w:rsidP="008D3862">
      <w:pPr>
        <w:pStyle w:val="af"/>
      </w:pPr>
      <w:r w:rsidRPr="008D3862">
        <w:t xml:space="preserve">            return GetExceptionCode();</w:t>
      </w:r>
    </w:p>
    <w:p w14:paraId="0B319B40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91D9921" w14:textId="77777777" w:rsidR="008D3862" w:rsidRPr="008D3862" w:rsidRDefault="008D3862" w:rsidP="008D3862">
      <w:pPr>
        <w:pStyle w:val="af"/>
      </w:pPr>
    </w:p>
    <w:p w14:paraId="4F884747" w14:textId="77777777" w:rsidR="008D3862" w:rsidRPr="008D3862" w:rsidRDefault="008D3862" w:rsidP="008D3862">
      <w:pPr>
        <w:pStyle w:val="af"/>
      </w:pPr>
      <w:r w:rsidRPr="008D3862">
        <w:t xml:space="preserve">        switch (command) {</w:t>
      </w:r>
    </w:p>
    <w:p w14:paraId="3A2342CA" w14:textId="77777777" w:rsidR="008D3862" w:rsidRPr="008D3862" w:rsidRDefault="008D3862" w:rsidP="008D3862">
      <w:pPr>
        <w:pStyle w:val="af"/>
      </w:pPr>
    </w:p>
    <w:p w14:paraId="75C60A9C" w14:textId="77777777" w:rsidR="008D3862" w:rsidRPr="008D3862" w:rsidRDefault="008D3862" w:rsidP="008D3862">
      <w:pPr>
        <w:pStyle w:val="af"/>
      </w:pPr>
      <w:r w:rsidRPr="008D3862">
        <w:t xml:space="preserve">        case GetMiniSpyLog:</w:t>
      </w:r>
    </w:p>
    <w:p w14:paraId="4991EA99" w14:textId="77777777" w:rsidR="008D3862" w:rsidRPr="008D3862" w:rsidRDefault="008D3862" w:rsidP="008D3862">
      <w:pPr>
        <w:pStyle w:val="af"/>
      </w:pPr>
    </w:p>
    <w:p w14:paraId="7DE1C705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99D0A0B" w14:textId="77777777" w:rsidR="008D3862" w:rsidRPr="008D3862" w:rsidRDefault="008D3862" w:rsidP="008D3862">
      <w:pPr>
        <w:pStyle w:val="af"/>
      </w:pPr>
      <w:r w:rsidRPr="008D3862">
        <w:t xml:space="preserve">            //  Return as many log records as can fit into the OutputBuffer</w:t>
      </w:r>
    </w:p>
    <w:p w14:paraId="7897325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B7243F6" w14:textId="77777777" w:rsidR="008D3862" w:rsidRPr="008D3862" w:rsidRDefault="008D3862" w:rsidP="008D3862">
      <w:pPr>
        <w:pStyle w:val="af"/>
      </w:pPr>
    </w:p>
    <w:p w14:paraId="49A61BFE" w14:textId="77777777" w:rsidR="008D3862" w:rsidRPr="008D3862" w:rsidRDefault="008D3862" w:rsidP="008D3862">
      <w:pPr>
        <w:pStyle w:val="af"/>
      </w:pPr>
      <w:r w:rsidRPr="008D3862">
        <w:t xml:space="preserve">            if ((OutputBuffer == NULL) || (OutputBufferSize == 0)) {</w:t>
      </w:r>
    </w:p>
    <w:p w14:paraId="048CC122" w14:textId="77777777" w:rsidR="008D3862" w:rsidRPr="008D3862" w:rsidRDefault="008D3862" w:rsidP="008D3862">
      <w:pPr>
        <w:pStyle w:val="af"/>
      </w:pPr>
    </w:p>
    <w:p w14:paraId="26D9F15F" w14:textId="77777777" w:rsidR="008D3862" w:rsidRPr="008D3862" w:rsidRDefault="008D3862" w:rsidP="008D3862">
      <w:pPr>
        <w:pStyle w:val="af"/>
      </w:pPr>
      <w:r w:rsidRPr="008D3862">
        <w:t xml:space="preserve">                status = STATUS_INVALID_PARAMETER;</w:t>
      </w:r>
    </w:p>
    <w:p w14:paraId="120D8FF3" w14:textId="77777777" w:rsidR="008D3862" w:rsidRPr="008D3862" w:rsidRDefault="008D3862" w:rsidP="008D3862">
      <w:pPr>
        <w:pStyle w:val="af"/>
      </w:pPr>
      <w:r w:rsidRPr="008D3862">
        <w:t xml:space="preserve">                break;</w:t>
      </w:r>
    </w:p>
    <w:p w14:paraId="2D5806DD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250C1EDC" w14:textId="77777777" w:rsidR="008D3862" w:rsidRPr="008D3862" w:rsidRDefault="008D3862" w:rsidP="008D3862">
      <w:pPr>
        <w:pStyle w:val="af"/>
      </w:pPr>
    </w:p>
    <w:p w14:paraId="5D0897D7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DB5FC9B" w14:textId="77777777" w:rsidR="008D3862" w:rsidRPr="008D3862" w:rsidRDefault="008D3862" w:rsidP="008D3862">
      <w:pPr>
        <w:pStyle w:val="af"/>
      </w:pPr>
      <w:r w:rsidRPr="008D3862">
        <w:t xml:space="preserve">            //  We want to validate that the given buffer is POINTER</w:t>
      </w:r>
    </w:p>
    <w:p w14:paraId="39A8968F" w14:textId="77777777" w:rsidR="008D3862" w:rsidRPr="008D3862" w:rsidRDefault="008D3862" w:rsidP="008D3862">
      <w:pPr>
        <w:pStyle w:val="af"/>
      </w:pPr>
      <w:r w:rsidRPr="008D3862">
        <w:t xml:space="preserve">            //  aligned.  But if this is a 64bit system and we want to</w:t>
      </w:r>
    </w:p>
    <w:p w14:paraId="13A4B409" w14:textId="77777777" w:rsidR="008D3862" w:rsidRPr="008D3862" w:rsidRDefault="008D3862" w:rsidP="008D3862">
      <w:pPr>
        <w:pStyle w:val="af"/>
      </w:pPr>
      <w:r w:rsidRPr="008D3862">
        <w:t xml:space="preserve">            //  support 32bit applications we need to be careful with how</w:t>
      </w:r>
    </w:p>
    <w:p w14:paraId="309B66B5" w14:textId="77777777" w:rsidR="008D3862" w:rsidRPr="008D3862" w:rsidRDefault="008D3862" w:rsidP="008D3862">
      <w:pPr>
        <w:pStyle w:val="af"/>
      </w:pPr>
      <w:r w:rsidRPr="008D3862">
        <w:t xml:space="preserve">            //  we do the check.  Note that the way SpyGetLog is written</w:t>
      </w:r>
    </w:p>
    <w:p w14:paraId="54BFF263" w14:textId="77777777" w:rsidR="008D3862" w:rsidRPr="008D3862" w:rsidRDefault="008D3862" w:rsidP="008D3862">
      <w:pPr>
        <w:pStyle w:val="af"/>
      </w:pPr>
      <w:r w:rsidRPr="008D3862">
        <w:t xml:space="preserve">            //  it actually does not care about alignment but we are</w:t>
      </w:r>
    </w:p>
    <w:p w14:paraId="62C2A87D" w14:textId="77777777" w:rsidR="008D3862" w:rsidRPr="008D3862" w:rsidRDefault="008D3862" w:rsidP="008D3862">
      <w:pPr>
        <w:pStyle w:val="af"/>
      </w:pPr>
      <w:r w:rsidRPr="008D3862">
        <w:t xml:space="preserve">            //  demonstrating how to do this type of check.</w:t>
      </w:r>
    </w:p>
    <w:p w14:paraId="60C6AC2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0C77830" w14:textId="77777777" w:rsidR="008D3862" w:rsidRPr="008D3862" w:rsidRDefault="008D3862" w:rsidP="008D3862">
      <w:pPr>
        <w:pStyle w:val="af"/>
      </w:pPr>
    </w:p>
    <w:p w14:paraId="3F5A945E" w14:textId="77777777" w:rsidR="008D3862" w:rsidRPr="008D3862" w:rsidRDefault="008D3862" w:rsidP="008D3862">
      <w:pPr>
        <w:pStyle w:val="af"/>
      </w:pPr>
      <w:r w:rsidRPr="008D3862">
        <w:t>#if defined(_WIN64)</w:t>
      </w:r>
    </w:p>
    <w:p w14:paraId="10FAA634" w14:textId="77777777" w:rsidR="008D3862" w:rsidRPr="008D3862" w:rsidRDefault="008D3862" w:rsidP="008D3862">
      <w:pPr>
        <w:pStyle w:val="af"/>
      </w:pPr>
    </w:p>
    <w:p w14:paraId="7AC6DA60" w14:textId="77777777" w:rsidR="008D3862" w:rsidRPr="008D3862" w:rsidRDefault="008D3862" w:rsidP="008D3862">
      <w:pPr>
        <w:pStyle w:val="af"/>
      </w:pPr>
      <w:r w:rsidRPr="008D3862">
        <w:t xml:space="preserve">            if (IoIs32bitProcess(NULL)) {</w:t>
      </w:r>
    </w:p>
    <w:p w14:paraId="39B48BA3" w14:textId="77777777" w:rsidR="008D3862" w:rsidRPr="008D3862" w:rsidRDefault="008D3862" w:rsidP="008D3862">
      <w:pPr>
        <w:pStyle w:val="af"/>
      </w:pPr>
    </w:p>
    <w:p w14:paraId="5E5DC24E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4DF41F39" w14:textId="77777777" w:rsidR="008D3862" w:rsidRPr="008D3862" w:rsidRDefault="008D3862" w:rsidP="008D3862">
      <w:pPr>
        <w:pStyle w:val="af"/>
      </w:pPr>
      <w:r w:rsidRPr="008D3862">
        <w:t xml:space="preserve">                //  Validate alignment for the 32bit process on a 64bit</w:t>
      </w:r>
    </w:p>
    <w:p w14:paraId="295EB556" w14:textId="77777777" w:rsidR="008D3862" w:rsidRPr="008D3862" w:rsidRDefault="008D3862" w:rsidP="008D3862">
      <w:pPr>
        <w:pStyle w:val="af"/>
      </w:pPr>
      <w:r w:rsidRPr="008D3862">
        <w:t xml:space="preserve">                //  system</w:t>
      </w:r>
    </w:p>
    <w:p w14:paraId="315F5FBD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32E891AE" w14:textId="77777777" w:rsidR="008D3862" w:rsidRPr="008D3862" w:rsidRDefault="008D3862" w:rsidP="008D3862">
      <w:pPr>
        <w:pStyle w:val="af"/>
      </w:pPr>
    </w:p>
    <w:p w14:paraId="1F2986A5" w14:textId="77777777" w:rsidR="008D3862" w:rsidRPr="008D3862" w:rsidRDefault="008D3862" w:rsidP="008D3862">
      <w:pPr>
        <w:pStyle w:val="af"/>
      </w:pPr>
      <w:r w:rsidRPr="008D3862">
        <w:t xml:space="preserve">                if (!IS_ALIGNED(OutputBuffer, sizeof(ULONG))) {</w:t>
      </w:r>
    </w:p>
    <w:p w14:paraId="171F37E5" w14:textId="77777777" w:rsidR="008D3862" w:rsidRPr="008D3862" w:rsidRDefault="008D3862" w:rsidP="008D3862">
      <w:pPr>
        <w:pStyle w:val="af"/>
      </w:pPr>
    </w:p>
    <w:p w14:paraId="23AFF867" w14:textId="77777777" w:rsidR="008D3862" w:rsidRPr="008D3862" w:rsidRDefault="008D3862" w:rsidP="008D3862">
      <w:pPr>
        <w:pStyle w:val="af"/>
      </w:pPr>
      <w:r w:rsidRPr="008D3862">
        <w:t xml:space="preserve">                    status = STATUS_DATATYPE_MISALIGNMENT;</w:t>
      </w:r>
    </w:p>
    <w:p w14:paraId="30D94157" w14:textId="77777777" w:rsidR="008D3862" w:rsidRPr="008D3862" w:rsidRDefault="008D3862" w:rsidP="008D3862">
      <w:pPr>
        <w:pStyle w:val="af"/>
      </w:pPr>
      <w:r w:rsidRPr="008D3862">
        <w:t xml:space="preserve">                    break;</w:t>
      </w:r>
    </w:p>
    <w:p w14:paraId="19AC69BE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6616E47" w14:textId="77777777" w:rsidR="008D3862" w:rsidRPr="008D3862" w:rsidRDefault="008D3862" w:rsidP="008D3862">
      <w:pPr>
        <w:pStyle w:val="af"/>
      </w:pPr>
    </w:p>
    <w:p w14:paraId="62D03B82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6987E063" w14:textId="77777777" w:rsidR="008D3862" w:rsidRPr="008D3862" w:rsidRDefault="008D3862" w:rsidP="008D3862">
      <w:pPr>
        <w:pStyle w:val="af"/>
      </w:pPr>
      <w:r w:rsidRPr="008D3862">
        <w:t xml:space="preserve">            else {</w:t>
      </w:r>
    </w:p>
    <w:p w14:paraId="1CB820F7" w14:textId="77777777" w:rsidR="008D3862" w:rsidRPr="008D3862" w:rsidRDefault="008D3862" w:rsidP="008D3862">
      <w:pPr>
        <w:pStyle w:val="af"/>
      </w:pPr>
    </w:p>
    <w:p w14:paraId="5ED565E4" w14:textId="77777777" w:rsidR="008D3862" w:rsidRPr="008D3862" w:rsidRDefault="008D3862" w:rsidP="008D3862">
      <w:pPr>
        <w:pStyle w:val="af"/>
      </w:pPr>
      <w:r w:rsidRPr="008D3862">
        <w:t>#endif</w:t>
      </w:r>
    </w:p>
    <w:p w14:paraId="3BB2C494" w14:textId="77777777" w:rsidR="008D3862" w:rsidRPr="008D3862" w:rsidRDefault="008D3862" w:rsidP="008D3862">
      <w:pPr>
        <w:pStyle w:val="af"/>
      </w:pPr>
    </w:p>
    <w:p w14:paraId="542C390E" w14:textId="77777777" w:rsidR="008D3862" w:rsidRPr="008D3862" w:rsidRDefault="008D3862" w:rsidP="008D3862">
      <w:pPr>
        <w:pStyle w:val="af"/>
      </w:pPr>
      <w:r w:rsidRPr="008D3862">
        <w:t xml:space="preserve">                if (!IS_ALIGNED(OutputBuffer, sizeof(PVOID))) {</w:t>
      </w:r>
    </w:p>
    <w:p w14:paraId="3F95BF61" w14:textId="77777777" w:rsidR="008D3862" w:rsidRPr="008D3862" w:rsidRDefault="008D3862" w:rsidP="008D3862">
      <w:pPr>
        <w:pStyle w:val="af"/>
      </w:pPr>
    </w:p>
    <w:p w14:paraId="6EDBB84A" w14:textId="77777777" w:rsidR="008D3862" w:rsidRPr="008D3862" w:rsidRDefault="008D3862" w:rsidP="008D3862">
      <w:pPr>
        <w:pStyle w:val="af"/>
      </w:pPr>
      <w:r w:rsidRPr="008D3862">
        <w:t xml:space="preserve">                    status = STATUS_DATATYPE_MISALIGNMENT;</w:t>
      </w:r>
    </w:p>
    <w:p w14:paraId="7E39D6BB" w14:textId="77777777" w:rsidR="008D3862" w:rsidRPr="008D3862" w:rsidRDefault="008D3862" w:rsidP="008D3862">
      <w:pPr>
        <w:pStyle w:val="af"/>
      </w:pPr>
      <w:r w:rsidRPr="008D3862">
        <w:t xml:space="preserve">                    break;</w:t>
      </w:r>
    </w:p>
    <w:p w14:paraId="0BEFBAD9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6DFD480" w14:textId="77777777" w:rsidR="008D3862" w:rsidRPr="008D3862" w:rsidRDefault="008D3862" w:rsidP="008D3862">
      <w:pPr>
        <w:pStyle w:val="af"/>
      </w:pPr>
    </w:p>
    <w:p w14:paraId="53E7F8C8" w14:textId="77777777" w:rsidR="008D3862" w:rsidRPr="008D3862" w:rsidRDefault="008D3862" w:rsidP="008D3862">
      <w:pPr>
        <w:pStyle w:val="af"/>
      </w:pPr>
      <w:r w:rsidRPr="008D3862">
        <w:t>#if defined(_WIN64)</w:t>
      </w:r>
    </w:p>
    <w:p w14:paraId="053FF909" w14:textId="77777777" w:rsidR="008D3862" w:rsidRPr="008D3862" w:rsidRDefault="008D3862" w:rsidP="008D3862">
      <w:pPr>
        <w:pStyle w:val="af"/>
      </w:pPr>
    </w:p>
    <w:p w14:paraId="024182B9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2640AC61" w14:textId="77777777" w:rsidR="008D3862" w:rsidRPr="008D3862" w:rsidRDefault="008D3862" w:rsidP="008D3862">
      <w:pPr>
        <w:pStyle w:val="af"/>
      </w:pPr>
    </w:p>
    <w:p w14:paraId="1A21CF6C" w14:textId="77777777" w:rsidR="008D3862" w:rsidRPr="008D3862" w:rsidRDefault="008D3862" w:rsidP="008D3862">
      <w:pPr>
        <w:pStyle w:val="af"/>
      </w:pPr>
      <w:r w:rsidRPr="008D3862">
        <w:t>#endif</w:t>
      </w:r>
    </w:p>
    <w:p w14:paraId="1E1F25F9" w14:textId="77777777" w:rsidR="008D3862" w:rsidRPr="008D3862" w:rsidRDefault="008D3862" w:rsidP="008D3862">
      <w:pPr>
        <w:pStyle w:val="af"/>
      </w:pPr>
    </w:p>
    <w:p w14:paraId="2C007CBA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9BDB90C" w14:textId="77777777" w:rsidR="008D3862" w:rsidRPr="008D3862" w:rsidRDefault="008D3862" w:rsidP="008D3862">
      <w:pPr>
        <w:pStyle w:val="af"/>
      </w:pPr>
      <w:r w:rsidRPr="008D3862">
        <w:t xml:space="preserve">            //  Get the log record.</w:t>
      </w:r>
    </w:p>
    <w:p w14:paraId="6E70D427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987D15A" w14:textId="77777777" w:rsidR="008D3862" w:rsidRPr="008D3862" w:rsidRDefault="008D3862" w:rsidP="008D3862">
      <w:pPr>
        <w:pStyle w:val="af"/>
      </w:pPr>
    </w:p>
    <w:p w14:paraId="6A776D31" w14:textId="77777777" w:rsidR="008D3862" w:rsidRPr="008D3862" w:rsidRDefault="008D3862" w:rsidP="008D3862">
      <w:pPr>
        <w:pStyle w:val="af"/>
      </w:pPr>
      <w:r w:rsidRPr="008D3862">
        <w:t xml:space="preserve">            status = SpyGetLog(OutputBuffer,</w:t>
      </w:r>
    </w:p>
    <w:p w14:paraId="02A4E89D" w14:textId="77777777" w:rsidR="008D3862" w:rsidRPr="008D3862" w:rsidRDefault="008D3862" w:rsidP="008D3862">
      <w:pPr>
        <w:pStyle w:val="af"/>
      </w:pPr>
      <w:r w:rsidRPr="008D3862">
        <w:t xml:space="preserve">                OutputBufferSize,</w:t>
      </w:r>
    </w:p>
    <w:p w14:paraId="0B7C9386" w14:textId="77777777" w:rsidR="008D3862" w:rsidRPr="008D3862" w:rsidRDefault="008D3862" w:rsidP="008D3862">
      <w:pPr>
        <w:pStyle w:val="af"/>
      </w:pPr>
      <w:r w:rsidRPr="008D3862">
        <w:t xml:space="preserve">                ReturnOutputBufferLength);</w:t>
      </w:r>
    </w:p>
    <w:p w14:paraId="45342FE8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break;</w:t>
      </w:r>
    </w:p>
    <w:p w14:paraId="7E1EB8E6" w14:textId="77777777" w:rsidR="008D3862" w:rsidRPr="008D3862" w:rsidRDefault="008D3862" w:rsidP="008D3862">
      <w:pPr>
        <w:pStyle w:val="af"/>
      </w:pPr>
    </w:p>
    <w:p w14:paraId="7BA85A78" w14:textId="77777777" w:rsidR="008D3862" w:rsidRPr="008D3862" w:rsidRDefault="008D3862" w:rsidP="008D3862">
      <w:pPr>
        <w:pStyle w:val="af"/>
      </w:pPr>
    </w:p>
    <w:p w14:paraId="04A3A4CF" w14:textId="77777777" w:rsidR="008D3862" w:rsidRPr="008D3862" w:rsidRDefault="008D3862" w:rsidP="008D3862">
      <w:pPr>
        <w:pStyle w:val="af"/>
      </w:pPr>
      <w:r w:rsidRPr="008D3862">
        <w:t xml:space="preserve">        case GetMiniSpyVersion:</w:t>
      </w:r>
    </w:p>
    <w:p w14:paraId="14F64C61" w14:textId="77777777" w:rsidR="008D3862" w:rsidRPr="008D3862" w:rsidRDefault="008D3862" w:rsidP="008D3862">
      <w:pPr>
        <w:pStyle w:val="af"/>
      </w:pPr>
    </w:p>
    <w:p w14:paraId="47DCDB0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ECBD224" w14:textId="77777777" w:rsidR="008D3862" w:rsidRPr="008D3862" w:rsidRDefault="008D3862" w:rsidP="008D3862">
      <w:pPr>
        <w:pStyle w:val="af"/>
      </w:pPr>
      <w:r w:rsidRPr="008D3862">
        <w:t xml:space="preserve">            //  Return version of the MiniSpy filter driver.  Verify</w:t>
      </w:r>
    </w:p>
    <w:p w14:paraId="6C49A22A" w14:textId="77777777" w:rsidR="008D3862" w:rsidRPr="008D3862" w:rsidRDefault="008D3862" w:rsidP="008D3862">
      <w:pPr>
        <w:pStyle w:val="af"/>
      </w:pPr>
      <w:r w:rsidRPr="008D3862">
        <w:t xml:space="preserve">            //  we have a valid user buffer including valid</w:t>
      </w:r>
    </w:p>
    <w:p w14:paraId="5FDF2575" w14:textId="77777777" w:rsidR="008D3862" w:rsidRPr="008D3862" w:rsidRDefault="008D3862" w:rsidP="008D3862">
      <w:pPr>
        <w:pStyle w:val="af"/>
      </w:pPr>
      <w:r w:rsidRPr="008D3862">
        <w:t xml:space="preserve">            //  alignment</w:t>
      </w:r>
    </w:p>
    <w:p w14:paraId="0EACF19E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BBDF465" w14:textId="77777777" w:rsidR="008D3862" w:rsidRPr="008D3862" w:rsidRDefault="008D3862" w:rsidP="008D3862">
      <w:pPr>
        <w:pStyle w:val="af"/>
      </w:pPr>
    </w:p>
    <w:p w14:paraId="615590CB" w14:textId="77777777" w:rsidR="008D3862" w:rsidRPr="008D3862" w:rsidRDefault="008D3862" w:rsidP="008D3862">
      <w:pPr>
        <w:pStyle w:val="af"/>
      </w:pPr>
      <w:r w:rsidRPr="008D3862">
        <w:t xml:space="preserve">            if ((OutputBufferSize &lt; sizeof(MINISPYVER)) ||</w:t>
      </w:r>
    </w:p>
    <w:p w14:paraId="2AA0AE3D" w14:textId="77777777" w:rsidR="008D3862" w:rsidRPr="008D3862" w:rsidRDefault="008D3862" w:rsidP="008D3862">
      <w:pPr>
        <w:pStyle w:val="af"/>
      </w:pPr>
      <w:r w:rsidRPr="008D3862">
        <w:t xml:space="preserve">                (OutputBuffer == NULL)) {</w:t>
      </w:r>
    </w:p>
    <w:p w14:paraId="7149229D" w14:textId="77777777" w:rsidR="008D3862" w:rsidRPr="008D3862" w:rsidRDefault="008D3862" w:rsidP="008D3862">
      <w:pPr>
        <w:pStyle w:val="af"/>
      </w:pPr>
    </w:p>
    <w:p w14:paraId="1DC1D3AE" w14:textId="77777777" w:rsidR="008D3862" w:rsidRPr="008D3862" w:rsidRDefault="008D3862" w:rsidP="008D3862">
      <w:pPr>
        <w:pStyle w:val="af"/>
      </w:pPr>
      <w:r w:rsidRPr="008D3862">
        <w:t xml:space="preserve">                status = STATUS_INVALID_PARAMETER;</w:t>
      </w:r>
    </w:p>
    <w:p w14:paraId="2FE26A64" w14:textId="77777777" w:rsidR="008D3862" w:rsidRPr="008D3862" w:rsidRDefault="008D3862" w:rsidP="008D3862">
      <w:pPr>
        <w:pStyle w:val="af"/>
      </w:pPr>
      <w:r w:rsidRPr="008D3862">
        <w:t xml:space="preserve">                break;</w:t>
      </w:r>
    </w:p>
    <w:p w14:paraId="1C18504D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6BCD68DF" w14:textId="77777777" w:rsidR="008D3862" w:rsidRPr="008D3862" w:rsidRDefault="008D3862" w:rsidP="008D3862">
      <w:pPr>
        <w:pStyle w:val="af"/>
      </w:pPr>
    </w:p>
    <w:p w14:paraId="423D171E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CACA726" w14:textId="77777777" w:rsidR="008D3862" w:rsidRPr="008D3862" w:rsidRDefault="008D3862" w:rsidP="008D3862">
      <w:pPr>
        <w:pStyle w:val="af"/>
      </w:pPr>
      <w:r w:rsidRPr="008D3862">
        <w:t xml:space="preserve">            //  Validate Buffer alignment.  If a minifilter cares about</w:t>
      </w:r>
    </w:p>
    <w:p w14:paraId="4695410F" w14:textId="77777777" w:rsidR="008D3862" w:rsidRPr="008D3862" w:rsidRDefault="008D3862" w:rsidP="008D3862">
      <w:pPr>
        <w:pStyle w:val="af"/>
      </w:pPr>
      <w:r w:rsidRPr="008D3862">
        <w:t xml:space="preserve">            //  the alignment value of the buffer pointer they must do</w:t>
      </w:r>
    </w:p>
    <w:p w14:paraId="66EDB7A3" w14:textId="77777777" w:rsidR="008D3862" w:rsidRPr="008D3862" w:rsidRDefault="008D3862" w:rsidP="008D3862">
      <w:pPr>
        <w:pStyle w:val="af"/>
      </w:pPr>
      <w:r w:rsidRPr="008D3862">
        <w:t xml:space="preserve">            //  this check themselves.  Note that a try/except will not</w:t>
      </w:r>
    </w:p>
    <w:p w14:paraId="48AAC43A" w14:textId="77777777" w:rsidR="008D3862" w:rsidRPr="008D3862" w:rsidRDefault="008D3862" w:rsidP="008D3862">
      <w:pPr>
        <w:pStyle w:val="af"/>
      </w:pPr>
      <w:r w:rsidRPr="008D3862">
        <w:t xml:space="preserve">            //  capture alignment faults.</w:t>
      </w:r>
    </w:p>
    <w:p w14:paraId="5A36C102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1973EB3" w14:textId="77777777" w:rsidR="008D3862" w:rsidRPr="008D3862" w:rsidRDefault="008D3862" w:rsidP="008D3862">
      <w:pPr>
        <w:pStyle w:val="af"/>
      </w:pPr>
    </w:p>
    <w:p w14:paraId="224D0BC2" w14:textId="77777777" w:rsidR="008D3862" w:rsidRPr="008D3862" w:rsidRDefault="008D3862" w:rsidP="008D3862">
      <w:pPr>
        <w:pStyle w:val="af"/>
      </w:pPr>
      <w:r w:rsidRPr="008D3862">
        <w:t xml:space="preserve">            if (!IS_ALIGNED(OutputBuffer, sizeof(ULONG))) {</w:t>
      </w:r>
    </w:p>
    <w:p w14:paraId="00C8C3D5" w14:textId="77777777" w:rsidR="008D3862" w:rsidRPr="008D3862" w:rsidRDefault="008D3862" w:rsidP="008D3862">
      <w:pPr>
        <w:pStyle w:val="af"/>
      </w:pPr>
    </w:p>
    <w:p w14:paraId="310D83C1" w14:textId="77777777" w:rsidR="008D3862" w:rsidRPr="008D3862" w:rsidRDefault="008D3862" w:rsidP="008D3862">
      <w:pPr>
        <w:pStyle w:val="af"/>
      </w:pPr>
      <w:r w:rsidRPr="008D3862">
        <w:t xml:space="preserve">                status = STATUS_DATATYPE_MISALIGNMENT;</w:t>
      </w:r>
    </w:p>
    <w:p w14:paraId="6E845C3D" w14:textId="77777777" w:rsidR="008D3862" w:rsidRPr="008D3862" w:rsidRDefault="008D3862" w:rsidP="008D3862">
      <w:pPr>
        <w:pStyle w:val="af"/>
      </w:pPr>
      <w:r w:rsidRPr="008D3862">
        <w:t xml:space="preserve">                break;</w:t>
      </w:r>
    </w:p>
    <w:p w14:paraId="66D38B0A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5C89FAA3" w14:textId="77777777" w:rsidR="008D3862" w:rsidRPr="008D3862" w:rsidRDefault="008D3862" w:rsidP="008D3862">
      <w:pPr>
        <w:pStyle w:val="af"/>
      </w:pPr>
    </w:p>
    <w:p w14:paraId="346130A8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F947706" w14:textId="77777777" w:rsidR="008D3862" w:rsidRPr="008D3862" w:rsidRDefault="008D3862" w:rsidP="008D3862">
      <w:pPr>
        <w:pStyle w:val="af"/>
      </w:pPr>
      <w:r w:rsidRPr="008D3862">
        <w:t xml:space="preserve">            //  Protect access to raw user-mode output buffer with an</w:t>
      </w:r>
    </w:p>
    <w:p w14:paraId="4DA6DA6D" w14:textId="77777777" w:rsidR="008D3862" w:rsidRPr="008D3862" w:rsidRDefault="008D3862" w:rsidP="008D3862">
      <w:pPr>
        <w:pStyle w:val="af"/>
      </w:pPr>
      <w:r w:rsidRPr="008D3862">
        <w:t xml:space="preserve">            //  exception handler</w:t>
      </w:r>
    </w:p>
    <w:p w14:paraId="151658BF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//</w:t>
      </w:r>
    </w:p>
    <w:p w14:paraId="1557665D" w14:textId="77777777" w:rsidR="008D3862" w:rsidRPr="008D3862" w:rsidRDefault="008D3862" w:rsidP="008D3862">
      <w:pPr>
        <w:pStyle w:val="af"/>
      </w:pPr>
    </w:p>
    <w:p w14:paraId="54FEC27E" w14:textId="77777777" w:rsidR="008D3862" w:rsidRPr="008D3862" w:rsidRDefault="008D3862" w:rsidP="008D3862">
      <w:pPr>
        <w:pStyle w:val="af"/>
      </w:pPr>
      <w:r w:rsidRPr="008D3862">
        <w:t xml:space="preserve">            try {</w:t>
      </w:r>
    </w:p>
    <w:p w14:paraId="4C784B44" w14:textId="77777777" w:rsidR="008D3862" w:rsidRPr="008D3862" w:rsidRDefault="008D3862" w:rsidP="008D3862">
      <w:pPr>
        <w:pStyle w:val="af"/>
      </w:pPr>
    </w:p>
    <w:p w14:paraId="3DEC5455" w14:textId="77777777" w:rsidR="008D3862" w:rsidRPr="008D3862" w:rsidRDefault="008D3862" w:rsidP="008D3862">
      <w:pPr>
        <w:pStyle w:val="af"/>
      </w:pPr>
      <w:r w:rsidRPr="008D3862">
        <w:t xml:space="preserve">                ((PMINISPYVER)OutputBuffer)-&gt;Major = MINISPY_MAJ_VERSION;</w:t>
      </w:r>
    </w:p>
    <w:p w14:paraId="2E6C188C" w14:textId="77777777" w:rsidR="008D3862" w:rsidRPr="008D3862" w:rsidRDefault="008D3862" w:rsidP="008D3862">
      <w:pPr>
        <w:pStyle w:val="af"/>
      </w:pPr>
      <w:r w:rsidRPr="008D3862">
        <w:t xml:space="preserve">                ((PMINISPYVER)OutputBuffer)-&gt;Minor = MINISPY_MIN_VERSION;</w:t>
      </w:r>
    </w:p>
    <w:p w14:paraId="03F67A45" w14:textId="77777777" w:rsidR="008D3862" w:rsidRPr="008D3862" w:rsidRDefault="008D3862" w:rsidP="008D3862">
      <w:pPr>
        <w:pStyle w:val="af"/>
      </w:pPr>
    </w:p>
    <w:p w14:paraId="21BD6084" w14:textId="77777777" w:rsidR="008D3862" w:rsidRPr="008D3862" w:rsidRDefault="008D3862" w:rsidP="008D3862">
      <w:pPr>
        <w:pStyle w:val="af"/>
      </w:pPr>
      <w:r w:rsidRPr="008D3862">
        <w:t xml:space="preserve">            } except(SpyExceptionFilter(GetExceptionInformation(), TRUE)) {</w:t>
      </w:r>
    </w:p>
    <w:p w14:paraId="792C6B4F" w14:textId="77777777" w:rsidR="008D3862" w:rsidRPr="008D3862" w:rsidRDefault="008D3862" w:rsidP="008D3862">
      <w:pPr>
        <w:pStyle w:val="af"/>
      </w:pPr>
    </w:p>
    <w:p w14:paraId="381DC137" w14:textId="77777777" w:rsidR="008D3862" w:rsidRPr="008D3862" w:rsidRDefault="008D3862" w:rsidP="008D3862">
      <w:pPr>
        <w:pStyle w:val="af"/>
      </w:pPr>
      <w:r w:rsidRPr="008D3862">
        <w:t xml:space="preserve">                return GetExceptionCode();</w:t>
      </w:r>
    </w:p>
    <w:p w14:paraId="688A3D36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1A5B1F7B" w14:textId="77777777" w:rsidR="008D3862" w:rsidRPr="008D3862" w:rsidRDefault="008D3862" w:rsidP="008D3862">
      <w:pPr>
        <w:pStyle w:val="af"/>
      </w:pPr>
    </w:p>
    <w:p w14:paraId="34D36383" w14:textId="77777777" w:rsidR="008D3862" w:rsidRPr="008D3862" w:rsidRDefault="008D3862" w:rsidP="008D3862">
      <w:pPr>
        <w:pStyle w:val="af"/>
      </w:pPr>
      <w:r w:rsidRPr="008D3862">
        <w:t xml:space="preserve">            *ReturnOutputBufferLength = sizeof(MINISPYVER);</w:t>
      </w:r>
    </w:p>
    <w:p w14:paraId="2C9D6A6A" w14:textId="77777777" w:rsidR="008D3862" w:rsidRPr="008D3862" w:rsidRDefault="008D3862" w:rsidP="008D3862">
      <w:pPr>
        <w:pStyle w:val="af"/>
      </w:pPr>
      <w:r w:rsidRPr="008D3862">
        <w:t xml:space="preserve">            status = STATUS_SUCCESS;</w:t>
      </w:r>
    </w:p>
    <w:p w14:paraId="2E082579" w14:textId="77777777" w:rsidR="008D3862" w:rsidRPr="008D3862" w:rsidRDefault="008D3862" w:rsidP="008D3862">
      <w:pPr>
        <w:pStyle w:val="af"/>
      </w:pPr>
      <w:r w:rsidRPr="008D3862">
        <w:t xml:space="preserve">            break;</w:t>
      </w:r>
    </w:p>
    <w:p w14:paraId="099258F2" w14:textId="77777777" w:rsidR="008D3862" w:rsidRPr="008D3862" w:rsidRDefault="008D3862" w:rsidP="008D3862">
      <w:pPr>
        <w:pStyle w:val="af"/>
      </w:pPr>
    </w:p>
    <w:p w14:paraId="4E6AE20D" w14:textId="77777777" w:rsidR="008D3862" w:rsidRPr="008D3862" w:rsidRDefault="008D3862" w:rsidP="008D3862">
      <w:pPr>
        <w:pStyle w:val="af"/>
      </w:pPr>
      <w:r w:rsidRPr="008D3862">
        <w:t xml:space="preserve">        default:</w:t>
      </w:r>
    </w:p>
    <w:p w14:paraId="756EF804" w14:textId="77777777" w:rsidR="008D3862" w:rsidRPr="008D3862" w:rsidRDefault="008D3862" w:rsidP="008D3862">
      <w:pPr>
        <w:pStyle w:val="af"/>
      </w:pPr>
      <w:r w:rsidRPr="008D3862">
        <w:t xml:space="preserve">            status = STATUS_INVALID_PARAMETER;</w:t>
      </w:r>
    </w:p>
    <w:p w14:paraId="3D2DB5DA" w14:textId="77777777" w:rsidR="008D3862" w:rsidRPr="008D3862" w:rsidRDefault="008D3862" w:rsidP="008D3862">
      <w:pPr>
        <w:pStyle w:val="af"/>
      </w:pPr>
      <w:r w:rsidRPr="008D3862">
        <w:t xml:space="preserve">            break;</w:t>
      </w:r>
    </w:p>
    <w:p w14:paraId="1DA6448A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EA01B88" w14:textId="77777777" w:rsidR="008D3862" w:rsidRPr="008D3862" w:rsidRDefault="008D3862" w:rsidP="008D3862">
      <w:pPr>
        <w:pStyle w:val="af"/>
      </w:pPr>
    </w:p>
    <w:p w14:paraId="2F4CE921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4985DB9" w14:textId="77777777" w:rsidR="008D3862" w:rsidRPr="008D3862" w:rsidRDefault="008D3862" w:rsidP="008D3862">
      <w:pPr>
        <w:pStyle w:val="af"/>
      </w:pPr>
      <w:r w:rsidRPr="008D3862">
        <w:t xml:space="preserve">    else {</w:t>
      </w:r>
    </w:p>
    <w:p w14:paraId="545047AA" w14:textId="77777777" w:rsidR="008D3862" w:rsidRPr="008D3862" w:rsidRDefault="008D3862" w:rsidP="008D3862">
      <w:pPr>
        <w:pStyle w:val="af"/>
      </w:pPr>
    </w:p>
    <w:p w14:paraId="26DA2D36" w14:textId="77777777" w:rsidR="008D3862" w:rsidRPr="008D3862" w:rsidRDefault="008D3862" w:rsidP="008D3862">
      <w:pPr>
        <w:pStyle w:val="af"/>
      </w:pPr>
      <w:r w:rsidRPr="008D3862">
        <w:t xml:space="preserve">        status = STATUS_INVALID_PARAMETER;</w:t>
      </w:r>
    </w:p>
    <w:p w14:paraId="1B052C0A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07730AF" w14:textId="77777777" w:rsidR="008D3862" w:rsidRPr="008D3862" w:rsidRDefault="008D3862" w:rsidP="008D3862">
      <w:pPr>
        <w:pStyle w:val="af"/>
      </w:pPr>
    </w:p>
    <w:p w14:paraId="67937420" w14:textId="77777777" w:rsidR="008D3862" w:rsidRPr="008D3862" w:rsidRDefault="008D3862" w:rsidP="008D3862">
      <w:pPr>
        <w:pStyle w:val="af"/>
      </w:pPr>
      <w:r w:rsidRPr="008D3862">
        <w:t xml:space="preserve">    return status;</w:t>
      </w:r>
    </w:p>
    <w:p w14:paraId="1EDAE591" w14:textId="77777777" w:rsidR="008D3862" w:rsidRPr="008D3862" w:rsidRDefault="008D3862" w:rsidP="008D3862">
      <w:pPr>
        <w:pStyle w:val="af"/>
      </w:pPr>
      <w:r w:rsidRPr="008D3862">
        <w:t>}</w:t>
      </w:r>
    </w:p>
    <w:p w14:paraId="4EA59B68" w14:textId="77777777" w:rsidR="008D3862" w:rsidRPr="008D3862" w:rsidRDefault="008D3862" w:rsidP="008D3862">
      <w:pPr>
        <w:pStyle w:val="af"/>
      </w:pPr>
    </w:p>
    <w:p w14:paraId="4247B34E" w14:textId="77777777" w:rsidR="008D3862" w:rsidRPr="008D3862" w:rsidRDefault="008D3862" w:rsidP="008D3862">
      <w:pPr>
        <w:pStyle w:val="af"/>
      </w:pPr>
    </w:p>
    <w:p w14:paraId="53B69EF6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1FFD253A" w14:textId="77777777" w:rsidR="008D3862" w:rsidRPr="008D3862" w:rsidRDefault="008D3862" w:rsidP="008D3862">
      <w:pPr>
        <w:pStyle w:val="af"/>
      </w:pPr>
      <w:r w:rsidRPr="008D3862">
        <w:lastRenderedPageBreak/>
        <w:t>//              Operation filtering routines</w:t>
      </w:r>
    </w:p>
    <w:p w14:paraId="4D89DE16" w14:textId="77777777" w:rsidR="008D3862" w:rsidRPr="008D3862" w:rsidRDefault="008D3862" w:rsidP="008D3862">
      <w:pPr>
        <w:pStyle w:val="af"/>
      </w:pPr>
      <w:r w:rsidRPr="008D3862">
        <w:t>//---------------------------------------------------------------------------</w:t>
      </w:r>
    </w:p>
    <w:p w14:paraId="3D19DECA" w14:textId="77777777" w:rsidR="008D3862" w:rsidRPr="008D3862" w:rsidRDefault="008D3862" w:rsidP="008D3862">
      <w:pPr>
        <w:pStyle w:val="af"/>
      </w:pPr>
      <w:r w:rsidRPr="008D3862">
        <w:t>typedef NTSTATUS(*QUERY_INFO_PROCESS) (</w:t>
      </w:r>
    </w:p>
    <w:p w14:paraId="2484BB55" w14:textId="77777777" w:rsidR="008D3862" w:rsidRPr="008D3862" w:rsidRDefault="008D3862" w:rsidP="008D3862">
      <w:pPr>
        <w:pStyle w:val="af"/>
      </w:pPr>
      <w:r w:rsidRPr="008D3862">
        <w:t xml:space="preserve">    __in HANDLE ProcessHandle,</w:t>
      </w:r>
    </w:p>
    <w:p w14:paraId="13137E74" w14:textId="77777777" w:rsidR="008D3862" w:rsidRPr="008D3862" w:rsidRDefault="008D3862" w:rsidP="008D3862">
      <w:pPr>
        <w:pStyle w:val="af"/>
      </w:pPr>
      <w:r w:rsidRPr="008D3862">
        <w:t xml:space="preserve">    __in PROCESSINFOCLASS ProcessInformationClass,</w:t>
      </w:r>
    </w:p>
    <w:p w14:paraId="6DE6E20F" w14:textId="77777777" w:rsidR="008D3862" w:rsidRPr="008D3862" w:rsidRDefault="008D3862" w:rsidP="008D3862">
      <w:pPr>
        <w:pStyle w:val="af"/>
      </w:pPr>
      <w:r w:rsidRPr="008D3862">
        <w:t xml:space="preserve">    __out_bcount(ProcessInformationLength) PVOID ProcessInformation,</w:t>
      </w:r>
    </w:p>
    <w:p w14:paraId="4D7B42F3" w14:textId="77777777" w:rsidR="008D3862" w:rsidRPr="008D3862" w:rsidRDefault="008D3862" w:rsidP="008D3862">
      <w:pPr>
        <w:pStyle w:val="af"/>
      </w:pPr>
      <w:r w:rsidRPr="008D3862">
        <w:t xml:space="preserve">    __in ULONG ProcessInformationLength,</w:t>
      </w:r>
    </w:p>
    <w:p w14:paraId="0CC43487" w14:textId="77777777" w:rsidR="008D3862" w:rsidRPr="008D3862" w:rsidRDefault="008D3862" w:rsidP="008D3862">
      <w:pPr>
        <w:pStyle w:val="af"/>
      </w:pPr>
      <w:r w:rsidRPr="008D3862">
        <w:t xml:space="preserve">    __out_opt PULONG ReturnLength</w:t>
      </w:r>
    </w:p>
    <w:p w14:paraId="5E1FE71F" w14:textId="77777777" w:rsidR="008D3862" w:rsidRPr="008D3862" w:rsidRDefault="008D3862" w:rsidP="008D3862">
      <w:pPr>
        <w:pStyle w:val="af"/>
      </w:pPr>
      <w:r w:rsidRPr="008D3862">
        <w:t xml:space="preserve">    );</w:t>
      </w:r>
    </w:p>
    <w:p w14:paraId="08F2866D" w14:textId="77777777" w:rsidR="008D3862" w:rsidRPr="008D3862" w:rsidRDefault="008D3862" w:rsidP="008D3862">
      <w:pPr>
        <w:pStyle w:val="af"/>
      </w:pPr>
    </w:p>
    <w:p w14:paraId="5B1BC83B" w14:textId="77777777" w:rsidR="008D3862" w:rsidRPr="008D3862" w:rsidRDefault="008D3862" w:rsidP="008D3862">
      <w:pPr>
        <w:pStyle w:val="af"/>
      </w:pPr>
      <w:r w:rsidRPr="008D3862">
        <w:t>QUERY_INFO_PROCESS ZwQueryInformationProcess;</w:t>
      </w:r>
    </w:p>
    <w:p w14:paraId="53DD67F5" w14:textId="77777777" w:rsidR="008D3862" w:rsidRPr="008D3862" w:rsidRDefault="008D3862" w:rsidP="008D3862">
      <w:pPr>
        <w:pStyle w:val="af"/>
      </w:pPr>
    </w:p>
    <w:p w14:paraId="6FEA0AC0" w14:textId="77777777" w:rsidR="008D3862" w:rsidRPr="008D3862" w:rsidRDefault="008D3862" w:rsidP="008D3862">
      <w:pPr>
        <w:pStyle w:val="af"/>
      </w:pPr>
      <w:r w:rsidRPr="008D3862">
        <w:t>NTSTATUS GetProcessNameByHandle(PEPROCESS eProcess, PUNICODE_STRING* ProcessImageName) {</w:t>
      </w:r>
    </w:p>
    <w:p w14:paraId="00AB6569" w14:textId="77777777" w:rsidR="008D3862" w:rsidRPr="008D3862" w:rsidRDefault="008D3862" w:rsidP="008D3862">
      <w:pPr>
        <w:pStyle w:val="af"/>
      </w:pPr>
      <w:r w:rsidRPr="008D3862">
        <w:t xml:space="preserve">    NTSTATUS status = STATUS_SUCCESS;</w:t>
      </w:r>
    </w:p>
    <w:p w14:paraId="4A5E11C9" w14:textId="77777777" w:rsidR="008D3862" w:rsidRPr="008D3862" w:rsidRDefault="008D3862" w:rsidP="008D3862">
      <w:pPr>
        <w:pStyle w:val="af"/>
      </w:pPr>
      <w:r w:rsidRPr="008D3862">
        <w:t xml:space="preserve">    ULONG returnedLength;</w:t>
      </w:r>
    </w:p>
    <w:p w14:paraId="15DD1F0B" w14:textId="77777777" w:rsidR="008D3862" w:rsidRPr="008D3862" w:rsidRDefault="008D3862" w:rsidP="008D3862">
      <w:pPr>
        <w:pStyle w:val="af"/>
      </w:pPr>
      <w:r w:rsidRPr="008D3862">
        <w:t xml:space="preserve">    HANDLE hProcess = NULL;</w:t>
      </w:r>
    </w:p>
    <w:p w14:paraId="5EFCB1D3" w14:textId="77777777" w:rsidR="008D3862" w:rsidRPr="008D3862" w:rsidRDefault="008D3862" w:rsidP="008D3862">
      <w:pPr>
        <w:pStyle w:val="af"/>
      </w:pPr>
      <w:r w:rsidRPr="008D3862">
        <w:t xml:space="preserve">    PAGED_CODE(); // this eliminates the possibility of the IDLE Thread/Process </w:t>
      </w:r>
    </w:p>
    <w:p w14:paraId="1F3EDAC6" w14:textId="77777777" w:rsidR="008D3862" w:rsidRPr="008D3862" w:rsidRDefault="008D3862" w:rsidP="008D3862">
      <w:pPr>
        <w:pStyle w:val="af"/>
      </w:pPr>
      <w:r w:rsidRPr="008D3862">
        <w:t xml:space="preserve">    if (eProcess == NULL) {</w:t>
      </w:r>
    </w:p>
    <w:p w14:paraId="495B9FB7" w14:textId="77777777" w:rsidR="008D3862" w:rsidRPr="008D3862" w:rsidRDefault="008D3862" w:rsidP="008D3862">
      <w:pPr>
        <w:pStyle w:val="af"/>
      </w:pPr>
      <w:r w:rsidRPr="008D3862">
        <w:t xml:space="preserve">        return STATUS_INVALID_PARAMETER_1;</w:t>
      </w:r>
    </w:p>
    <w:p w14:paraId="5B0B1BC0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43480A5" w14:textId="77777777" w:rsidR="008D3862" w:rsidRPr="008D3862" w:rsidRDefault="008D3862" w:rsidP="008D3862">
      <w:pPr>
        <w:pStyle w:val="af"/>
      </w:pPr>
      <w:r w:rsidRPr="008D3862">
        <w:t xml:space="preserve">    status = ObOpenObjectByPointer(eProcess, 0, NULL, 0, 0, KernelMode, &amp;hProcess);</w:t>
      </w:r>
    </w:p>
    <w:p w14:paraId="7D38295B" w14:textId="77777777" w:rsidR="008D3862" w:rsidRPr="008D3862" w:rsidRDefault="008D3862" w:rsidP="008D3862">
      <w:pPr>
        <w:pStyle w:val="af"/>
      </w:pPr>
      <w:r w:rsidRPr="008D3862">
        <w:t xml:space="preserve">    if (!NT_SUCCESS(status)) {</w:t>
      </w:r>
    </w:p>
    <w:p w14:paraId="6E978C14" w14:textId="77777777" w:rsidR="008D3862" w:rsidRPr="008D3862" w:rsidRDefault="008D3862" w:rsidP="008D3862">
      <w:pPr>
        <w:pStyle w:val="af"/>
      </w:pPr>
      <w:r w:rsidRPr="008D3862">
        <w:t xml:space="preserve">        return status;</w:t>
      </w:r>
    </w:p>
    <w:p w14:paraId="46E5DD91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7B71D8B7" w14:textId="77777777" w:rsidR="008D3862" w:rsidRPr="008D3862" w:rsidRDefault="008D3862" w:rsidP="008D3862">
      <w:pPr>
        <w:pStyle w:val="af"/>
      </w:pPr>
      <w:r w:rsidRPr="008D3862">
        <w:t xml:space="preserve">    if (ZwQueryInformationProcess == NULL) {</w:t>
      </w:r>
    </w:p>
    <w:p w14:paraId="5993EAE7" w14:textId="77777777" w:rsidR="008D3862" w:rsidRPr="008D3862" w:rsidRDefault="008D3862" w:rsidP="008D3862">
      <w:pPr>
        <w:pStyle w:val="af"/>
      </w:pPr>
      <w:r w:rsidRPr="008D3862">
        <w:t xml:space="preserve">        UNICODE_STRING routineName = RTL_CONSTANT_STRING(L"ZwQueryInformationProcess");</w:t>
      </w:r>
    </w:p>
    <w:p w14:paraId="1AA774AA" w14:textId="77777777" w:rsidR="008D3862" w:rsidRPr="008D3862" w:rsidRDefault="008D3862" w:rsidP="008D3862">
      <w:pPr>
        <w:pStyle w:val="af"/>
      </w:pPr>
      <w:r w:rsidRPr="008D3862">
        <w:t xml:space="preserve">        ZwQueryInformationProcess = (QUERY_INFO_PROCESS)MmGetSystemRoutineAddress(&amp;routineName);</w:t>
      </w:r>
    </w:p>
    <w:p w14:paraId="253361F2" w14:textId="77777777" w:rsidR="008D3862" w:rsidRPr="008D3862" w:rsidRDefault="008D3862" w:rsidP="008D3862">
      <w:pPr>
        <w:pStyle w:val="af"/>
      </w:pPr>
      <w:r w:rsidRPr="008D3862">
        <w:t xml:space="preserve">        if (ZwQueryInformationProcess == NULL) {</w:t>
      </w:r>
    </w:p>
    <w:p w14:paraId="3F413FA1" w14:textId="77777777" w:rsidR="008D3862" w:rsidRPr="008D3862" w:rsidRDefault="008D3862" w:rsidP="008D3862">
      <w:pPr>
        <w:pStyle w:val="af"/>
      </w:pPr>
      <w:r w:rsidRPr="008D3862">
        <w:t xml:space="preserve">            status = STATUS_UNSUCCESSFUL;</w:t>
      </w:r>
    </w:p>
    <w:p w14:paraId="4532DE9A" w14:textId="77777777" w:rsidR="008D3862" w:rsidRPr="008D3862" w:rsidRDefault="008D3862" w:rsidP="008D3862">
      <w:pPr>
        <w:pStyle w:val="af"/>
      </w:pPr>
      <w:r w:rsidRPr="008D3862">
        <w:t xml:space="preserve">            goto cleanUp;</w:t>
      </w:r>
    </w:p>
    <w:p w14:paraId="4B928EFD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}</w:t>
      </w:r>
    </w:p>
    <w:p w14:paraId="50845FF8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016281B1" w14:textId="77777777" w:rsidR="008D3862" w:rsidRPr="008D3862" w:rsidRDefault="008D3862" w:rsidP="008D3862">
      <w:pPr>
        <w:pStyle w:val="af"/>
      </w:pPr>
      <w:r w:rsidRPr="008D3862">
        <w:t xml:space="preserve">    status = ZwQueryInformationProcess(hProcess,</w:t>
      </w:r>
    </w:p>
    <w:p w14:paraId="3B16198D" w14:textId="77777777" w:rsidR="008D3862" w:rsidRPr="008D3862" w:rsidRDefault="008D3862" w:rsidP="008D3862">
      <w:pPr>
        <w:pStyle w:val="af"/>
      </w:pPr>
      <w:r w:rsidRPr="008D3862">
        <w:t xml:space="preserve">        ProcessImageFileName,</w:t>
      </w:r>
    </w:p>
    <w:p w14:paraId="59DEFD2E" w14:textId="77777777" w:rsidR="008D3862" w:rsidRPr="008D3862" w:rsidRDefault="008D3862" w:rsidP="008D3862">
      <w:pPr>
        <w:pStyle w:val="af"/>
      </w:pPr>
      <w:r w:rsidRPr="008D3862">
        <w:t xml:space="preserve">        NULL, // buffer </w:t>
      </w:r>
    </w:p>
    <w:p w14:paraId="5AA3B38A" w14:textId="77777777" w:rsidR="008D3862" w:rsidRPr="008D3862" w:rsidRDefault="008D3862" w:rsidP="008D3862">
      <w:pPr>
        <w:pStyle w:val="af"/>
      </w:pPr>
      <w:r w:rsidRPr="008D3862">
        <w:t xml:space="preserve">        0, // buffer size </w:t>
      </w:r>
    </w:p>
    <w:p w14:paraId="552B8934" w14:textId="77777777" w:rsidR="008D3862" w:rsidRPr="008D3862" w:rsidRDefault="008D3862" w:rsidP="008D3862">
      <w:pPr>
        <w:pStyle w:val="af"/>
      </w:pPr>
      <w:r w:rsidRPr="008D3862">
        <w:t xml:space="preserve">        &amp;returnedLength);</w:t>
      </w:r>
    </w:p>
    <w:p w14:paraId="023B6217" w14:textId="77777777" w:rsidR="008D3862" w:rsidRPr="008D3862" w:rsidRDefault="008D3862" w:rsidP="008D3862">
      <w:pPr>
        <w:pStyle w:val="af"/>
      </w:pPr>
      <w:r w:rsidRPr="008D3862">
        <w:t xml:space="preserve">    if (STATUS_INFO_LENGTH_MISMATCH != status) {</w:t>
      </w:r>
    </w:p>
    <w:p w14:paraId="3B2EC9CC" w14:textId="77777777" w:rsidR="008D3862" w:rsidRPr="008D3862" w:rsidRDefault="008D3862" w:rsidP="008D3862">
      <w:pPr>
        <w:pStyle w:val="af"/>
      </w:pPr>
      <w:r w:rsidRPr="008D3862">
        <w:t xml:space="preserve">        goto cleanUp;</w:t>
      </w:r>
    </w:p>
    <w:p w14:paraId="0D006EDB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64A98692" w14:textId="77777777" w:rsidR="008D3862" w:rsidRPr="008D3862" w:rsidRDefault="008D3862" w:rsidP="008D3862">
      <w:pPr>
        <w:pStyle w:val="af"/>
      </w:pPr>
      <w:r w:rsidRPr="008D3862">
        <w:t xml:space="preserve">    *ProcessImageName =</w:t>
      </w:r>
    </w:p>
    <w:p w14:paraId="569C8606" w14:textId="77777777" w:rsidR="008D3862" w:rsidRPr="008D3862" w:rsidRDefault="008D3862" w:rsidP="008D3862">
      <w:pPr>
        <w:pStyle w:val="af"/>
      </w:pPr>
      <w:r w:rsidRPr="008D3862">
        <w:t xml:space="preserve">        ExAllocatePoolWithTag(NonPagedPoolNx, returnedLength, '2gat');</w:t>
      </w:r>
    </w:p>
    <w:p w14:paraId="4DCE7F1A" w14:textId="77777777" w:rsidR="008D3862" w:rsidRPr="008D3862" w:rsidRDefault="008D3862" w:rsidP="008D3862">
      <w:pPr>
        <w:pStyle w:val="af"/>
      </w:pPr>
      <w:r w:rsidRPr="008D3862">
        <w:t xml:space="preserve">    if (ProcessImageName == NULL) {</w:t>
      </w:r>
    </w:p>
    <w:p w14:paraId="05EEEA01" w14:textId="77777777" w:rsidR="008D3862" w:rsidRPr="008D3862" w:rsidRDefault="008D3862" w:rsidP="008D3862">
      <w:pPr>
        <w:pStyle w:val="af"/>
      </w:pPr>
      <w:r w:rsidRPr="008D3862">
        <w:t xml:space="preserve">        status = STATUS_INSUFFICIENT_RESOURCES;</w:t>
      </w:r>
    </w:p>
    <w:p w14:paraId="3993EEDF" w14:textId="77777777" w:rsidR="008D3862" w:rsidRPr="008D3862" w:rsidRDefault="008D3862" w:rsidP="008D3862">
      <w:pPr>
        <w:pStyle w:val="af"/>
      </w:pPr>
      <w:r w:rsidRPr="008D3862">
        <w:t xml:space="preserve">        goto cleanUp;</w:t>
      </w:r>
    </w:p>
    <w:p w14:paraId="7B3FB7ED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67FF3E9" w14:textId="77777777" w:rsidR="008D3862" w:rsidRPr="008D3862" w:rsidRDefault="008D3862" w:rsidP="008D3862">
      <w:pPr>
        <w:pStyle w:val="af"/>
      </w:pPr>
      <w:r w:rsidRPr="008D3862">
        <w:t xml:space="preserve">    status = ZwQueryInformationProcess(hProcess,</w:t>
      </w:r>
    </w:p>
    <w:p w14:paraId="05BD1261" w14:textId="77777777" w:rsidR="008D3862" w:rsidRPr="008D3862" w:rsidRDefault="008D3862" w:rsidP="008D3862">
      <w:pPr>
        <w:pStyle w:val="af"/>
      </w:pPr>
      <w:r w:rsidRPr="008D3862">
        <w:t xml:space="preserve">        ProcessImageFileName,</w:t>
      </w:r>
    </w:p>
    <w:p w14:paraId="4176D9D2" w14:textId="77777777" w:rsidR="008D3862" w:rsidRPr="008D3862" w:rsidRDefault="008D3862" w:rsidP="008D3862">
      <w:pPr>
        <w:pStyle w:val="af"/>
      </w:pPr>
      <w:r w:rsidRPr="008D3862">
        <w:t xml:space="preserve">        *ProcessImageName,</w:t>
      </w:r>
    </w:p>
    <w:p w14:paraId="078F2B2E" w14:textId="77777777" w:rsidR="008D3862" w:rsidRPr="008D3862" w:rsidRDefault="008D3862" w:rsidP="008D3862">
      <w:pPr>
        <w:pStyle w:val="af"/>
      </w:pPr>
      <w:r w:rsidRPr="008D3862">
        <w:t xml:space="preserve">        returnedLength,</w:t>
      </w:r>
    </w:p>
    <w:p w14:paraId="1A7827AE" w14:textId="77777777" w:rsidR="008D3862" w:rsidRPr="008D3862" w:rsidRDefault="008D3862" w:rsidP="008D3862">
      <w:pPr>
        <w:pStyle w:val="af"/>
      </w:pPr>
      <w:r w:rsidRPr="008D3862">
        <w:t xml:space="preserve">        &amp;returnedLength);</w:t>
      </w:r>
    </w:p>
    <w:p w14:paraId="0E96F8E2" w14:textId="77777777" w:rsidR="008D3862" w:rsidRPr="008D3862" w:rsidRDefault="008D3862" w:rsidP="008D3862">
      <w:pPr>
        <w:pStyle w:val="af"/>
      </w:pPr>
      <w:r w:rsidRPr="008D3862">
        <w:t xml:space="preserve">    if (!NT_SUCCESS(status)) {</w:t>
      </w:r>
    </w:p>
    <w:p w14:paraId="50D6B231" w14:textId="77777777" w:rsidR="008D3862" w:rsidRPr="008D3862" w:rsidRDefault="008D3862" w:rsidP="008D3862">
      <w:pPr>
        <w:pStyle w:val="af"/>
      </w:pPr>
      <w:r w:rsidRPr="008D3862">
        <w:t xml:space="preserve">        ExFreePoolWithTag(*ProcessImageName, '2gat');</w:t>
      </w:r>
    </w:p>
    <w:p w14:paraId="577EF590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C9F8781" w14:textId="77777777" w:rsidR="008D3862" w:rsidRPr="008D3862" w:rsidRDefault="008D3862" w:rsidP="008D3862">
      <w:pPr>
        <w:pStyle w:val="af"/>
      </w:pPr>
      <w:r w:rsidRPr="008D3862">
        <w:t>cleanUp:</w:t>
      </w:r>
    </w:p>
    <w:p w14:paraId="4F1E32CF" w14:textId="77777777" w:rsidR="008D3862" w:rsidRPr="008D3862" w:rsidRDefault="008D3862" w:rsidP="008D3862">
      <w:pPr>
        <w:pStyle w:val="af"/>
      </w:pPr>
      <w:r w:rsidRPr="008D3862">
        <w:t xml:space="preserve">    ZwClose(hProcess);</w:t>
      </w:r>
    </w:p>
    <w:p w14:paraId="54900BF6" w14:textId="77777777" w:rsidR="008D3862" w:rsidRPr="008D3862" w:rsidRDefault="008D3862" w:rsidP="008D3862">
      <w:pPr>
        <w:pStyle w:val="af"/>
      </w:pPr>
      <w:r w:rsidRPr="008D3862">
        <w:t xml:space="preserve">    return status;</w:t>
      </w:r>
    </w:p>
    <w:p w14:paraId="3527B143" w14:textId="77777777" w:rsidR="008D3862" w:rsidRPr="008D3862" w:rsidRDefault="008D3862" w:rsidP="008D3862">
      <w:pPr>
        <w:pStyle w:val="af"/>
      </w:pPr>
      <w:r w:rsidRPr="008D3862">
        <w:t>}</w:t>
      </w:r>
    </w:p>
    <w:p w14:paraId="4EC82976" w14:textId="77777777" w:rsidR="008D3862" w:rsidRPr="008D3862" w:rsidRDefault="008D3862" w:rsidP="008D3862">
      <w:pPr>
        <w:pStyle w:val="af"/>
      </w:pPr>
    </w:p>
    <w:p w14:paraId="6FEB70B3" w14:textId="77777777" w:rsidR="008D3862" w:rsidRPr="008D3862" w:rsidRDefault="008D3862" w:rsidP="008D3862">
      <w:pPr>
        <w:pStyle w:val="af"/>
      </w:pPr>
      <w:r w:rsidRPr="008D3862">
        <w:t>FLT_PREOP_CALLBACK_STATUS</w:t>
      </w:r>
    </w:p>
    <w:p w14:paraId="364F8541" w14:textId="77777777" w:rsidR="008D3862" w:rsidRPr="008D3862" w:rsidRDefault="008D3862" w:rsidP="008D3862">
      <w:pPr>
        <w:pStyle w:val="af"/>
      </w:pPr>
      <w:r w:rsidRPr="008D3862">
        <w:t>#pragma warning(suppress: 6262)</w:t>
      </w:r>
    </w:p>
    <w:p w14:paraId="23B7DCC4" w14:textId="77777777" w:rsidR="008D3862" w:rsidRPr="008D3862" w:rsidRDefault="008D3862" w:rsidP="008D3862">
      <w:pPr>
        <w:pStyle w:val="af"/>
      </w:pPr>
      <w:r w:rsidRPr="008D3862">
        <w:t>SpyPreOperationCallbackRead(</w:t>
      </w:r>
    </w:p>
    <w:p w14:paraId="5F9D0FFC" w14:textId="77777777" w:rsidR="008D3862" w:rsidRPr="008D3862" w:rsidRDefault="008D3862" w:rsidP="008D3862">
      <w:pPr>
        <w:pStyle w:val="af"/>
      </w:pPr>
      <w:r w:rsidRPr="008D3862">
        <w:t xml:space="preserve">    _Inout_ PFLT_CALLBACK_DATA Data,</w:t>
      </w:r>
    </w:p>
    <w:p w14:paraId="277B2D03" w14:textId="77777777" w:rsidR="008D3862" w:rsidRPr="008D3862" w:rsidRDefault="008D3862" w:rsidP="008D3862">
      <w:pPr>
        <w:pStyle w:val="af"/>
      </w:pPr>
      <w:r w:rsidRPr="008D3862">
        <w:t xml:space="preserve">    _In_ PCFLT_RELATED_OBJECTS FltObjects,</w:t>
      </w:r>
    </w:p>
    <w:p w14:paraId="3B7A863C" w14:textId="77777777" w:rsidR="008D3862" w:rsidRPr="008D3862" w:rsidRDefault="008D3862" w:rsidP="008D3862">
      <w:pPr>
        <w:pStyle w:val="af"/>
      </w:pPr>
      <w:r w:rsidRPr="008D3862">
        <w:t xml:space="preserve">    _Flt_CompletionContext_Outptr_ PVOID* CompletionContext</w:t>
      </w:r>
    </w:p>
    <w:p w14:paraId="667C83D6" w14:textId="77777777" w:rsidR="008D3862" w:rsidRPr="008D3862" w:rsidRDefault="008D3862" w:rsidP="008D3862">
      <w:pPr>
        <w:pStyle w:val="af"/>
      </w:pPr>
      <w:r w:rsidRPr="008D3862">
        <w:lastRenderedPageBreak/>
        <w:t>)</w:t>
      </w:r>
    </w:p>
    <w:p w14:paraId="51DA92FD" w14:textId="77777777" w:rsidR="008D3862" w:rsidRPr="008D3862" w:rsidRDefault="008D3862" w:rsidP="008D3862">
      <w:pPr>
        <w:pStyle w:val="af"/>
      </w:pPr>
      <w:r w:rsidRPr="008D3862">
        <w:t>/*++</w:t>
      </w:r>
    </w:p>
    <w:p w14:paraId="4945E37A" w14:textId="77777777" w:rsidR="008D3862" w:rsidRPr="008D3862" w:rsidRDefault="008D3862" w:rsidP="008D3862">
      <w:pPr>
        <w:pStyle w:val="af"/>
      </w:pPr>
    </w:p>
    <w:p w14:paraId="1934AAEC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148DCCEB" w14:textId="77777777" w:rsidR="008D3862" w:rsidRPr="008D3862" w:rsidRDefault="008D3862" w:rsidP="008D3862">
      <w:pPr>
        <w:pStyle w:val="af"/>
      </w:pPr>
    </w:p>
    <w:p w14:paraId="1EFB1B28" w14:textId="77777777" w:rsidR="008D3862" w:rsidRPr="008D3862" w:rsidRDefault="008D3862" w:rsidP="008D3862">
      <w:pPr>
        <w:pStyle w:val="af"/>
      </w:pPr>
      <w:r w:rsidRPr="008D3862">
        <w:t xml:space="preserve">    This routine receives ALL pre-operation callbacks for this filter.  It then</w:t>
      </w:r>
    </w:p>
    <w:p w14:paraId="224D8175" w14:textId="77777777" w:rsidR="008D3862" w:rsidRPr="008D3862" w:rsidRDefault="008D3862" w:rsidP="008D3862">
      <w:pPr>
        <w:pStyle w:val="af"/>
      </w:pPr>
      <w:r w:rsidRPr="008D3862">
        <w:t xml:space="preserve">    tries to log information about the given operation.  If we are able</w:t>
      </w:r>
    </w:p>
    <w:p w14:paraId="126C3AA0" w14:textId="77777777" w:rsidR="008D3862" w:rsidRPr="008D3862" w:rsidRDefault="008D3862" w:rsidP="008D3862">
      <w:pPr>
        <w:pStyle w:val="af"/>
      </w:pPr>
      <w:r w:rsidRPr="008D3862">
        <w:t xml:space="preserve">    to log information then we will call our post-operation callback  routine.</w:t>
      </w:r>
    </w:p>
    <w:p w14:paraId="5D11CCC9" w14:textId="77777777" w:rsidR="008D3862" w:rsidRPr="008D3862" w:rsidRDefault="008D3862" w:rsidP="008D3862">
      <w:pPr>
        <w:pStyle w:val="af"/>
      </w:pPr>
    </w:p>
    <w:p w14:paraId="0EEA31DC" w14:textId="77777777" w:rsidR="008D3862" w:rsidRPr="008D3862" w:rsidRDefault="008D3862" w:rsidP="008D3862">
      <w:pPr>
        <w:pStyle w:val="af"/>
      </w:pPr>
      <w:r w:rsidRPr="008D3862">
        <w:t xml:space="preserve">    NOTE:  This routine must be NON-PAGED because it can be called on the</w:t>
      </w:r>
    </w:p>
    <w:p w14:paraId="49877B8B" w14:textId="77777777" w:rsidR="008D3862" w:rsidRPr="008D3862" w:rsidRDefault="008D3862" w:rsidP="008D3862">
      <w:pPr>
        <w:pStyle w:val="af"/>
      </w:pPr>
      <w:r w:rsidRPr="008D3862">
        <w:t xml:space="preserve">           paging path.</w:t>
      </w:r>
    </w:p>
    <w:p w14:paraId="6D9B6D4B" w14:textId="77777777" w:rsidR="008D3862" w:rsidRPr="008D3862" w:rsidRDefault="008D3862" w:rsidP="008D3862">
      <w:pPr>
        <w:pStyle w:val="af"/>
      </w:pPr>
    </w:p>
    <w:p w14:paraId="7EBCC25D" w14:textId="77777777" w:rsidR="008D3862" w:rsidRPr="008D3862" w:rsidRDefault="008D3862" w:rsidP="008D3862">
      <w:pPr>
        <w:pStyle w:val="af"/>
      </w:pPr>
      <w:r w:rsidRPr="008D3862">
        <w:t>Arguments:</w:t>
      </w:r>
    </w:p>
    <w:p w14:paraId="2A796E2F" w14:textId="77777777" w:rsidR="008D3862" w:rsidRPr="008D3862" w:rsidRDefault="008D3862" w:rsidP="008D3862">
      <w:pPr>
        <w:pStyle w:val="af"/>
      </w:pPr>
    </w:p>
    <w:p w14:paraId="0F84D96B" w14:textId="77777777" w:rsidR="008D3862" w:rsidRPr="008D3862" w:rsidRDefault="008D3862" w:rsidP="008D3862">
      <w:pPr>
        <w:pStyle w:val="af"/>
      </w:pPr>
      <w:r w:rsidRPr="008D3862">
        <w:t xml:space="preserve">    Data - Contains information about the given operation.</w:t>
      </w:r>
    </w:p>
    <w:p w14:paraId="76959743" w14:textId="77777777" w:rsidR="008D3862" w:rsidRPr="008D3862" w:rsidRDefault="008D3862" w:rsidP="008D3862">
      <w:pPr>
        <w:pStyle w:val="af"/>
      </w:pPr>
    </w:p>
    <w:p w14:paraId="63D8EAC9" w14:textId="77777777" w:rsidR="008D3862" w:rsidRPr="008D3862" w:rsidRDefault="008D3862" w:rsidP="008D3862">
      <w:pPr>
        <w:pStyle w:val="af"/>
      </w:pPr>
      <w:r w:rsidRPr="008D3862">
        <w:t xml:space="preserve">    FltObjects - Contains pointers to the various objects that are pertinent</w:t>
      </w:r>
    </w:p>
    <w:p w14:paraId="13B40E31" w14:textId="77777777" w:rsidR="008D3862" w:rsidRPr="008D3862" w:rsidRDefault="008D3862" w:rsidP="008D3862">
      <w:pPr>
        <w:pStyle w:val="af"/>
      </w:pPr>
      <w:r w:rsidRPr="008D3862">
        <w:t xml:space="preserve">        to this operation.</w:t>
      </w:r>
    </w:p>
    <w:p w14:paraId="7D913A39" w14:textId="77777777" w:rsidR="008D3862" w:rsidRPr="008D3862" w:rsidRDefault="008D3862" w:rsidP="008D3862">
      <w:pPr>
        <w:pStyle w:val="af"/>
      </w:pPr>
    </w:p>
    <w:p w14:paraId="4773A766" w14:textId="77777777" w:rsidR="008D3862" w:rsidRPr="008D3862" w:rsidRDefault="008D3862" w:rsidP="008D3862">
      <w:pPr>
        <w:pStyle w:val="af"/>
      </w:pPr>
      <w:r w:rsidRPr="008D3862">
        <w:t xml:space="preserve">    CompletionContext - This receives the address of our log buffer for this</w:t>
      </w:r>
    </w:p>
    <w:p w14:paraId="3AE9D649" w14:textId="77777777" w:rsidR="008D3862" w:rsidRPr="008D3862" w:rsidRDefault="008D3862" w:rsidP="008D3862">
      <w:pPr>
        <w:pStyle w:val="af"/>
      </w:pPr>
      <w:r w:rsidRPr="008D3862">
        <w:t xml:space="preserve">        operation.  Our completion routine then receives this buffer address.</w:t>
      </w:r>
    </w:p>
    <w:p w14:paraId="37CE8D61" w14:textId="77777777" w:rsidR="008D3862" w:rsidRPr="008D3862" w:rsidRDefault="008D3862" w:rsidP="008D3862">
      <w:pPr>
        <w:pStyle w:val="af"/>
      </w:pPr>
    </w:p>
    <w:p w14:paraId="0A129A6F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06BB3FC9" w14:textId="77777777" w:rsidR="008D3862" w:rsidRPr="008D3862" w:rsidRDefault="008D3862" w:rsidP="008D3862">
      <w:pPr>
        <w:pStyle w:val="af"/>
      </w:pPr>
    </w:p>
    <w:p w14:paraId="588AC2FB" w14:textId="77777777" w:rsidR="008D3862" w:rsidRPr="008D3862" w:rsidRDefault="008D3862" w:rsidP="008D3862">
      <w:pPr>
        <w:pStyle w:val="af"/>
      </w:pPr>
      <w:r w:rsidRPr="008D3862">
        <w:t xml:space="preserve">    Identifies how processing should continue for this operation</w:t>
      </w:r>
    </w:p>
    <w:p w14:paraId="5E670387" w14:textId="77777777" w:rsidR="008D3862" w:rsidRPr="008D3862" w:rsidRDefault="008D3862" w:rsidP="008D3862">
      <w:pPr>
        <w:pStyle w:val="af"/>
      </w:pPr>
    </w:p>
    <w:p w14:paraId="30FF44E9" w14:textId="77777777" w:rsidR="008D3862" w:rsidRPr="008D3862" w:rsidRDefault="008D3862" w:rsidP="008D3862">
      <w:pPr>
        <w:pStyle w:val="af"/>
      </w:pPr>
      <w:r w:rsidRPr="008D3862">
        <w:t>--*/</w:t>
      </w:r>
    </w:p>
    <w:p w14:paraId="4C036394" w14:textId="77777777" w:rsidR="008D3862" w:rsidRPr="008D3862" w:rsidRDefault="008D3862" w:rsidP="008D3862">
      <w:pPr>
        <w:pStyle w:val="af"/>
      </w:pPr>
      <w:r w:rsidRPr="008D3862">
        <w:t>{</w:t>
      </w:r>
    </w:p>
    <w:p w14:paraId="391002CD" w14:textId="77777777" w:rsidR="008D3862" w:rsidRPr="008D3862" w:rsidRDefault="008D3862" w:rsidP="008D3862">
      <w:pPr>
        <w:pStyle w:val="af"/>
      </w:pPr>
      <w:r w:rsidRPr="008D3862">
        <w:lastRenderedPageBreak/>
        <w:t xml:space="preserve">    FLT_PREOP_CALLBACK_STATUS returnStatus = FLT_PREOP_SUCCESS_NO_CALLBACK; //assume we are NOT going to call our completion routine</w:t>
      </w:r>
    </w:p>
    <w:p w14:paraId="36484ABD" w14:textId="77777777" w:rsidR="008D3862" w:rsidRPr="008D3862" w:rsidRDefault="008D3862" w:rsidP="008D3862">
      <w:pPr>
        <w:pStyle w:val="af"/>
      </w:pPr>
      <w:r w:rsidRPr="008D3862">
        <w:t xml:space="preserve">    PRECORD_LIST recordList;</w:t>
      </w:r>
    </w:p>
    <w:p w14:paraId="0E680D74" w14:textId="77777777" w:rsidR="008D3862" w:rsidRPr="008D3862" w:rsidRDefault="008D3862" w:rsidP="008D3862">
      <w:pPr>
        <w:pStyle w:val="af"/>
      </w:pPr>
      <w:r w:rsidRPr="008D3862">
        <w:t xml:space="preserve">    PFLT_FILE_NAME_INFORMATION nameInfo = NULL;</w:t>
      </w:r>
    </w:p>
    <w:p w14:paraId="48D8D7FB" w14:textId="77777777" w:rsidR="008D3862" w:rsidRPr="008D3862" w:rsidRDefault="008D3862" w:rsidP="008D3862">
      <w:pPr>
        <w:pStyle w:val="af"/>
      </w:pPr>
      <w:r w:rsidRPr="008D3862">
        <w:t xml:space="preserve">    UNICODE_STRING defaultName;</w:t>
      </w:r>
    </w:p>
    <w:p w14:paraId="41E2A4E8" w14:textId="77777777" w:rsidR="008D3862" w:rsidRPr="008D3862" w:rsidRDefault="008D3862" w:rsidP="008D3862">
      <w:pPr>
        <w:pStyle w:val="af"/>
      </w:pPr>
      <w:r w:rsidRPr="008D3862">
        <w:t xml:space="preserve">    PUNICODE_STRING nameToUse;</w:t>
      </w:r>
    </w:p>
    <w:p w14:paraId="2EDD2143" w14:textId="77777777" w:rsidR="008D3862" w:rsidRPr="008D3862" w:rsidRDefault="008D3862" w:rsidP="008D3862">
      <w:pPr>
        <w:pStyle w:val="af"/>
      </w:pPr>
      <w:r w:rsidRPr="008D3862">
        <w:t xml:space="preserve">    NTSTATUS status;</w:t>
      </w:r>
    </w:p>
    <w:p w14:paraId="7451DE07" w14:textId="77777777" w:rsidR="008D3862" w:rsidRPr="008D3862" w:rsidRDefault="008D3862" w:rsidP="008D3862">
      <w:pPr>
        <w:pStyle w:val="af"/>
      </w:pPr>
    </w:p>
    <w:p w14:paraId="03BFB8D2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6D21F095" w14:textId="77777777" w:rsidR="008D3862" w:rsidRPr="008D3862" w:rsidRDefault="008D3862" w:rsidP="008D3862">
      <w:pPr>
        <w:pStyle w:val="af"/>
      </w:pPr>
    </w:p>
    <w:p w14:paraId="4A1768FB" w14:textId="77777777" w:rsidR="008D3862" w:rsidRPr="008D3862" w:rsidRDefault="008D3862" w:rsidP="008D3862">
      <w:pPr>
        <w:pStyle w:val="af"/>
      </w:pPr>
      <w:r w:rsidRPr="008D3862">
        <w:t xml:space="preserve">    PUNICODE_STRING ecpDataToUse = NULL;</w:t>
      </w:r>
    </w:p>
    <w:p w14:paraId="7F2351E7" w14:textId="77777777" w:rsidR="008D3862" w:rsidRPr="008D3862" w:rsidRDefault="008D3862" w:rsidP="008D3862">
      <w:pPr>
        <w:pStyle w:val="af"/>
      </w:pPr>
      <w:r w:rsidRPr="008D3862">
        <w:t xml:space="preserve">    UNICODE_STRING ecpData;</w:t>
      </w:r>
    </w:p>
    <w:p w14:paraId="0909FA44" w14:textId="77777777" w:rsidR="008D3862" w:rsidRPr="008D3862" w:rsidRDefault="008D3862" w:rsidP="008D3862">
      <w:pPr>
        <w:pStyle w:val="af"/>
      </w:pPr>
      <w:r w:rsidRPr="008D3862">
        <w:t xml:space="preserve">    WCHAR ecpDataBuffer[MAX_NAME_SPACE / sizeof(WCHAR)];</w:t>
      </w:r>
    </w:p>
    <w:p w14:paraId="5ED2B32E" w14:textId="77777777" w:rsidR="008D3862" w:rsidRPr="008D3862" w:rsidRDefault="008D3862" w:rsidP="008D3862">
      <w:pPr>
        <w:pStyle w:val="af"/>
      </w:pPr>
    </w:p>
    <w:p w14:paraId="5430D98E" w14:textId="77777777" w:rsidR="008D3862" w:rsidRPr="008D3862" w:rsidRDefault="008D3862" w:rsidP="008D3862">
      <w:pPr>
        <w:pStyle w:val="af"/>
      </w:pPr>
      <w:r w:rsidRPr="008D3862">
        <w:t>#endif</w:t>
      </w:r>
    </w:p>
    <w:p w14:paraId="7117015D" w14:textId="77777777" w:rsidR="008D3862" w:rsidRPr="008D3862" w:rsidRDefault="008D3862" w:rsidP="008D3862">
      <w:pPr>
        <w:pStyle w:val="af"/>
      </w:pPr>
    </w:p>
    <w:p w14:paraId="1A9C3264" w14:textId="77777777" w:rsidR="008D3862" w:rsidRPr="008D3862" w:rsidRDefault="008D3862" w:rsidP="008D3862">
      <w:pPr>
        <w:pStyle w:val="af"/>
      </w:pPr>
      <w:r w:rsidRPr="008D3862">
        <w:t>#if MINISPY_NOT_W2K</w:t>
      </w:r>
    </w:p>
    <w:p w14:paraId="7545E57D" w14:textId="77777777" w:rsidR="008D3862" w:rsidRPr="008D3862" w:rsidRDefault="008D3862" w:rsidP="008D3862">
      <w:pPr>
        <w:pStyle w:val="af"/>
      </w:pPr>
    </w:p>
    <w:p w14:paraId="1581F156" w14:textId="77777777" w:rsidR="008D3862" w:rsidRPr="008D3862" w:rsidRDefault="008D3862" w:rsidP="008D3862">
      <w:pPr>
        <w:pStyle w:val="af"/>
      </w:pPr>
      <w:r w:rsidRPr="008D3862">
        <w:t xml:space="preserve">    WCHAR name[MAX_NAME_SPACE / sizeof(WCHAR)];</w:t>
      </w:r>
    </w:p>
    <w:p w14:paraId="35142CB6" w14:textId="77777777" w:rsidR="008D3862" w:rsidRPr="008D3862" w:rsidRDefault="008D3862" w:rsidP="008D3862">
      <w:pPr>
        <w:pStyle w:val="af"/>
      </w:pPr>
    </w:p>
    <w:p w14:paraId="62040BFF" w14:textId="77777777" w:rsidR="008D3862" w:rsidRPr="008D3862" w:rsidRDefault="008D3862" w:rsidP="008D3862">
      <w:pPr>
        <w:pStyle w:val="af"/>
      </w:pPr>
      <w:r w:rsidRPr="008D3862">
        <w:t>#endif</w:t>
      </w:r>
    </w:p>
    <w:p w14:paraId="504D1339" w14:textId="77777777" w:rsidR="008D3862" w:rsidRPr="008D3862" w:rsidRDefault="008D3862" w:rsidP="008D3862">
      <w:pPr>
        <w:pStyle w:val="af"/>
      </w:pPr>
    </w:p>
    <w:p w14:paraId="37E74687" w14:textId="77777777" w:rsidR="008D3862" w:rsidRPr="008D3862" w:rsidRDefault="008D3862" w:rsidP="008D3862">
      <w:pPr>
        <w:pStyle w:val="af"/>
      </w:pPr>
      <w:r w:rsidRPr="008D3862">
        <w:t xml:space="preserve">    PFLT_FILE_NAME_INFORMATION FileNameInfo = NULL;</w:t>
      </w:r>
    </w:p>
    <w:p w14:paraId="3E897432" w14:textId="77777777" w:rsidR="008D3862" w:rsidRPr="008D3862" w:rsidRDefault="008D3862" w:rsidP="008D3862">
      <w:pPr>
        <w:pStyle w:val="af"/>
      </w:pPr>
      <w:r w:rsidRPr="008D3862">
        <w:t xml:space="preserve">    WCHAR FileName[512] = { 0 };</w:t>
      </w:r>
    </w:p>
    <w:p w14:paraId="3A3B831F" w14:textId="77777777" w:rsidR="008D3862" w:rsidRPr="008D3862" w:rsidRDefault="008D3862" w:rsidP="008D3862">
      <w:pPr>
        <w:pStyle w:val="af"/>
      </w:pPr>
    </w:p>
    <w:p w14:paraId="182217C0" w14:textId="77777777" w:rsidR="008D3862" w:rsidRPr="008D3862" w:rsidRDefault="008D3862" w:rsidP="008D3862">
      <w:pPr>
        <w:pStyle w:val="af"/>
      </w:pPr>
      <w:r w:rsidRPr="008D3862">
        <w:t xml:space="preserve">    NTSTATUS status_ = FltGetFileNameInformation(Data, FLT_FILE_NAME_NORMALIZED | FLT_FILE_NAME_QUERY_DEFAULT, &amp;FileNameInfo);</w:t>
      </w:r>
    </w:p>
    <w:p w14:paraId="6EF5F245" w14:textId="77777777" w:rsidR="008D3862" w:rsidRPr="008D3862" w:rsidRDefault="008D3862" w:rsidP="008D3862">
      <w:pPr>
        <w:pStyle w:val="af"/>
      </w:pPr>
      <w:r w:rsidRPr="008D3862">
        <w:t xml:space="preserve">    if (NT_SUCCESS(status_)) {</w:t>
      </w:r>
    </w:p>
    <w:p w14:paraId="6C5C32E1" w14:textId="77777777" w:rsidR="008D3862" w:rsidRPr="008D3862" w:rsidRDefault="008D3862" w:rsidP="008D3862">
      <w:pPr>
        <w:pStyle w:val="af"/>
      </w:pPr>
      <w:r w:rsidRPr="008D3862">
        <w:t xml:space="preserve">        status_ = FltParseFileNameInformation(FileNameInfo);</w:t>
      </w:r>
    </w:p>
    <w:p w14:paraId="2818DEA5" w14:textId="77777777" w:rsidR="008D3862" w:rsidRPr="008D3862" w:rsidRDefault="008D3862" w:rsidP="008D3862">
      <w:pPr>
        <w:pStyle w:val="af"/>
      </w:pPr>
      <w:r w:rsidRPr="008D3862">
        <w:t xml:space="preserve">        if (NT_SUCCESS(status_)) {</w:t>
      </w:r>
    </w:p>
    <w:p w14:paraId="5D2231FD" w14:textId="77777777" w:rsidR="008D3862" w:rsidRPr="008D3862" w:rsidRDefault="008D3862" w:rsidP="008D3862">
      <w:pPr>
        <w:pStyle w:val="af"/>
      </w:pPr>
      <w:r w:rsidRPr="008D3862">
        <w:t xml:space="preserve">            if (FileNameInfo-&gt;Name.MaximumLength &lt; 512) {</w:t>
      </w:r>
    </w:p>
    <w:p w14:paraId="03E48CC8" w14:textId="77777777" w:rsidR="008D3862" w:rsidRPr="008D3862" w:rsidRDefault="008D3862" w:rsidP="008D3862">
      <w:pPr>
        <w:pStyle w:val="af"/>
      </w:pPr>
      <w:r w:rsidRPr="008D3862">
        <w:t xml:space="preserve">                RtlCopyMemory(FileName, FileNameInfo-&gt;Name.Buffer, FileNameInfo-&gt;Name.Length);</w:t>
      </w:r>
    </w:p>
    <w:p w14:paraId="71F98E46" w14:textId="77777777" w:rsidR="008D3862" w:rsidRPr="008D3862" w:rsidRDefault="008D3862" w:rsidP="008D3862">
      <w:pPr>
        <w:pStyle w:val="af"/>
      </w:pPr>
      <w:r w:rsidRPr="008D3862">
        <w:t xml:space="preserve">                WCHAR buffer[512] = { 0 };</w:t>
      </w:r>
    </w:p>
    <w:p w14:paraId="0DD4076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PUNICODE_STRING processName = NULL;</w:t>
      </w:r>
    </w:p>
    <w:p w14:paraId="1A2D749B" w14:textId="77777777" w:rsidR="008D3862" w:rsidRPr="008D3862" w:rsidRDefault="008D3862" w:rsidP="008D3862">
      <w:pPr>
        <w:pStyle w:val="af"/>
      </w:pPr>
      <w:r w:rsidRPr="008D3862">
        <w:t xml:space="preserve">                GetProcessNameByHandle(IoThreadToProcess(Data-&gt;Thread), &amp;processName);</w:t>
      </w:r>
    </w:p>
    <w:p w14:paraId="5CDF24E4" w14:textId="77777777" w:rsidR="008D3862" w:rsidRPr="008D3862" w:rsidRDefault="008D3862" w:rsidP="008D3862">
      <w:pPr>
        <w:pStyle w:val="af"/>
      </w:pPr>
      <w:r w:rsidRPr="008D3862">
        <w:t xml:space="preserve">                RtlCopyMemory(buffer, processName-&gt;Buffer, processName-&gt;MaximumLength);</w:t>
      </w:r>
    </w:p>
    <w:p w14:paraId="77971CB6" w14:textId="77777777" w:rsidR="008D3862" w:rsidRPr="008D3862" w:rsidRDefault="008D3862" w:rsidP="008D3862">
      <w:pPr>
        <w:pStyle w:val="af"/>
      </w:pPr>
      <w:r w:rsidRPr="008D3862">
        <w:t xml:space="preserve">                int mode = 1, flag = 1;</w:t>
      </w:r>
    </w:p>
    <w:p w14:paraId="7B3562CE" w14:textId="77777777" w:rsidR="008D3862" w:rsidRPr="008D3862" w:rsidRDefault="008D3862" w:rsidP="008D3862">
      <w:pPr>
        <w:pStyle w:val="af"/>
      </w:pPr>
      <w:r w:rsidRPr="008D3862">
        <w:t xml:space="preserve">                //if ((wcsstr(FileName, L"\\Device\\HarddiskVolume3\\MBKS\\") != NULL)) { //&amp;&amp; (wcsstr(buffer, L"\\Device\\HarddiskVolume3\\MBKS\\") != NULL)</w:t>
      </w:r>
    </w:p>
    <w:p w14:paraId="4A1C803B" w14:textId="77777777" w:rsidR="008D3862" w:rsidRPr="008D3862" w:rsidRDefault="008D3862" w:rsidP="008D3862">
      <w:pPr>
        <w:pStyle w:val="af"/>
      </w:pPr>
      <w:r w:rsidRPr="008D3862">
        <w:t xml:space="preserve">                for (int i = 0; i &lt; num_of_rules; i++) {</w:t>
      </w:r>
    </w:p>
    <w:p w14:paraId="427039F7" w14:textId="77777777" w:rsidR="008D3862" w:rsidRPr="008D3862" w:rsidRDefault="008D3862" w:rsidP="008D3862">
      <w:pPr>
        <w:pStyle w:val="af"/>
      </w:pPr>
      <w:r w:rsidRPr="008D3862">
        <w:t xml:space="preserve">                    if ((wcsstr(FileName, rules[i].file_name) != NULL) &amp;&amp; (wcsstr(buffer, rules[i].proc_name) != NULL)) {</w:t>
      </w:r>
    </w:p>
    <w:p w14:paraId="666C8D19" w14:textId="77777777" w:rsidR="008D3862" w:rsidRPr="008D3862" w:rsidRDefault="008D3862" w:rsidP="008D3862">
      <w:pPr>
        <w:pStyle w:val="af"/>
      </w:pPr>
      <w:r w:rsidRPr="008D3862">
        <w:t xml:space="preserve">                        mode = rules[i].access;</w:t>
      </w:r>
    </w:p>
    <w:p w14:paraId="6D6DE626" w14:textId="77777777" w:rsidR="008D3862" w:rsidRPr="008D3862" w:rsidRDefault="008D3862" w:rsidP="008D3862">
      <w:pPr>
        <w:pStyle w:val="af"/>
      </w:pPr>
      <w:r w:rsidRPr="008D3862">
        <w:t xml:space="preserve">                        DbgPrintEx(0, 0, "[Debug_print] rule %ws for %ws access %d\n", rules[i].proc_name, FileName, rules[i].access);</w:t>
      </w:r>
    </w:p>
    <w:p w14:paraId="2C23397D" w14:textId="77777777" w:rsidR="008D3862" w:rsidRPr="008D3862" w:rsidRDefault="008D3862" w:rsidP="008D3862">
      <w:pPr>
        <w:pStyle w:val="af"/>
      </w:pPr>
      <w:r w:rsidRPr="008D3862">
        <w:t xml:space="preserve">                        if ((Data-&gt;Iopb-&gt;MajorFunction == IRP_MJ_READ &amp;&amp; mode == 2) || (Data-&gt;Iopb-&gt;MajorFunction == IRP_MJ_WRITE &amp;&amp; mode == 1)) {</w:t>
      </w:r>
    </w:p>
    <w:p w14:paraId="5E6149A6" w14:textId="77777777" w:rsidR="008D3862" w:rsidRPr="008D3862" w:rsidRDefault="008D3862" w:rsidP="008D3862">
      <w:pPr>
        <w:pStyle w:val="af"/>
      </w:pPr>
      <w:r w:rsidRPr="008D3862">
        <w:t xml:space="preserve">                            DbgPrintEx(0, 0, "[Debug_print] ERROR: %ws for %ws blocked\n", rules[i].proc_name, FileName);</w:t>
      </w:r>
    </w:p>
    <w:p w14:paraId="55534BF5" w14:textId="77777777" w:rsidR="008D3862" w:rsidRPr="008D3862" w:rsidRDefault="008D3862" w:rsidP="008D3862">
      <w:pPr>
        <w:pStyle w:val="af"/>
      </w:pPr>
      <w:r w:rsidRPr="008D3862">
        <w:t xml:space="preserve">                            Data-&gt;IoStatus.Status = STATUS_ACCESS_DENIED;</w:t>
      </w:r>
    </w:p>
    <w:p w14:paraId="7795C9FF" w14:textId="77777777" w:rsidR="008D3862" w:rsidRPr="008D3862" w:rsidRDefault="008D3862" w:rsidP="008D3862">
      <w:pPr>
        <w:pStyle w:val="af"/>
      </w:pPr>
      <w:r w:rsidRPr="008D3862">
        <w:t xml:space="preserve">                            Data-&gt;IoStatus.Information = 0;</w:t>
      </w:r>
    </w:p>
    <w:p w14:paraId="48732D3A" w14:textId="77777777" w:rsidR="008D3862" w:rsidRPr="008D3862" w:rsidRDefault="008D3862" w:rsidP="008D3862">
      <w:pPr>
        <w:pStyle w:val="af"/>
      </w:pPr>
      <w:r w:rsidRPr="008D3862">
        <w:t xml:space="preserve">                            FltReleaseFileNameInformation(FileNameInfo);</w:t>
      </w:r>
    </w:p>
    <w:p w14:paraId="059AF200" w14:textId="77777777" w:rsidR="008D3862" w:rsidRPr="008D3862" w:rsidRDefault="008D3862" w:rsidP="008D3862">
      <w:pPr>
        <w:pStyle w:val="af"/>
      </w:pPr>
      <w:r w:rsidRPr="008D3862">
        <w:t xml:space="preserve">                            return FLT_PREOP_COMPLETE;</w:t>
      </w:r>
    </w:p>
    <w:p w14:paraId="24429B01" w14:textId="77777777" w:rsidR="008D3862" w:rsidRPr="008D3862" w:rsidRDefault="008D3862" w:rsidP="008D3862">
      <w:pPr>
        <w:pStyle w:val="af"/>
      </w:pPr>
      <w:r w:rsidRPr="008D3862">
        <w:t xml:space="preserve">                        }</w:t>
      </w:r>
    </w:p>
    <w:p w14:paraId="2A414743" w14:textId="77777777" w:rsidR="008D3862" w:rsidRPr="008D3862" w:rsidRDefault="008D3862" w:rsidP="008D3862">
      <w:pPr>
        <w:pStyle w:val="af"/>
      </w:pPr>
      <w:r w:rsidRPr="008D3862">
        <w:t xml:space="preserve">                        flag = 0;</w:t>
      </w:r>
    </w:p>
    <w:p w14:paraId="25579D46" w14:textId="77777777" w:rsidR="008D3862" w:rsidRPr="008D3862" w:rsidRDefault="008D3862" w:rsidP="008D3862">
      <w:pPr>
        <w:pStyle w:val="af"/>
      </w:pPr>
      <w:r w:rsidRPr="008D3862">
        <w:t xml:space="preserve">                        break;</w:t>
      </w:r>
    </w:p>
    <w:p w14:paraId="2D39484B" w14:textId="77777777" w:rsidR="008D3862" w:rsidRPr="008D3862" w:rsidRDefault="008D3862" w:rsidP="008D3862">
      <w:pPr>
        <w:pStyle w:val="af"/>
      </w:pPr>
      <w:r w:rsidRPr="008D3862">
        <w:t xml:space="preserve">                    }</w:t>
      </w:r>
    </w:p>
    <w:p w14:paraId="09973220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86AB70B" w14:textId="77777777" w:rsidR="008D3862" w:rsidRPr="008D3862" w:rsidRDefault="008D3862" w:rsidP="008D3862">
      <w:pPr>
        <w:pStyle w:val="af"/>
      </w:pPr>
      <w:r w:rsidRPr="008D3862">
        <w:t xml:space="preserve">                //if (wcsstr(FileName, L"config.txt") != NULL) {</w:t>
      </w:r>
    </w:p>
    <w:p w14:paraId="00FCC411" w14:textId="77777777" w:rsidR="008D3862" w:rsidRPr="008D3862" w:rsidRDefault="008D3862" w:rsidP="008D3862">
      <w:pPr>
        <w:pStyle w:val="af"/>
      </w:pPr>
      <w:r w:rsidRPr="008D3862">
        <w:t xml:space="preserve">                //    OBJECT_ATTRIBUTES oa;</w:t>
      </w:r>
    </w:p>
    <w:p w14:paraId="7BFA73F3" w14:textId="77777777" w:rsidR="008D3862" w:rsidRPr="008D3862" w:rsidRDefault="008D3862" w:rsidP="008D3862">
      <w:pPr>
        <w:pStyle w:val="af"/>
      </w:pPr>
      <w:r w:rsidRPr="008D3862">
        <w:t xml:space="preserve">                //    UNICODE_STRING    fullFileName;</w:t>
      </w:r>
    </w:p>
    <w:p w14:paraId="523F1ED3" w14:textId="77777777" w:rsidR="008D3862" w:rsidRPr="008D3862" w:rsidRDefault="008D3862" w:rsidP="008D3862">
      <w:pPr>
        <w:pStyle w:val="af"/>
      </w:pPr>
      <w:r w:rsidRPr="008D3862">
        <w:t xml:space="preserve">                //    HANDLE            fileHandle;</w:t>
      </w:r>
    </w:p>
    <w:p w14:paraId="5A8E5918" w14:textId="77777777" w:rsidR="008D3862" w:rsidRPr="008D3862" w:rsidRDefault="008D3862" w:rsidP="008D3862">
      <w:pPr>
        <w:pStyle w:val="af"/>
      </w:pPr>
      <w:r w:rsidRPr="008D3862">
        <w:t xml:space="preserve">                //    IO_STATUS_BLOCK   iostatus;</w:t>
      </w:r>
    </w:p>
    <w:p w14:paraId="21FCE2C2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//    CHAR buffer_data[1024];</w:t>
      </w:r>
    </w:p>
    <w:p w14:paraId="7D93FBAC" w14:textId="77777777" w:rsidR="008D3862" w:rsidRPr="008D3862" w:rsidRDefault="008D3862" w:rsidP="008D3862">
      <w:pPr>
        <w:pStyle w:val="af"/>
      </w:pPr>
      <w:r w:rsidRPr="008D3862">
        <w:t xml:space="preserve">                //    memset(buffer_data, 0, 1024);</w:t>
      </w:r>
    </w:p>
    <w:p w14:paraId="312AF577" w14:textId="77777777" w:rsidR="008D3862" w:rsidRPr="008D3862" w:rsidRDefault="008D3862" w:rsidP="008D3862">
      <w:pPr>
        <w:pStyle w:val="af"/>
      </w:pPr>
      <w:r w:rsidRPr="008D3862">
        <w:t xml:space="preserve">                //    LARGE_INTEGER byteOffset;</w:t>
      </w:r>
    </w:p>
    <w:p w14:paraId="581792FF" w14:textId="77777777" w:rsidR="008D3862" w:rsidRPr="008D3862" w:rsidRDefault="008D3862" w:rsidP="008D3862">
      <w:pPr>
        <w:pStyle w:val="af"/>
      </w:pPr>
      <w:r w:rsidRPr="008D3862">
        <w:t xml:space="preserve">                //    byteOffset.LowPart = byteOffset.HighPart = 0;</w:t>
      </w:r>
    </w:p>
    <w:p w14:paraId="1B6F2664" w14:textId="77777777" w:rsidR="008D3862" w:rsidRPr="008D3862" w:rsidRDefault="008D3862" w:rsidP="008D3862">
      <w:pPr>
        <w:pStyle w:val="af"/>
      </w:pPr>
    </w:p>
    <w:p w14:paraId="1220976F" w14:textId="77777777" w:rsidR="008D3862" w:rsidRPr="008D3862" w:rsidRDefault="008D3862" w:rsidP="008D3862">
      <w:pPr>
        <w:pStyle w:val="af"/>
      </w:pPr>
    </w:p>
    <w:p w14:paraId="075E2D48" w14:textId="77777777" w:rsidR="008D3862" w:rsidRPr="008D3862" w:rsidRDefault="008D3862" w:rsidP="008D3862">
      <w:pPr>
        <w:pStyle w:val="af"/>
      </w:pPr>
      <w:r w:rsidRPr="008D3862">
        <w:t xml:space="preserve">                //    DbgPrintEx(0, 0, "[Debug_print] Start update config\n");</w:t>
      </w:r>
    </w:p>
    <w:p w14:paraId="42FBE039" w14:textId="77777777" w:rsidR="008D3862" w:rsidRPr="008D3862" w:rsidRDefault="008D3862" w:rsidP="008D3862">
      <w:pPr>
        <w:pStyle w:val="af"/>
      </w:pPr>
    </w:p>
    <w:p w14:paraId="53D5C5F8" w14:textId="77777777" w:rsidR="008D3862" w:rsidRPr="008D3862" w:rsidRDefault="008D3862" w:rsidP="008D3862">
      <w:pPr>
        <w:pStyle w:val="af"/>
      </w:pPr>
      <w:r w:rsidRPr="008D3862">
        <w:t xml:space="preserve">                //    RtlInitUnicodeString(&amp;fullFileName,</w:t>
      </w:r>
    </w:p>
    <w:p w14:paraId="4B189E13" w14:textId="77777777" w:rsidR="008D3862" w:rsidRPr="008D3862" w:rsidRDefault="008D3862" w:rsidP="008D3862">
      <w:pPr>
        <w:pStyle w:val="af"/>
      </w:pPr>
      <w:r w:rsidRPr="008D3862">
        <w:t xml:space="preserve">                //        L"\\??\\C:\\MBKS\\config.txt");</w:t>
      </w:r>
    </w:p>
    <w:p w14:paraId="0A7516B9" w14:textId="77777777" w:rsidR="008D3862" w:rsidRPr="008D3862" w:rsidRDefault="008D3862" w:rsidP="008D3862">
      <w:pPr>
        <w:pStyle w:val="af"/>
      </w:pPr>
    </w:p>
    <w:p w14:paraId="48F56630" w14:textId="77777777" w:rsidR="008D3862" w:rsidRPr="008D3862" w:rsidRDefault="008D3862" w:rsidP="008D3862">
      <w:pPr>
        <w:pStyle w:val="af"/>
      </w:pPr>
      <w:r w:rsidRPr="008D3862">
        <w:t xml:space="preserve">                //    InitializeObjectAttributes(&amp;oa,</w:t>
      </w:r>
    </w:p>
    <w:p w14:paraId="095E1502" w14:textId="77777777" w:rsidR="008D3862" w:rsidRPr="008D3862" w:rsidRDefault="008D3862" w:rsidP="008D3862">
      <w:pPr>
        <w:pStyle w:val="af"/>
      </w:pPr>
      <w:r w:rsidRPr="008D3862">
        <w:t xml:space="preserve">                //        &amp;fullFileName, OBJ_CASE_INSENSITIVE | OBJ_KERNEL_HANDLE,</w:t>
      </w:r>
    </w:p>
    <w:p w14:paraId="7958B1D5" w14:textId="77777777" w:rsidR="008D3862" w:rsidRPr="008D3862" w:rsidRDefault="008D3862" w:rsidP="008D3862">
      <w:pPr>
        <w:pStyle w:val="af"/>
      </w:pPr>
      <w:r w:rsidRPr="008D3862">
        <w:t xml:space="preserve">                //        NULL,</w:t>
      </w:r>
    </w:p>
    <w:p w14:paraId="5AAB3CDA" w14:textId="77777777" w:rsidR="008D3862" w:rsidRPr="008D3862" w:rsidRDefault="008D3862" w:rsidP="008D3862">
      <w:pPr>
        <w:pStyle w:val="af"/>
      </w:pPr>
      <w:r w:rsidRPr="008D3862">
        <w:t xml:space="preserve">                //        NULL);</w:t>
      </w:r>
    </w:p>
    <w:p w14:paraId="764A566D" w14:textId="77777777" w:rsidR="008D3862" w:rsidRPr="008D3862" w:rsidRDefault="008D3862" w:rsidP="008D3862">
      <w:pPr>
        <w:pStyle w:val="af"/>
      </w:pPr>
      <w:r w:rsidRPr="008D3862">
        <w:t xml:space="preserve">                //    DbgPrintEx(0, 0, "[Debug_print] Create file\n");</w:t>
      </w:r>
    </w:p>
    <w:p w14:paraId="1CE28EA2" w14:textId="77777777" w:rsidR="008D3862" w:rsidRPr="008D3862" w:rsidRDefault="008D3862" w:rsidP="008D3862">
      <w:pPr>
        <w:pStyle w:val="af"/>
      </w:pPr>
      <w:r w:rsidRPr="008D3862">
        <w:t xml:space="preserve">                //    status = ZwCreateFile(&amp;fileHandle,</w:t>
      </w:r>
    </w:p>
    <w:p w14:paraId="3A869A38" w14:textId="77777777" w:rsidR="008D3862" w:rsidRPr="008D3862" w:rsidRDefault="008D3862" w:rsidP="008D3862">
      <w:pPr>
        <w:pStyle w:val="af"/>
      </w:pPr>
      <w:r w:rsidRPr="008D3862">
        <w:t xml:space="preserve">                //        GENERIC_READ,</w:t>
      </w:r>
    </w:p>
    <w:p w14:paraId="58D7271E" w14:textId="77777777" w:rsidR="008D3862" w:rsidRPr="008D3862" w:rsidRDefault="008D3862" w:rsidP="008D3862">
      <w:pPr>
        <w:pStyle w:val="af"/>
      </w:pPr>
      <w:r w:rsidRPr="008D3862">
        <w:t xml:space="preserve">                //        &amp;oa,</w:t>
      </w:r>
    </w:p>
    <w:p w14:paraId="51047C65" w14:textId="77777777" w:rsidR="008D3862" w:rsidRPr="008D3862" w:rsidRDefault="008D3862" w:rsidP="008D3862">
      <w:pPr>
        <w:pStyle w:val="af"/>
      </w:pPr>
      <w:r w:rsidRPr="008D3862">
        <w:t xml:space="preserve">                //        &amp;iostatus,</w:t>
      </w:r>
    </w:p>
    <w:p w14:paraId="34250802" w14:textId="77777777" w:rsidR="008D3862" w:rsidRPr="008D3862" w:rsidRDefault="008D3862" w:rsidP="008D3862">
      <w:pPr>
        <w:pStyle w:val="af"/>
      </w:pPr>
      <w:r w:rsidRPr="008D3862">
        <w:t xml:space="preserve">                //        0,</w:t>
      </w:r>
    </w:p>
    <w:p w14:paraId="0BB0FBFD" w14:textId="77777777" w:rsidR="008D3862" w:rsidRPr="008D3862" w:rsidRDefault="008D3862" w:rsidP="008D3862">
      <w:pPr>
        <w:pStyle w:val="af"/>
      </w:pPr>
      <w:r w:rsidRPr="008D3862">
        <w:t xml:space="preserve">                //        FILE_ATTRIBUTE_NORMAL,</w:t>
      </w:r>
    </w:p>
    <w:p w14:paraId="1FBFC26C" w14:textId="77777777" w:rsidR="008D3862" w:rsidRPr="008D3862" w:rsidRDefault="008D3862" w:rsidP="008D3862">
      <w:pPr>
        <w:pStyle w:val="af"/>
      </w:pPr>
      <w:r w:rsidRPr="008D3862">
        <w:t xml:space="preserve">                //        0,</w:t>
      </w:r>
    </w:p>
    <w:p w14:paraId="1A9274D7" w14:textId="77777777" w:rsidR="008D3862" w:rsidRPr="008D3862" w:rsidRDefault="008D3862" w:rsidP="008D3862">
      <w:pPr>
        <w:pStyle w:val="af"/>
      </w:pPr>
      <w:r w:rsidRPr="008D3862">
        <w:t xml:space="preserve">                //        FILE_OPEN,</w:t>
      </w:r>
    </w:p>
    <w:p w14:paraId="7F991A24" w14:textId="77777777" w:rsidR="008D3862" w:rsidRPr="008D3862" w:rsidRDefault="008D3862" w:rsidP="008D3862">
      <w:pPr>
        <w:pStyle w:val="af"/>
      </w:pPr>
      <w:r w:rsidRPr="008D3862">
        <w:t xml:space="preserve">                //        FILE_SYNCHRONOUS_IO_NONALERT,</w:t>
      </w:r>
    </w:p>
    <w:p w14:paraId="2F8CE691" w14:textId="77777777" w:rsidR="008D3862" w:rsidRPr="008D3862" w:rsidRDefault="008D3862" w:rsidP="008D3862">
      <w:pPr>
        <w:pStyle w:val="af"/>
      </w:pPr>
      <w:r w:rsidRPr="008D3862">
        <w:t xml:space="preserve">                //        NULL,</w:t>
      </w:r>
    </w:p>
    <w:p w14:paraId="4B761C85" w14:textId="77777777" w:rsidR="008D3862" w:rsidRPr="008D3862" w:rsidRDefault="008D3862" w:rsidP="008D3862">
      <w:pPr>
        <w:pStyle w:val="af"/>
      </w:pPr>
      <w:r w:rsidRPr="008D3862">
        <w:t xml:space="preserve">                //        0);</w:t>
      </w:r>
    </w:p>
    <w:p w14:paraId="0D30FDF9" w14:textId="77777777" w:rsidR="008D3862" w:rsidRPr="008D3862" w:rsidRDefault="008D3862" w:rsidP="008D3862">
      <w:pPr>
        <w:pStyle w:val="af"/>
      </w:pPr>
      <w:r w:rsidRPr="008D3862">
        <w:t xml:space="preserve">                //    DbgPrintEx(0, 0, "[Debug_print] Check statuc\n");</w:t>
      </w:r>
    </w:p>
    <w:p w14:paraId="2B8C0343" w14:textId="77777777" w:rsidR="008D3862" w:rsidRPr="008D3862" w:rsidRDefault="008D3862" w:rsidP="008D3862">
      <w:pPr>
        <w:pStyle w:val="af"/>
      </w:pPr>
      <w:r w:rsidRPr="008D3862">
        <w:t xml:space="preserve">                //    if (NT_SUCCESS(status)) {</w:t>
      </w:r>
    </w:p>
    <w:p w14:paraId="3565F7F5" w14:textId="77777777" w:rsidR="008D3862" w:rsidRPr="008D3862" w:rsidRDefault="008D3862" w:rsidP="008D3862">
      <w:pPr>
        <w:pStyle w:val="af"/>
      </w:pPr>
      <w:r w:rsidRPr="008D3862">
        <w:t xml:space="preserve">                //        DbgPrintEx(0, 0, "[Debug_print] Read file\n");</w:t>
      </w:r>
    </w:p>
    <w:p w14:paraId="23E64AF2" w14:textId="77777777" w:rsidR="008D3862" w:rsidRPr="008D3862" w:rsidRDefault="008D3862" w:rsidP="008D3862">
      <w:pPr>
        <w:pStyle w:val="af"/>
      </w:pPr>
      <w:r w:rsidRPr="008D3862">
        <w:t xml:space="preserve">                //        status = ZwReadFile(fileHandle, NULL, NULL, NULL, &amp;iostatus, buffer_data, 1024, &amp;byteOffset, NULL);</w:t>
      </w:r>
    </w:p>
    <w:p w14:paraId="54D5F0B1" w14:textId="77777777" w:rsidR="008D3862" w:rsidRPr="008D3862" w:rsidRDefault="008D3862" w:rsidP="008D3862">
      <w:pPr>
        <w:pStyle w:val="af"/>
      </w:pPr>
    </w:p>
    <w:p w14:paraId="2E7F9AC8" w14:textId="77777777" w:rsidR="008D3862" w:rsidRPr="008D3862" w:rsidRDefault="008D3862" w:rsidP="008D3862">
      <w:pPr>
        <w:pStyle w:val="af"/>
      </w:pPr>
      <w:r w:rsidRPr="008D3862">
        <w:t xml:space="preserve">                //        int pos = 0;</w:t>
      </w:r>
    </w:p>
    <w:p w14:paraId="7061B462" w14:textId="77777777" w:rsidR="008D3862" w:rsidRPr="008D3862" w:rsidRDefault="008D3862" w:rsidP="008D3862">
      <w:pPr>
        <w:pStyle w:val="af"/>
      </w:pPr>
      <w:r w:rsidRPr="008D3862">
        <w:t xml:space="preserve">                //        for (char* c = buffer_data; *c; c++) {</w:t>
      </w:r>
    </w:p>
    <w:p w14:paraId="6F52099C" w14:textId="77777777" w:rsidR="008D3862" w:rsidRPr="008D3862" w:rsidRDefault="008D3862" w:rsidP="008D3862">
      <w:pPr>
        <w:pStyle w:val="af"/>
      </w:pPr>
      <w:r w:rsidRPr="008D3862">
        <w:t xml:space="preserve">                //            int i = 0, j = 0;</w:t>
      </w:r>
    </w:p>
    <w:p w14:paraId="3947A92C" w14:textId="77777777" w:rsidR="008D3862" w:rsidRPr="008D3862" w:rsidRDefault="008D3862" w:rsidP="008D3862">
      <w:pPr>
        <w:pStyle w:val="af"/>
      </w:pPr>
      <w:r w:rsidRPr="008D3862">
        <w:t xml:space="preserve">                //            if (!(*c) || *c == '\r')</w:t>
      </w:r>
    </w:p>
    <w:p w14:paraId="0D31CE6F" w14:textId="77777777" w:rsidR="008D3862" w:rsidRPr="008D3862" w:rsidRDefault="008D3862" w:rsidP="008D3862">
      <w:pPr>
        <w:pStyle w:val="af"/>
      </w:pPr>
      <w:r w:rsidRPr="008D3862">
        <w:t xml:space="preserve">                //                break;</w:t>
      </w:r>
    </w:p>
    <w:p w14:paraId="4AC93CCF" w14:textId="77777777" w:rsidR="008D3862" w:rsidRPr="008D3862" w:rsidRDefault="008D3862" w:rsidP="008D3862">
      <w:pPr>
        <w:pStyle w:val="af"/>
      </w:pPr>
      <w:r w:rsidRPr="008D3862">
        <w:t xml:space="preserve">                //            rule* rule_ = &amp;rules[pos];</w:t>
      </w:r>
    </w:p>
    <w:p w14:paraId="252EABCA" w14:textId="77777777" w:rsidR="008D3862" w:rsidRPr="008D3862" w:rsidRDefault="008D3862" w:rsidP="008D3862">
      <w:pPr>
        <w:pStyle w:val="af"/>
      </w:pPr>
      <w:r w:rsidRPr="008D3862">
        <w:t xml:space="preserve">                //            while (*c != ' ')</w:t>
      </w:r>
    </w:p>
    <w:p w14:paraId="0A812F04" w14:textId="77777777" w:rsidR="008D3862" w:rsidRPr="008D3862" w:rsidRDefault="008D3862" w:rsidP="008D3862">
      <w:pPr>
        <w:pStyle w:val="af"/>
      </w:pPr>
      <w:r w:rsidRPr="008D3862">
        <w:t xml:space="preserve">                //                rule_-&gt;file_name[j++] = *c++;</w:t>
      </w:r>
    </w:p>
    <w:p w14:paraId="18F55CA2" w14:textId="77777777" w:rsidR="008D3862" w:rsidRPr="008D3862" w:rsidRDefault="008D3862" w:rsidP="008D3862">
      <w:pPr>
        <w:pStyle w:val="af"/>
      </w:pPr>
      <w:r w:rsidRPr="008D3862">
        <w:t xml:space="preserve">                //            rule_-&gt;file_name[j] = 0;</w:t>
      </w:r>
    </w:p>
    <w:p w14:paraId="17EF84D3" w14:textId="77777777" w:rsidR="008D3862" w:rsidRPr="008D3862" w:rsidRDefault="008D3862" w:rsidP="008D3862">
      <w:pPr>
        <w:pStyle w:val="af"/>
      </w:pPr>
      <w:r w:rsidRPr="008D3862">
        <w:t xml:space="preserve">                //            c++;</w:t>
      </w:r>
    </w:p>
    <w:p w14:paraId="5AC7618D" w14:textId="77777777" w:rsidR="008D3862" w:rsidRPr="008D3862" w:rsidRDefault="008D3862" w:rsidP="008D3862">
      <w:pPr>
        <w:pStyle w:val="af"/>
      </w:pPr>
      <w:r w:rsidRPr="008D3862">
        <w:t xml:space="preserve">                //            while (*c != ' ')</w:t>
      </w:r>
    </w:p>
    <w:p w14:paraId="2DF64254" w14:textId="77777777" w:rsidR="008D3862" w:rsidRPr="008D3862" w:rsidRDefault="008D3862" w:rsidP="008D3862">
      <w:pPr>
        <w:pStyle w:val="af"/>
      </w:pPr>
      <w:r w:rsidRPr="008D3862">
        <w:t xml:space="preserve">                //                rule_-&gt;proc_name[i++] = *c++;</w:t>
      </w:r>
    </w:p>
    <w:p w14:paraId="5B5B5DC4" w14:textId="77777777" w:rsidR="008D3862" w:rsidRPr="008D3862" w:rsidRDefault="008D3862" w:rsidP="008D3862">
      <w:pPr>
        <w:pStyle w:val="af"/>
      </w:pPr>
      <w:r w:rsidRPr="008D3862">
        <w:t xml:space="preserve">                //            rule_-&gt;proc_name[i] = 0;</w:t>
      </w:r>
    </w:p>
    <w:p w14:paraId="5B290C75" w14:textId="77777777" w:rsidR="008D3862" w:rsidRPr="008D3862" w:rsidRDefault="008D3862" w:rsidP="008D3862">
      <w:pPr>
        <w:pStyle w:val="af"/>
      </w:pPr>
      <w:r w:rsidRPr="008D3862">
        <w:t xml:space="preserve">                //            c++;</w:t>
      </w:r>
    </w:p>
    <w:p w14:paraId="50CFBFB1" w14:textId="77777777" w:rsidR="008D3862" w:rsidRPr="008D3862" w:rsidRDefault="008D3862" w:rsidP="008D3862">
      <w:pPr>
        <w:pStyle w:val="af"/>
      </w:pPr>
      <w:r w:rsidRPr="008D3862">
        <w:t xml:space="preserve">                //            if (*c == 'r')</w:t>
      </w:r>
    </w:p>
    <w:p w14:paraId="4CF9C550" w14:textId="77777777" w:rsidR="008D3862" w:rsidRPr="008D3862" w:rsidRDefault="008D3862" w:rsidP="008D3862">
      <w:pPr>
        <w:pStyle w:val="af"/>
      </w:pPr>
      <w:r w:rsidRPr="008D3862">
        <w:t xml:space="preserve">                //                rule_-&gt;access = 1;</w:t>
      </w:r>
    </w:p>
    <w:p w14:paraId="25136A00" w14:textId="77777777" w:rsidR="008D3862" w:rsidRPr="008D3862" w:rsidRDefault="008D3862" w:rsidP="008D3862">
      <w:pPr>
        <w:pStyle w:val="af"/>
      </w:pPr>
      <w:r w:rsidRPr="008D3862">
        <w:t xml:space="preserve">                //            else if (*c == 'w')</w:t>
      </w:r>
    </w:p>
    <w:p w14:paraId="74D656F7" w14:textId="77777777" w:rsidR="008D3862" w:rsidRPr="008D3862" w:rsidRDefault="008D3862" w:rsidP="008D3862">
      <w:pPr>
        <w:pStyle w:val="af"/>
      </w:pPr>
      <w:r w:rsidRPr="008D3862">
        <w:t xml:space="preserve">                //                rule_-&gt;access = 2;</w:t>
      </w:r>
    </w:p>
    <w:p w14:paraId="5DD3412F" w14:textId="77777777" w:rsidR="008D3862" w:rsidRPr="008D3862" w:rsidRDefault="008D3862" w:rsidP="008D3862">
      <w:pPr>
        <w:pStyle w:val="af"/>
      </w:pPr>
      <w:r w:rsidRPr="008D3862">
        <w:t xml:space="preserve">                //            else</w:t>
      </w:r>
    </w:p>
    <w:p w14:paraId="0C7880DE" w14:textId="77777777" w:rsidR="008D3862" w:rsidRPr="008D3862" w:rsidRDefault="008D3862" w:rsidP="008D3862">
      <w:pPr>
        <w:pStyle w:val="af"/>
      </w:pPr>
      <w:r w:rsidRPr="008D3862">
        <w:t xml:space="preserve">                //                rule_-&gt;access = 3;</w:t>
      </w:r>
    </w:p>
    <w:p w14:paraId="05F4817E" w14:textId="77777777" w:rsidR="008D3862" w:rsidRPr="008D3862" w:rsidRDefault="008D3862" w:rsidP="008D3862">
      <w:pPr>
        <w:pStyle w:val="af"/>
      </w:pPr>
      <w:r w:rsidRPr="008D3862">
        <w:t xml:space="preserve">                //            c += 2;</w:t>
      </w:r>
    </w:p>
    <w:p w14:paraId="10188522" w14:textId="77777777" w:rsidR="008D3862" w:rsidRPr="008D3862" w:rsidRDefault="008D3862" w:rsidP="008D3862">
      <w:pPr>
        <w:pStyle w:val="af"/>
      </w:pPr>
      <w:r w:rsidRPr="008D3862">
        <w:t xml:space="preserve">                //            pos++;</w:t>
      </w:r>
    </w:p>
    <w:p w14:paraId="17B83256" w14:textId="77777777" w:rsidR="008D3862" w:rsidRPr="008D3862" w:rsidRDefault="008D3862" w:rsidP="008D3862">
      <w:pPr>
        <w:pStyle w:val="af"/>
      </w:pPr>
      <w:r w:rsidRPr="008D3862">
        <w:t xml:space="preserve">                //            DbgPrintEx(0, 0, "[Debug_print] %ws %ws %d\n", rule_-&gt;file_name, rule_-&gt;proc_name, rule_-&gt;access);</w:t>
      </w:r>
    </w:p>
    <w:p w14:paraId="106FBD93" w14:textId="77777777" w:rsidR="008D3862" w:rsidRPr="008D3862" w:rsidRDefault="008D3862" w:rsidP="008D3862">
      <w:pPr>
        <w:pStyle w:val="af"/>
      </w:pPr>
      <w:r w:rsidRPr="008D3862">
        <w:t xml:space="preserve">                //        }</w:t>
      </w:r>
    </w:p>
    <w:p w14:paraId="29C869F3" w14:textId="77777777" w:rsidR="008D3862" w:rsidRPr="008D3862" w:rsidRDefault="008D3862" w:rsidP="008D3862">
      <w:pPr>
        <w:pStyle w:val="af"/>
      </w:pPr>
      <w:r w:rsidRPr="008D3862">
        <w:t xml:space="preserve">                //        num_of_rules = pos;</w:t>
      </w:r>
    </w:p>
    <w:p w14:paraId="089555F0" w14:textId="77777777" w:rsidR="008D3862" w:rsidRPr="008D3862" w:rsidRDefault="008D3862" w:rsidP="008D3862">
      <w:pPr>
        <w:pStyle w:val="af"/>
      </w:pPr>
      <w:r w:rsidRPr="008D3862">
        <w:t xml:space="preserve">                //        DbgPrintEx(0, 0, "[Debug_print] The config was update successfully. %d\n", num_of_rules);</w:t>
      </w:r>
    </w:p>
    <w:p w14:paraId="640E96AD" w14:textId="77777777" w:rsidR="008D3862" w:rsidRPr="008D3862" w:rsidRDefault="008D3862" w:rsidP="008D3862">
      <w:pPr>
        <w:pStyle w:val="af"/>
      </w:pPr>
      <w:r w:rsidRPr="008D3862">
        <w:t xml:space="preserve">                //        ZwClose(fileHandle);</w:t>
      </w:r>
    </w:p>
    <w:p w14:paraId="1EB7576C" w14:textId="77777777" w:rsidR="008D3862" w:rsidRPr="008D3862" w:rsidRDefault="008D3862" w:rsidP="008D3862">
      <w:pPr>
        <w:pStyle w:val="af"/>
      </w:pPr>
      <w:r w:rsidRPr="008D3862">
        <w:t xml:space="preserve">                //    }</w:t>
      </w:r>
    </w:p>
    <w:p w14:paraId="7AA18546" w14:textId="77777777" w:rsidR="008D3862" w:rsidRPr="008D3862" w:rsidRDefault="008D3862" w:rsidP="008D3862">
      <w:pPr>
        <w:pStyle w:val="af"/>
      </w:pPr>
      <w:r w:rsidRPr="008D3862">
        <w:t xml:space="preserve">                //    else {</w:t>
      </w:r>
    </w:p>
    <w:p w14:paraId="2182D3BB" w14:textId="77777777" w:rsidR="008D3862" w:rsidRPr="008D3862" w:rsidRDefault="008D3862" w:rsidP="008D3862">
      <w:pPr>
        <w:pStyle w:val="af"/>
      </w:pPr>
      <w:r w:rsidRPr="008D3862">
        <w:t xml:space="preserve">                //        DbgPrintEx(0, 0, "[Debug_print] Error open config.\n");</w:t>
      </w:r>
    </w:p>
    <w:p w14:paraId="330165CE" w14:textId="77777777" w:rsidR="008D3862" w:rsidRPr="008D3862" w:rsidRDefault="008D3862" w:rsidP="008D3862">
      <w:pPr>
        <w:pStyle w:val="af"/>
      </w:pPr>
      <w:r w:rsidRPr="008D3862">
        <w:t xml:space="preserve">                //        ZwClose(fileHandle);</w:t>
      </w:r>
    </w:p>
    <w:p w14:paraId="57AB6481" w14:textId="77777777" w:rsidR="008D3862" w:rsidRPr="008D3862" w:rsidRDefault="008D3862" w:rsidP="008D3862">
      <w:pPr>
        <w:pStyle w:val="af"/>
      </w:pPr>
      <w:r w:rsidRPr="008D3862">
        <w:t xml:space="preserve">                //    }</w:t>
      </w:r>
    </w:p>
    <w:p w14:paraId="653B8C71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//    DbgPrintEx(0, 0, "[Debug_print] UPDATED!\n");</w:t>
      </w:r>
    </w:p>
    <w:p w14:paraId="3887B440" w14:textId="77777777" w:rsidR="008D3862" w:rsidRPr="008D3862" w:rsidRDefault="008D3862" w:rsidP="008D3862">
      <w:pPr>
        <w:pStyle w:val="af"/>
      </w:pPr>
      <w:r w:rsidRPr="008D3862">
        <w:t xml:space="preserve">                //}</w:t>
      </w:r>
    </w:p>
    <w:p w14:paraId="491AD5FD" w14:textId="77777777" w:rsidR="008D3862" w:rsidRPr="008D3862" w:rsidRDefault="008D3862" w:rsidP="008D3862">
      <w:pPr>
        <w:pStyle w:val="af"/>
      </w:pPr>
      <w:r w:rsidRPr="008D3862">
        <w:t xml:space="preserve">                /*if (flag) {</w:t>
      </w:r>
    </w:p>
    <w:p w14:paraId="2590237A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ERROR: The process isn't in the config.txt\n");</w:t>
      </w:r>
    </w:p>
    <w:p w14:paraId="25ADCD9F" w14:textId="77777777" w:rsidR="008D3862" w:rsidRPr="008D3862" w:rsidRDefault="008D3862" w:rsidP="008D3862">
      <w:pPr>
        <w:pStyle w:val="af"/>
      </w:pPr>
      <w:r w:rsidRPr="008D3862">
        <w:t xml:space="preserve">                    Data-&gt;IoStatus.Status = STATUS_ACCESS_DENIED;</w:t>
      </w:r>
    </w:p>
    <w:p w14:paraId="17B61F7C" w14:textId="77777777" w:rsidR="008D3862" w:rsidRPr="008D3862" w:rsidRDefault="008D3862" w:rsidP="008D3862">
      <w:pPr>
        <w:pStyle w:val="af"/>
      </w:pPr>
      <w:r w:rsidRPr="008D3862">
        <w:t xml:space="preserve">                    Data-&gt;IoStatus.Information = 0;</w:t>
      </w:r>
    </w:p>
    <w:p w14:paraId="40E29FE7" w14:textId="77777777" w:rsidR="008D3862" w:rsidRPr="008D3862" w:rsidRDefault="008D3862" w:rsidP="008D3862">
      <w:pPr>
        <w:pStyle w:val="af"/>
      </w:pPr>
      <w:r w:rsidRPr="008D3862">
        <w:t xml:space="preserve">                    FltReleaseFileNameInformation(FileNameInfo);</w:t>
      </w:r>
    </w:p>
    <w:p w14:paraId="511D422D" w14:textId="77777777" w:rsidR="008D3862" w:rsidRPr="008D3862" w:rsidRDefault="008D3862" w:rsidP="008D3862">
      <w:pPr>
        <w:pStyle w:val="af"/>
      </w:pPr>
      <w:r w:rsidRPr="008D3862">
        <w:t xml:space="preserve">                    return FLT_PREOP_COMPLETE;</w:t>
      </w:r>
    </w:p>
    <w:p w14:paraId="6A808958" w14:textId="77777777" w:rsidR="008D3862" w:rsidRPr="008D3862" w:rsidRDefault="008D3862" w:rsidP="008D3862">
      <w:pPr>
        <w:pStyle w:val="af"/>
      </w:pPr>
      <w:r w:rsidRPr="008D3862">
        <w:t xml:space="preserve">                }*/</w:t>
      </w:r>
    </w:p>
    <w:p w14:paraId="6021DC5E" w14:textId="77777777" w:rsidR="008D3862" w:rsidRPr="008D3862" w:rsidRDefault="008D3862" w:rsidP="008D3862">
      <w:pPr>
        <w:pStyle w:val="af"/>
      </w:pPr>
      <w:r w:rsidRPr="008D3862">
        <w:t xml:space="preserve">                //}</w:t>
      </w:r>
    </w:p>
    <w:p w14:paraId="0E0FF577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15489E9D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1DF9B259" w14:textId="77777777" w:rsidR="008D3862" w:rsidRPr="008D3862" w:rsidRDefault="008D3862" w:rsidP="008D3862">
      <w:pPr>
        <w:pStyle w:val="af"/>
      </w:pPr>
      <w:r w:rsidRPr="008D3862">
        <w:t xml:space="preserve">        FltReleaseFileNameInformation(FileNameInfo);</w:t>
      </w:r>
    </w:p>
    <w:p w14:paraId="0F3BB47C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0087BCB6" w14:textId="77777777" w:rsidR="008D3862" w:rsidRPr="008D3862" w:rsidRDefault="008D3862" w:rsidP="008D3862">
      <w:pPr>
        <w:pStyle w:val="af"/>
      </w:pPr>
    </w:p>
    <w:p w14:paraId="725F466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C1D4878" w14:textId="77777777" w:rsidR="008D3862" w:rsidRPr="008D3862" w:rsidRDefault="008D3862" w:rsidP="008D3862">
      <w:pPr>
        <w:pStyle w:val="af"/>
      </w:pPr>
      <w:r w:rsidRPr="008D3862">
        <w:t xml:space="preserve">    //  Try and get a log record</w:t>
      </w:r>
    </w:p>
    <w:p w14:paraId="1A7201A2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2B555C2" w14:textId="77777777" w:rsidR="008D3862" w:rsidRPr="008D3862" w:rsidRDefault="008D3862" w:rsidP="008D3862">
      <w:pPr>
        <w:pStyle w:val="af"/>
      </w:pPr>
    </w:p>
    <w:p w14:paraId="21A7A5E8" w14:textId="77777777" w:rsidR="008D3862" w:rsidRPr="008D3862" w:rsidRDefault="008D3862" w:rsidP="008D3862">
      <w:pPr>
        <w:pStyle w:val="af"/>
      </w:pPr>
      <w:r w:rsidRPr="008D3862">
        <w:t xml:space="preserve">    recordList = SpyNewRecord();</w:t>
      </w:r>
    </w:p>
    <w:p w14:paraId="37947220" w14:textId="77777777" w:rsidR="008D3862" w:rsidRPr="008D3862" w:rsidRDefault="008D3862" w:rsidP="008D3862">
      <w:pPr>
        <w:pStyle w:val="af"/>
      </w:pPr>
    </w:p>
    <w:p w14:paraId="54EAFBFB" w14:textId="77777777" w:rsidR="008D3862" w:rsidRPr="008D3862" w:rsidRDefault="008D3862" w:rsidP="008D3862">
      <w:pPr>
        <w:pStyle w:val="af"/>
      </w:pPr>
    </w:p>
    <w:p w14:paraId="55D1BB87" w14:textId="77777777" w:rsidR="008D3862" w:rsidRPr="008D3862" w:rsidRDefault="008D3862" w:rsidP="008D3862">
      <w:pPr>
        <w:pStyle w:val="af"/>
      </w:pPr>
      <w:r w:rsidRPr="008D3862">
        <w:t xml:space="preserve">    if (recordList) {</w:t>
      </w:r>
    </w:p>
    <w:p w14:paraId="6A1400BC" w14:textId="77777777" w:rsidR="008D3862" w:rsidRPr="008D3862" w:rsidRDefault="008D3862" w:rsidP="008D3862">
      <w:pPr>
        <w:pStyle w:val="af"/>
      </w:pPr>
    </w:p>
    <w:p w14:paraId="1C6D0C3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E7A13EA" w14:textId="77777777" w:rsidR="008D3862" w:rsidRPr="008D3862" w:rsidRDefault="008D3862" w:rsidP="008D3862">
      <w:pPr>
        <w:pStyle w:val="af"/>
      </w:pPr>
      <w:r w:rsidRPr="008D3862">
        <w:t xml:space="preserve">        //  We got a log record, if there is a file object, get its name.</w:t>
      </w:r>
    </w:p>
    <w:p w14:paraId="4C5AB67F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F1812B5" w14:textId="77777777" w:rsidR="008D3862" w:rsidRPr="008D3862" w:rsidRDefault="008D3862" w:rsidP="008D3862">
      <w:pPr>
        <w:pStyle w:val="af"/>
      </w:pPr>
      <w:r w:rsidRPr="008D3862">
        <w:t xml:space="preserve">        //  NOTE: By default, we use the query method</w:t>
      </w:r>
    </w:p>
    <w:p w14:paraId="69928B29" w14:textId="77777777" w:rsidR="008D3862" w:rsidRPr="008D3862" w:rsidRDefault="008D3862" w:rsidP="008D3862">
      <w:pPr>
        <w:pStyle w:val="af"/>
      </w:pPr>
      <w:r w:rsidRPr="008D3862">
        <w:t xml:space="preserve">        //  FLT_FILE_NAME_QUERY_ALWAYS_ALLOW_CACHE_LOOKUP</w:t>
      </w:r>
    </w:p>
    <w:p w14:paraId="35F182D4" w14:textId="77777777" w:rsidR="008D3862" w:rsidRPr="008D3862" w:rsidRDefault="008D3862" w:rsidP="008D3862">
      <w:pPr>
        <w:pStyle w:val="af"/>
      </w:pPr>
      <w:r w:rsidRPr="008D3862">
        <w:t xml:space="preserve">        //  because MiniSpy would like to get the name as much as possible, but</w:t>
      </w:r>
    </w:p>
    <w:p w14:paraId="0D34DE2E" w14:textId="77777777" w:rsidR="008D3862" w:rsidRPr="008D3862" w:rsidRDefault="008D3862" w:rsidP="008D3862">
      <w:pPr>
        <w:pStyle w:val="af"/>
      </w:pPr>
      <w:r w:rsidRPr="008D3862">
        <w:t xml:space="preserve">        //  can cope if we can't retrieve a name.  For a debugging type filter,</w:t>
      </w:r>
    </w:p>
    <w:p w14:paraId="403C320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//  like Minispy, this is reasonable, but for most production filters</w:t>
      </w:r>
    </w:p>
    <w:p w14:paraId="6058DE0F" w14:textId="77777777" w:rsidR="008D3862" w:rsidRPr="008D3862" w:rsidRDefault="008D3862" w:rsidP="008D3862">
      <w:pPr>
        <w:pStyle w:val="af"/>
      </w:pPr>
      <w:r w:rsidRPr="008D3862">
        <w:t xml:space="preserve">        //  who need names reliably, they should query the name at times when it</w:t>
      </w:r>
    </w:p>
    <w:p w14:paraId="4C4BCE46" w14:textId="77777777" w:rsidR="008D3862" w:rsidRPr="008D3862" w:rsidRDefault="008D3862" w:rsidP="008D3862">
      <w:pPr>
        <w:pStyle w:val="af"/>
      </w:pPr>
      <w:r w:rsidRPr="008D3862">
        <w:t xml:space="preserve">        //  is known to be safe and use the query method</w:t>
      </w:r>
    </w:p>
    <w:p w14:paraId="133531B1" w14:textId="77777777" w:rsidR="008D3862" w:rsidRPr="008D3862" w:rsidRDefault="008D3862" w:rsidP="008D3862">
      <w:pPr>
        <w:pStyle w:val="af"/>
      </w:pPr>
      <w:r w:rsidRPr="008D3862">
        <w:t xml:space="preserve">        //  FLT_FILE_NAME_QUERY_DEFAULT.</w:t>
      </w:r>
    </w:p>
    <w:p w14:paraId="7AC01A1B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6B6709A" w14:textId="77777777" w:rsidR="008D3862" w:rsidRPr="008D3862" w:rsidRDefault="008D3862" w:rsidP="008D3862">
      <w:pPr>
        <w:pStyle w:val="af"/>
      </w:pPr>
    </w:p>
    <w:p w14:paraId="100A81EA" w14:textId="77777777" w:rsidR="008D3862" w:rsidRPr="008D3862" w:rsidRDefault="008D3862" w:rsidP="008D3862">
      <w:pPr>
        <w:pStyle w:val="af"/>
      </w:pPr>
      <w:r w:rsidRPr="008D3862">
        <w:t xml:space="preserve">        if (FltObjects-&gt;FileObject != NULL) {</w:t>
      </w:r>
    </w:p>
    <w:p w14:paraId="7E26A9CC" w14:textId="77777777" w:rsidR="008D3862" w:rsidRPr="008D3862" w:rsidRDefault="008D3862" w:rsidP="008D3862">
      <w:pPr>
        <w:pStyle w:val="af"/>
      </w:pPr>
    </w:p>
    <w:p w14:paraId="2C4CF55D" w14:textId="77777777" w:rsidR="008D3862" w:rsidRPr="008D3862" w:rsidRDefault="008D3862" w:rsidP="008D3862">
      <w:pPr>
        <w:pStyle w:val="af"/>
      </w:pPr>
      <w:r w:rsidRPr="008D3862">
        <w:t xml:space="preserve">            status = FltGetFileNameInformation(Data,</w:t>
      </w:r>
    </w:p>
    <w:p w14:paraId="1F6DCD2D" w14:textId="77777777" w:rsidR="008D3862" w:rsidRPr="008D3862" w:rsidRDefault="008D3862" w:rsidP="008D3862">
      <w:pPr>
        <w:pStyle w:val="af"/>
      </w:pPr>
      <w:r w:rsidRPr="008D3862">
        <w:t xml:space="preserve">                FLT_FILE_NAME_NORMALIZED |</w:t>
      </w:r>
    </w:p>
    <w:p w14:paraId="5264E966" w14:textId="77777777" w:rsidR="008D3862" w:rsidRPr="008D3862" w:rsidRDefault="008D3862" w:rsidP="008D3862">
      <w:pPr>
        <w:pStyle w:val="af"/>
      </w:pPr>
      <w:r w:rsidRPr="008D3862">
        <w:t xml:space="preserve">                MiniSpyData.NameQueryMethod,</w:t>
      </w:r>
    </w:p>
    <w:p w14:paraId="045AD4C9" w14:textId="77777777" w:rsidR="008D3862" w:rsidRPr="008D3862" w:rsidRDefault="008D3862" w:rsidP="008D3862">
      <w:pPr>
        <w:pStyle w:val="af"/>
      </w:pPr>
      <w:r w:rsidRPr="008D3862">
        <w:t xml:space="preserve">                &amp;nameInfo);</w:t>
      </w:r>
    </w:p>
    <w:p w14:paraId="2BA1D79F" w14:textId="77777777" w:rsidR="008D3862" w:rsidRPr="008D3862" w:rsidRDefault="008D3862" w:rsidP="008D3862">
      <w:pPr>
        <w:pStyle w:val="af"/>
      </w:pPr>
    </w:p>
    <w:p w14:paraId="7AD9B5DE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D22EDF4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100F5720" w14:textId="77777777" w:rsidR="008D3862" w:rsidRPr="008D3862" w:rsidRDefault="008D3862" w:rsidP="008D3862">
      <w:pPr>
        <w:pStyle w:val="af"/>
      </w:pPr>
    </w:p>
    <w:p w14:paraId="378E23EB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6304B82C" w14:textId="77777777" w:rsidR="008D3862" w:rsidRPr="008D3862" w:rsidRDefault="008D3862" w:rsidP="008D3862">
      <w:pPr>
        <w:pStyle w:val="af"/>
      </w:pPr>
      <w:r w:rsidRPr="008D3862">
        <w:t xml:space="preserve">            //  Can't get a name when there's no file object</w:t>
      </w:r>
    </w:p>
    <w:p w14:paraId="471A6CF7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BD318AB" w14:textId="77777777" w:rsidR="008D3862" w:rsidRPr="008D3862" w:rsidRDefault="008D3862" w:rsidP="008D3862">
      <w:pPr>
        <w:pStyle w:val="af"/>
      </w:pPr>
    </w:p>
    <w:p w14:paraId="4C664943" w14:textId="77777777" w:rsidR="008D3862" w:rsidRPr="008D3862" w:rsidRDefault="008D3862" w:rsidP="008D3862">
      <w:pPr>
        <w:pStyle w:val="af"/>
      </w:pPr>
      <w:r w:rsidRPr="008D3862">
        <w:t xml:space="preserve">            status = STATUS_UNSUCCESSFUL;</w:t>
      </w:r>
    </w:p>
    <w:p w14:paraId="0B1573D2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51090905" w14:textId="77777777" w:rsidR="008D3862" w:rsidRPr="008D3862" w:rsidRDefault="008D3862" w:rsidP="008D3862">
      <w:pPr>
        <w:pStyle w:val="af"/>
      </w:pPr>
    </w:p>
    <w:p w14:paraId="62ABD477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7502B64A" w14:textId="77777777" w:rsidR="008D3862" w:rsidRPr="008D3862" w:rsidRDefault="008D3862" w:rsidP="008D3862">
      <w:pPr>
        <w:pStyle w:val="af"/>
      </w:pPr>
      <w:r w:rsidRPr="008D3862">
        <w:t xml:space="preserve">        //  Use the name if we got it else use a default name</w:t>
      </w:r>
    </w:p>
    <w:p w14:paraId="041825A7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D693962" w14:textId="77777777" w:rsidR="008D3862" w:rsidRPr="008D3862" w:rsidRDefault="008D3862" w:rsidP="008D3862">
      <w:pPr>
        <w:pStyle w:val="af"/>
      </w:pPr>
    </w:p>
    <w:p w14:paraId="38CB238B" w14:textId="77777777" w:rsidR="008D3862" w:rsidRPr="008D3862" w:rsidRDefault="008D3862" w:rsidP="008D3862">
      <w:pPr>
        <w:pStyle w:val="af"/>
      </w:pPr>
      <w:r w:rsidRPr="008D3862">
        <w:t xml:space="preserve">        if (NT_SUCCESS(status)) {</w:t>
      </w:r>
    </w:p>
    <w:p w14:paraId="641F5526" w14:textId="77777777" w:rsidR="008D3862" w:rsidRPr="008D3862" w:rsidRDefault="008D3862" w:rsidP="008D3862">
      <w:pPr>
        <w:pStyle w:val="af"/>
      </w:pPr>
    </w:p>
    <w:p w14:paraId="211281DA" w14:textId="77777777" w:rsidR="008D3862" w:rsidRPr="008D3862" w:rsidRDefault="008D3862" w:rsidP="008D3862">
      <w:pPr>
        <w:pStyle w:val="af"/>
      </w:pPr>
      <w:r w:rsidRPr="008D3862">
        <w:t xml:space="preserve">            nameToUse = &amp;nameInfo-&gt;Name;</w:t>
      </w:r>
    </w:p>
    <w:p w14:paraId="5E0C4303" w14:textId="77777777" w:rsidR="008D3862" w:rsidRPr="008D3862" w:rsidRDefault="008D3862" w:rsidP="008D3862">
      <w:pPr>
        <w:pStyle w:val="af"/>
      </w:pPr>
    </w:p>
    <w:p w14:paraId="1773BA7C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DC5EC35" w14:textId="77777777" w:rsidR="008D3862" w:rsidRPr="008D3862" w:rsidRDefault="008D3862" w:rsidP="008D3862">
      <w:pPr>
        <w:pStyle w:val="af"/>
      </w:pPr>
      <w:r w:rsidRPr="008D3862">
        <w:t xml:space="preserve">            //  Parse the name if requested</w:t>
      </w:r>
    </w:p>
    <w:p w14:paraId="3D0379D5" w14:textId="77777777" w:rsidR="008D3862" w:rsidRPr="008D3862" w:rsidRDefault="008D3862" w:rsidP="008D3862">
      <w:pPr>
        <w:pStyle w:val="af"/>
      </w:pPr>
      <w:r w:rsidRPr="008D3862">
        <w:t xml:space="preserve">            // </w:t>
      </w:r>
    </w:p>
    <w:p w14:paraId="4965AC48" w14:textId="77777777" w:rsidR="008D3862" w:rsidRPr="008D3862" w:rsidRDefault="008D3862" w:rsidP="008D3862">
      <w:pPr>
        <w:pStyle w:val="af"/>
      </w:pPr>
    </w:p>
    <w:p w14:paraId="5C8F2012" w14:textId="77777777" w:rsidR="008D3862" w:rsidRPr="008D3862" w:rsidRDefault="008D3862" w:rsidP="008D3862">
      <w:pPr>
        <w:pStyle w:val="af"/>
      </w:pPr>
      <w:r w:rsidRPr="008D3862">
        <w:t xml:space="preserve">            if (FlagOn(MiniSpyData.DebugFlags, SPY_DEBUG_PARSE_NAMES)) {</w:t>
      </w:r>
    </w:p>
    <w:p w14:paraId="79CE2B2D" w14:textId="77777777" w:rsidR="008D3862" w:rsidRPr="008D3862" w:rsidRDefault="008D3862" w:rsidP="008D3862">
      <w:pPr>
        <w:pStyle w:val="af"/>
      </w:pPr>
    </w:p>
    <w:p w14:paraId="755B58FA" w14:textId="77777777" w:rsidR="008D3862" w:rsidRPr="008D3862" w:rsidRDefault="008D3862" w:rsidP="008D3862">
      <w:pPr>
        <w:pStyle w:val="af"/>
      </w:pPr>
      <w:r w:rsidRPr="008D3862">
        <w:t>#ifdef DBG</w:t>
      </w:r>
    </w:p>
    <w:p w14:paraId="4C7163EF" w14:textId="77777777" w:rsidR="008D3862" w:rsidRPr="008D3862" w:rsidRDefault="008D3862" w:rsidP="008D3862">
      <w:pPr>
        <w:pStyle w:val="af"/>
      </w:pPr>
    </w:p>
    <w:p w14:paraId="35139E11" w14:textId="77777777" w:rsidR="008D3862" w:rsidRPr="008D3862" w:rsidRDefault="008D3862" w:rsidP="008D3862">
      <w:pPr>
        <w:pStyle w:val="af"/>
      </w:pPr>
      <w:r w:rsidRPr="008D3862">
        <w:t xml:space="preserve">                FLT_ASSERT(NT_SUCCESS(FltParseFileNameInformation(nameInfo)));</w:t>
      </w:r>
    </w:p>
    <w:p w14:paraId="4CA3CEA3" w14:textId="77777777" w:rsidR="008D3862" w:rsidRPr="008D3862" w:rsidRDefault="008D3862" w:rsidP="008D3862">
      <w:pPr>
        <w:pStyle w:val="af"/>
      </w:pPr>
    </w:p>
    <w:p w14:paraId="433B2299" w14:textId="77777777" w:rsidR="008D3862" w:rsidRPr="008D3862" w:rsidRDefault="008D3862" w:rsidP="008D3862">
      <w:pPr>
        <w:pStyle w:val="af"/>
      </w:pPr>
      <w:r w:rsidRPr="008D3862">
        <w:t>#else</w:t>
      </w:r>
    </w:p>
    <w:p w14:paraId="4EAB2A30" w14:textId="77777777" w:rsidR="008D3862" w:rsidRPr="008D3862" w:rsidRDefault="008D3862" w:rsidP="008D3862">
      <w:pPr>
        <w:pStyle w:val="af"/>
      </w:pPr>
    </w:p>
    <w:p w14:paraId="177E4EC7" w14:textId="77777777" w:rsidR="008D3862" w:rsidRPr="008D3862" w:rsidRDefault="008D3862" w:rsidP="008D3862">
      <w:pPr>
        <w:pStyle w:val="af"/>
      </w:pPr>
      <w:r w:rsidRPr="008D3862">
        <w:t xml:space="preserve">                FltParseFileNameInformation(nameInfo);</w:t>
      </w:r>
    </w:p>
    <w:p w14:paraId="63A0EBE0" w14:textId="77777777" w:rsidR="008D3862" w:rsidRPr="008D3862" w:rsidRDefault="008D3862" w:rsidP="008D3862">
      <w:pPr>
        <w:pStyle w:val="af"/>
      </w:pPr>
    </w:p>
    <w:p w14:paraId="2F85EA6F" w14:textId="77777777" w:rsidR="008D3862" w:rsidRPr="008D3862" w:rsidRDefault="008D3862" w:rsidP="008D3862">
      <w:pPr>
        <w:pStyle w:val="af"/>
      </w:pPr>
      <w:r w:rsidRPr="008D3862">
        <w:t>#endif</w:t>
      </w:r>
    </w:p>
    <w:p w14:paraId="3F7F7A0B" w14:textId="77777777" w:rsidR="008D3862" w:rsidRPr="008D3862" w:rsidRDefault="008D3862" w:rsidP="008D3862">
      <w:pPr>
        <w:pStyle w:val="af"/>
      </w:pPr>
    </w:p>
    <w:p w14:paraId="1879CA0C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1348DDDE" w14:textId="77777777" w:rsidR="008D3862" w:rsidRPr="008D3862" w:rsidRDefault="008D3862" w:rsidP="008D3862">
      <w:pPr>
        <w:pStyle w:val="af"/>
      </w:pPr>
    </w:p>
    <w:p w14:paraId="6D744744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20DEEFB2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239E3A09" w14:textId="77777777" w:rsidR="008D3862" w:rsidRPr="008D3862" w:rsidRDefault="008D3862" w:rsidP="008D3862">
      <w:pPr>
        <w:pStyle w:val="af"/>
      </w:pPr>
    </w:p>
    <w:p w14:paraId="082531DB" w14:textId="77777777" w:rsidR="008D3862" w:rsidRPr="008D3862" w:rsidRDefault="008D3862" w:rsidP="008D3862">
      <w:pPr>
        <w:pStyle w:val="af"/>
      </w:pPr>
      <w:r w:rsidRPr="008D3862">
        <w:t>#if MINISPY_NOT_W2K</w:t>
      </w:r>
    </w:p>
    <w:p w14:paraId="15F65615" w14:textId="77777777" w:rsidR="008D3862" w:rsidRPr="008D3862" w:rsidRDefault="008D3862" w:rsidP="008D3862">
      <w:pPr>
        <w:pStyle w:val="af"/>
      </w:pPr>
    </w:p>
    <w:p w14:paraId="26512DF6" w14:textId="77777777" w:rsidR="008D3862" w:rsidRPr="008D3862" w:rsidRDefault="008D3862" w:rsidP="008D3862">
      <w:pPr>
        <w:pStyle w:val="af"/>
      </w:pPr>
      <w:r w:rsidRPr="008D3862">
        <w:t xml:space="preserve">            NTSTATUS lstatus;</w:t>
      </w:r>
    </w:p>
    <w:p w14:paraId="135CF10A" w14:textId="77777777" w:rsidR="008D3862" w:rsidRPr="008D3862" w:rsidRDefault="008D3862" w:rsidP="008D3862">
      <w:pPr>
        <w:pStyle w:val="af"/>
      </w:pPr>
      <w:r w:rsidRPr="008D3862">
        <w:t xml:space="preserve">            PFLT_FILE_NAME_INFORMATION lnameInfo;</w:t>
      </w:r>
    </w:p>
    <w:p w14:paraId="6F97C8B9" w14:textId="77777777" w:rsidR="008D3862" w:rsidRPr="008D3862" w:rsidRDefault="008D3862" w:rsidP="008D3862">
      <w:pPr>
        <w:pStyle w:val="af"/>
      </w:pPr>
    </w:p>
    <w:p w14:paraId="2CFC54F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6754A05B" w14:textId="77777777" w:rsidR="008D3862" w:rsidRPr="008D3862" w:rsidRDefault="008D3862" w:rsidP="008D3862">
      <w:pPr>
        <w:pStyle w:val="af"/>
      </w:pPr>
      <w:r w:rsidRPr="008D3862">
        <w:t xml:space="preserve">            //  If we couldn't get the "normalized" name try and get the</w:t>
      </w:r>
    </w:p>
    <w:p w14:paraId="3498C356" w14:textId="77777777" w:rsidR="008D3862" w:rsidRPr="008D3862" w:rsidRDefault="008D3862" w:rsidP="008D3862">
      <w:pPr>
        <w:pStyle w:val="af"/>
      </w:pPr>
      <w:r w:rsidRPr="008D3862">
        <w:t xml:space="preserve">            //  "opened" name</w:t>
      </w:r>
    </w:p>
    <w:p w14:paraId="638A92E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631BD5E" w14:textId="77777777" w:rsidR="008D3862" w:rsidRPr="008D3862" w:rsidRDefault="008D3862" w:rsidP="008D3862">
      <w:pPr>
        <w:pStyle w:val="af"/>
      </w:pPr>
    </w:p>
    <w:p w14:paraId="4D3AB41C" w14:textId="77777777" w:rsidR="008D3862" w:rsidRPr="008D3862" w:rsidRDefault="008D3862" w:rsidP="008D3862">
      <w:pPr>
        <w:pStyle w:val="af"/>
      </w:pPr>
      <w:r w:rsidRPr="008D3862">
        <w:t xml:space="preserve">            if (FltObjects-&gt;FileObject != NULL) {</w:t>
      </w:r>
    </w:p>
    <w:p w14:paraId="601C84C4" w14:textId="77777777" w:rsidR="008D3862" w:rsidRPr="008D3862" w:rsidRDefault="008D3862" w:rsidP="008D3862">
      <w:pPr>
        <w:pStyle w:val="af"/>
      </w:pPr>
    </w:p>
    <w:p w14:paraId="411E30F0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3E4849F2" w14:textId="77777777" w:rsidR="008D3862" w:rsidRPr="008D3862" w:rsidRDefault="008D3862" w:rsidP="008D3862">
      <w:pPr>
        <w:pStyle w:val="af"/>
      </w:pPr>
      <w:r w:rsidRPr="008D3862">
        <w:t xml:space="preserve">                //  Get the opened name</w:t>
      </w:r>
    </w:p>
    <w:p w14:paraId="76498BD2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7E85FF5B" w14:textId="77777777" w:rsidR="008D3862" w:rsidRPr="008D3862" w:rsidRDefault="008D3862" w:rsidP="008D3862">
      <w:pPr>
        <w:pStyle w:val="af"/>
      </w:pPr>
    </w:p>
    <w:p w14:paraId="75A240DD" w14:textId="77777777" w:rsidR="008D3862" w:rsidRPr="008D3862" w:rsidRDefault="008D3862" w:rsidP="008D3862">
      <w:pPr>
        <w:pStyle w:val="af"/>
      </w:pPr>
      <w:r w:rsidRPr="008D3862">
        <w:t xml:space="preserve">                lstatus = FltGetFileNameInformation(Data,</w:t>
      </w:r>
    </w:p>
    <w:p w14:paraId="6C9F5365" w14:textId="77777777" w:rsidR="008D3862" w:rsidRPr="008D3862" w:rsidRDefault="008D3862" w:rsidP="008D3862">
      <w:pPr>
        <w:pStyle w:val="af"/>
      </w:pPr>
      <w:r w:rsidRPr="008D3862">
        <w:t xml:space="preserve">                    FLT_FILE_NAME_OPENED |</w:t>
      </w:r>
    </w:p>
    <w:p w14:paraId="374F464C" w14:textId="77777777" w:rsidR="008D3862" w:rsidRPr="008D3862" w:rsidRDefault="008D3862" w:rsidP="008D3862">
      <w:pPr>
        <w:pStyle w:val="af"/>
      </w:pPr>
      <w:r w:rsidRPr="008D3862">
        <w:t xml:space="preserve">                    FLT_FILE_NAME_QUERY_ALWAYS_ALLOW_CACHE_LOOKUP,</w:t>
      </w:r>
    </w:p>
    <w:p w14:paraId="7748AE25" w14:textId="77777777" w:rsidR="008D3862" w:rsidRPr="008D3862" w:rsidRDefault="008D3862" w:rsidP="008D3862">
      <w:pPr>
        <w:pStyle w:val="af"/>
      </w:pPr>
      <w:r w:rsidRPr="008D3862">
        <w:t xml:space="preserve">                    &amp;lnameInfo);</w:t>
      </w:r>
    </w:p>
    <w:p w14:paraId="3A4DA7CB" w14:textId="77777777" w:rsidR="008D3862" w:rsidRPr="008D3862" w:rsidRDefault="008D3862" w:rsidP="008D3862">
      <w:pPr>
        <w:pStyle w:val="af"/>
      </w:pPr>
    </w:p>
    <w:p w14:paraId="502AF561" w14:textId="77777777" w:rsidR="008D3862" w:rsidRPr="008D3862" w:rsidRDefault="008D3862" w:rsidP="008D3862">
      <w:pPr>
        <w:pStyle w:val="af"/>
      </w:pPr>
    </w:p>
    <w:p w14:paraId="1B1473E4" w14:textId="77777777" w:rsidR="008D3862" w:rsidRPr="008D3862" w:rsidRDefault="008D3862" w:rsidP="008D3862">
      <w:pPr>
        <w:pStyle w:val="af"/>
      </w:pPr>
      <w:r w:rsidRPr="008D3862">
        <w:t xml:space="preserve">                if (NT_SUCCESS(lstatus)) {</w:t>
      </w:r>
    </w:p>
    <w:p w14:paraId="7AAEA9A5" w14:textId="77777777" w:rsidR="008D3862" w:rsidRPr="008D3862" w:rsidRDefault="008D3862" w:rsidP="008D3862">
      <w:pPr>
        <w:pStyle w:val="af"/>
      </w:pPr>
    </w:p>
    <w:p w14:paraId="19AF2B82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7024EAC6" w14:textId="77777777" w:rsidR="008D3862" w:rsidRPr="008D3862" w:rsidRDefault="008D3862" w:rsidP="008D3862">
      <w:pPr>
        <w:pStyle w:val="af"/>
      </w:pPr>
      <w:r w:rsidRPr="008D3862">
        <w:t xml:space="preserve">                    (VOID)_snwprintf(name,</w:t>
      </w:r>
    </w:p>
    <w:p w14:paraId="534F91E2" w14:textId="77777777" w:rsidR="008D3862" w:rsidRPr="008D3862" w:rsidRDefault="008D3862" w:rsidP="008D3862">
      <w:pPr>
        <w:pStyle w:val="af"/>
      </w:pPr>
      <w:r w:rsidRPr="008D3862">
        <w:t xml:space="preserve">                        sizeof(name) / sizeof(WCHAR),</w:t>
      </w:r>
    </w:p>
    <w:p w14:paraId="2E9C70EE" w14:textId="77777777" w:rsidR="008D3862" w:rsidRPr="008D3862" w:rsidRDefault="008D3862" w:rsidP="008D3862">
      <w:pPr>
        <w:pStyle w:val="af"/>
      </w:pPr>
      <w:r w:rsidRPr="008D3862">
        <w:t xml:space="preserve">                        L"&lt;%08x&gt; %wZ",</w:t>
      </w:r>
    </w:p>
    <w:p w14:paraId="42A52E88" w14:textId="77777777" w:rsidR="008D3862" w:rsidRPr="008D3862" w:rsidRDefault="008D3862" w:rsidP="008D3862">
      <w:pPr>
        <w:pStyle w:val="af"/>
      </w:pPr>
      <w:r w:rsidRPr="008D3862">
        <w:t xml:space="preserve">                        status,</w:t>
      </w:r>
    </w:p>
    <w:p w14:paraId="55F6E99A" w14:textId="77777777" w:rsidR="008D3862" w:rsidRPr="008D3862" w:rsidRDefault="008D3862" w:rsidP="008D3862">
      <w:pPr>
        <w:pStyle w:val="af"/>
      </w:pPr>
      <w:r w:rsidRPr="008D3862">
        <w:t xml:space="preserve">                        &amp;lnameInfo-&gt;Name);</w:t>
      </w:r>
    </w:p>
    <w:p w14:paraId="7C6C9CBF" w14:textId="77777777" w:rsidR="008D3862" w:rsidRPr="008D3862" w:rsidRDefault="008D3862" w:rsidP="008D3862">
      <w:pPr>
        <w:pStyle w:val="af"/>
      </w:pPr>
    </w:p>
    <w:p w14:paraId="6DC6497D" w14:textId="77777777" w:rsidR="008D3862" w:rsidRPr="008D3862" w:rsidRDefault="008D3862" w:rsidP="008D3862">
      <w:pPr>
        <w:pStyle w:val="af"/>
      </w:pPr>
      <w:r w:rsidRPr="008D3862">
        <w:t xml:space="preserve">                    FltReleaseFileNameInformation(lnameInfo);</w:t>
      </w:r>
    </w:p>
    <w:p w14:paraId="6AFE3539" w14:textId="77777777" w:rsidR="008D3862" w:rsidRPr="008D3862" w:rsidRDefault="008D3862" w:rsidP="008D3862">
      <w:pPr>
        <w:pStyle w:val="af"/>
      </w:pPr>
    </w:p>
    <w:p w14:paraId="354CAC71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598031B5" w14:textId="77777777" w:rsidR="008D3862" w:rsidRPr="008D3862" w:rsidRDefault="008D3862" w:rsidP="008D3862">
      <w:pPr>
        <w:pStyle w:val="af"/>
      </w:pPr>
      <w:r w:rsidRPr="008D3862">
        <w:t xml:space="preserve">                else {</w:t>
      </w:r>
    </w:p>
    <w:p w14:paraId="25FFD19C" w14:textId="77777777" w:rsidR="008D3862" w:rsidRPr="008D3862" w:rsidRDefault="008D3862" w:rsidP="008D3862">
      <w:pPr>
        <w:pStyle w:val="af"/>
      </w:pPr>
    </w:p>
    <w:p w14:paraId="621913E1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771C8024" w14:textId="77777777" w:rsidR="008D3862" w:rsidRPr="008D3862" w:rsidRDefault="008D3862" w:rsidP="008D3862">
      <w:pPr>
        <w:pStyle w:val="af"/>
      </w:pPr>
      <w:r w:rsidRPr="008D3862">
        <w:t xml:space="preserve">                    //  If that failed report both NORMALIZED status and</w:t>
      </w:r>
    </w:p>
    <w:p w14:paraId="1B6CEA61" w14:textId="77777777" w:rsidR="008D3862" w:rsidRPr="008D3862" w:rsidRDefault="008D3862" w:rsidP="008D3862">
      <w:pPr>
        <w:pStyle w:val="af"/>
      </w:pPr>
      <w:r w:rsidRPr="008D3862">
        <w:t xml:space="preserve">                    //  OPENED status</w:t>
      </w:r>
    </w:p>
    <w:p w14:paraId="3C68441C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0709BAD8" w14:textId="77777777" w:rsidR="008D3862" w:rsidRPr="008D3862" w:rsidRDefault="008D3862" w:rsidP="008D3862">
      <w:pPr>
        <w:pStyle w:val="af"/>
      </w:pPr>
    </w:p>
    <w:p w14:paraId="1B51ADB0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2780FBC6" w14:textId="77777777" w:rsidR="008D3862" w:rsidRPr="008D3862" w:rsidRDefault="008D3862" w:rsidP="008D3862">
      <w:pPr>
        <w:pStyle w:val="af"/>
      </w:pPr>
      <w:r w:rsidRPr="008D3862">
        <w:t xml:space="preserve">                    (VOID)_snwprintf(name,</w:t>
      </w:r>
    </w:p>
    <w:p w14:paraId="1A47B5AC" w14:textId="77777777" w:rsidR="008D3862" w:rsidRPr="008D3862" w:rsidRDefault="008D3862" w:rsidP="008D3862">
      <w:pPr>
        <w:pStyle w:val="af"/>
      </w:pPr>
      <w:r w:rsidRPr="008D3862">
        <w:t xml:space="preserve">                        sizeof(name) / sizeof(WCHAR),</w:t>
      </w:r>
    </w:p>
    <w:p w14:paraId="4C1139B0" w14:textId="77777777" w:rsidR="008D3862" w:rsidRPr="008D3862" w:rsidRDefault="008D3862" w:rsidP="008D3862">
      <w:pPr>
        <w:pStyle w:val="af"/>
      </w:pPr>
      <w:r w:rsidRPr="008D3862">
        <w:t xml:space="preserve">                        L"&lt;NO NAME: NormalizeStatus=%08x OpenedStatus=%08x&gt;",</w:t>
      </w:r>
    </w:p>
    <w:p w14:paraId="4BDEE33D" w14:textId="77777777" w:rsidR="008D3862" w:rsidRPr="008D3862" w:rsidRDefault="008D3862" w:rsidP="008D3862">
      <w:pPr>
        <w:pStyle w:val="af"/>
      </w:pPr>
      <w:r w:rsidRPr="008D3862">
        <w:t xml:space="preserve">                        status,</w:t>
      </w:r>
    </w:p>
    <w:p w14:paraId="40C06DE2" w14:textId="77777777" w:rsidR="008D3862" w:rsidRPr="008D3862" w:rsidRDefault="008D3862" w:rsidP="008D3862">
      <w:pPr>
        <w:pStyle w:val="af"/>
      </w:pPr>
      <w:r w:rsidRPr="008D3862">
        <w:t xml:space="preserve">                        lstatus);</w:t>
      </w:r>
    </w:p>
    <w:p w14:paraId="31443EF6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}</w:t>
      </w:r>
    </w:p>
    <w:p w14:paraId="22301E43" w14:textId="77777777" w:rsidR="008D3862" w:rsidRPr="008D3862" w:rsidRDefault="008D3862" w:rsidP="008D3862">
      <w:pPr>
        <w:pStyle w:val="af"/>
      </w:pPr>
    </w:p>
    <w:p w14:paraId="2B05C157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16D6E7A5" w14:textId="77777777" w:rsidR="008D3862" w:rsidRPr="008D3862" w:rsidRDefault="008D3862" w:rsidP="008D3862">
      <w:pPr>
        <w:pStyle w:val="af"/>
      </w:pPr>
      <w:r w:rsidRPr="008D3862">
        <w:t xml:space="preserve">            else {</w:t>
      </w:r>
    </w:p>
    <w:p w14:paraId="4D8171E4" w14:textId="77777777" w:rsidR="008D3862" w:rsidRPr="008D3862" w:rsidRDefault="008D3862" w:rsidP="008D3862">
      <w:pPr>
        <w:pStyle w:val="af"/>
      </w:pPr>
    </w:p>
    <w:p w14:paraId="79FB2692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33039AB6" w14:textId="77777777" w:rsidR="008D3862" w:rsidRPr="008D3862" w:rsidRDefault="008D3862" w:rsidP="008D3862">
      <w:pPr>
        <w:pStyle w:val="af"/>
      </w:pPr>
      <w:r w:rsidRPr="008D3862">
        <w:t xml:space="preserve">                (VOID)_snwprintf(name,</w:t>
      </w:r>
    </w:p>
    <w:p w14:paraId="2C5312B5" w14:textId="77777777" w:rsidR="008D3862" w:rsidRPr="008D3862" w:rsidRDefault="008D3862" w:rsidP="008D3862">
      <w:pPr>
        <w:pStyle w:val="af"/>
      </w:pPr>
      <w:r w:rsidRPr="008D3862">
        <w:t xml:space="preserve">                    sizeof(name) / sizeof(WCHAR),</w:t>
      </w:r>
    </w:p>
    <w:p w14:paraId="0A017463" w14:textId="77777777" w:rsidR="008D3862" w:rsidRPr="008D3862" w:rsidRDefault="008D3862" w:rsidP="008D3862">
      <w:pPr>
        <w:pStyle w:val="af"/>
      </w:pPr>
      <w:r w:rsidRPr="008D3862">
        <w:t xml:space="preserve">                    L"&lt;NO NAME&gt;");</w:t>
      </w:r>
    </w:p>
    <w:p w14:paraId="74DAAA24" w14:textId="77777777" w:rsidR="008D3862" w:rsidRPr="008D3862" w:rsidRDefault="008D3862" w:rsidP="008D3862">
      <w:pPr>
        <w:pStyle w:val="af"/>
      </w:pPr>
    </w:p>
    <w:p w14:paraId="03BE1F6B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2FC7F48F" w14:textId="77777777" w:rsidR="008D3862" w:rsidRPr="008D3862" w:rsidRDefault="008D3862" w:rsidP="008D3862">
      <w:pPr>
        <w:pStyle w:val="af"/>
      </w:pPr>
    </w:p>
    <w:p w14:paraId="24FDDDA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A2C2E7F" w14:textId="77777777" w:rsidR="008D3862" w:rsidRPr="008D3862" w:rsidRDefault="008D3862" w:rsidP="008D3862">
      <w:pPr>
        <w:pStyle w:val="af"/>
      </w:pPr>
      <w:r w:rsidRPr="008D3862">
        <w:t xml:space="preserve">            //  Name was initialized by _snwprintf() so it may not be null terminated</w:t>
      </w:r>
    </w:p>
    <w:p w14:paraId="4C00A324" w14:textId="77777777" w:rsidR="008D3862" w:rsidRPr="008D3862" w:rsidRDefault="008D3862" w:rsidP="008D3862">
      <w:pPr>
        <w:pStyle w:val="af"/>
      </w:pPr>
      <w:r w:rsidRPr="008D3862">
        <w:t xml:space="preserve">            //  if the buffer is insufficient. We will ignore this error and truncate</w:t>
      </w:r>
    </w:p>
    <w:p w14:paraId="4F7F7039" w14:textId="77777777" w:rsidR="008D3862" w:rsidRPr="008D3862" w:rsidRDefault="008D3862" w:rsidP="008D3862">
      <w:pPr>
        <w:pStyle w:val="af"/>
      </w:pPr>
      <w:r w:rsidRPr="008D3862">
        <w:t xml:space="preserve">            //  the file name. </w:t>
      </w:r>
    </w:p>
    <w:p w14:paraId="670113D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F6431B2" w14:textId="77777777" w:rsidR="008D3862" w:rsidRPr="008D3862" w:rsidRDefault="008D3862" w:rsidP="008D3862">
      <w:pPr>
        <w:pStyle w:val="af"/>
      </w:pPr>
    </w:p>
    <w:p w14:paraId="31D351C8" w14:textId="77777777" w:rsidR="008D3862" w:rsidRPr="008D3862" w:rsidRDefault="008D3862" w:rsidP="008D3862">
      <w:pPr>
        <w:pStyle w:val="af"/>
      </w:pPr>
      <w:r w:rsidRPr="008D3862">
        <w:t xml:space="preserve">            name[(sizeof(name) / sizeof(WCHAR)) - 1] = L'\0';</w:t>
      </w:r>
    </w:p>
    <w:p w14:paraId="12F53083" w14:textId="77777777" w:rsidR="008D3862" w:rsidRPr="008D3862" w:rsidRDefault="008D3862" w:rsidP="008D3862">
      <w:pPr>
        <w:pStyle w:val="af"/>
      </w:pPr>
    </w:p>
    <w:p w14:paraId="6352D6AC" w14:textId="77777777" w:rsidR="008D3862" w:rsidRPr="008D3862" w:rsidRDefault="008D3862" w:rsidP="008D3862">
      <w:pPr>
        <w:pStyle w:val="af"/>
      </w:pPr>
      <w:r w:rsidRPr="008D3862">
        <w:t xml:space="preserve">            RtlInitUnicodeString(&amp;defaultName, name);</w:t>
      </w:r>
    </w:p>
    <w:p w14:paraId="7C027074" w14:textId="77777777" w:rsidR="008D3862" w:rsidRPr="008D3862" w:rsidRDefault="008D3862" w:rsidP="008D3862">
      <w:pPr>
        <w:pStyle w:val="af"/>
      </w:pPr>
      <w:r w:rsidRPr="008D3862">
        <w:t xml:space="preserve">            nameToUse = &amp;defaultName;</w:t>
      </w:r>
    </w:p>
    <w:p w14:paraId="04A10888" w14:textId="77777777" w:rsidR="008D3862" w:rsidRPr="008D3862" w:rsidRDefault="008D3862" w:rsidP="008D3862">
      <w:pPr>
        <w:pStyle w:val="af"/>
      </w:pPr>
    </w:p>
    <w:p w14:paraId="30D0FC95" w14:textId="77777777" w:rsidR="008D3862" w:rsidRPr="008D3862" w:rsidRDefault="008D3862" w:rsidP="008D3862">
      <w:pPr>
        <w:pStyle w:val="af"/>
      </w:pPr>
      <w:r w:rsidRPr="008D3862">
        <w:t>#else</w:t>
      </w:r>
    </w:p>
    <w:p w14:paraId="5C76BC4A" w14:textId="77777777" w:rsidR="008D3862" w:rsidRPr="008D3862" w:rsidRDefault="008D3862" w:rsidP="008D3862">
      <w:pPr>
        <w:pStyle w:val="af"/>
      </w:pPr>
    </w:p>
    <w:p w14:paraId="52224CC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8E77B35" w14:textId="77777777" w:rsidR="008D3862" w:rsidRPr="008D3862" w:rsidRDefault="008D3862" w:rsidP="008D3862">
      <w:pPr>
        <w:pStyle w:val="af"/>
      </w:pPr>
      <w:r w:rsidRPr="008D3862">
        <w:t xml:space="preserve">            //  We were unable to get the String safe routine to work on W2K</w:t>
      </w:r>
    </w:p>
    <w:p w14:paraId="336E53BB" w14:textId="77777777" w:rsidR="008D3862" w:rsidRPr="008D3862" w:rsidRDefault="008D3862" w:rsidP="008D3862">
      <w:pPr>
        <w:pStyle w:val="af"/>
      </w:pPr>
      <w:r w:rsidRPr="008D3862">
        <w:t xml:space="preserve">            //  Do it the old safe way</w:t>
      </w:r>
    </w:p>
    <w:p w14:paraId="2A8EFE9B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ACA59B3" w14:textId="77777777" w:rsidR="008D3862" w:rsidRPr="008D3862" w:rsidRDefault="008D3862" w:rsidP="008D3862">
      <w:pPr>
        <w:pStyle w:val="af"/>
      </w:pPr>
    </w:p>
    <w:p w14:paraId="4FDFF640" w14:textId="77777777" w:rsidR="008D3862" w:rsidRPr="008D3862" w:rsidRDefault="008D3862" w:rsidP="008D3862">
      <w:pPr>
        <w:pStyle w:val="af"/>
      </w:pPr>
      <w:r w:rsidRPr="008D3862">
        <w:t xml:space="preserve">            RtlInitUnicodeString(&amp;defaultName, L"&lt;NO NAME&gt;");</w:t>
      </w:r>
    </w:p>
    <w:p w14:paraId="5DF6E75D" w14:textId="77777777" w:rsidR="008D3862" w:rsidRPr="008D3862" w:rsidRDefault="008D3862" w:rsidP="008D3862">
      <w:pPr>
        <w:pStyle w:val="af"/>
      </w:pPr>
      <w:r w:rsidRPr="008D3862">
        <w:t xml:space="preserve">            nameToUse = &amp;defaultName;</w:t>
      </w:r>
    </w:p>
    <w:p w14:paraId="6416CD20" w14:textId="77777777" w:rsidR="008D3862" w:rsidRPr="008D3862" w:rsidRDefault="008D3862" w:rsidP="008D3862">
      <w:pPr>
        <w:pStyle w:val="af"/>
      </w:pPr>
    </w:p>
    <w:p w14:paraId="59C82582" w14:textId="77777777" w:rsidR="008D3862" w:rsidRPr="008D3862" w:rsidRDefault="008D3862" w:rsidP="008D3862">
      <w:pPr>
        <w:pStyle w:val="af"/>
      </w:pPr>
      <w:r w:rsidRPr="008D3862">
        <w:t>#endif //MINISPY_NOT_W2K</w:t>
      </w:r>
    </w:p>
    <w:p w14:paraId="6E53C0BE" w14:textId="77777777" w:rsidR="008D3862" w:rsidRPr="008D3862" w:rsidRDefault="008D3862" w:rsidP="008D3862">
      <w:pPr>
        <w:pStyle w:val="af"/>
      </w:pPr>
    </w:p>
    <w:p w14:paraId="1E163508" w14:textId="77777777" w:rsidR="008D3862" w:rsidRPr="008D3862" w:rsidRDefault="008D3862" w:rsidP="008D3862">
      <w:pPr>
        <w:pStyle w:val="af"/>
      </w:pPr>
      <w:r w:rsidRPr="008D3862">
        <w:t>#if DBG</w:t>
      </w:r>
    </w:p>
    <w:p w14:paraId="54FD3F0F" w14:textId="77777777" w:rsidR="008D3862" w:rsidRPr="008D3862" w:rsidRDefault="008D3862" w:rsidP="008D3862">
      <w:pPr>
        <w:pStyle w:val="af"/>
      </w:pPr>
    </w:p>
    <w:p w14:paraId="1269036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61B48844" w14:textId="77777777" w:rsidR="008D3862" w:rsidRPr="008D3862" w:rsidRDefault="008D3862" w:rsidP="008D3862">
      <w:pPr>
        <w:pStyle w:val="af"/>
      </w:pPr>
      <w:r w:rsidRPr="008D3862">
        <w:t xml:space="preserve">            //  Debug support to break on certain errors.</w:t>
      </w:r>
    </w:p>
    <w:p w14:paraId="65DC9096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9A3BC4F" w14:textId="77777777" w:rsidR="008D3862" w:rsidRPr="008D3862" w:rsidRDefault="008D3862" w:rsidP="008D3862">
      <w:pPr>
        <w:pStyle w:val="af"/>
      </w:pPr>
    </w:p>
    <w:p w14:paraId="797BF92A" w14:textId="77777777" w:rsidR="008D3862" w:rsidRPr="008D3862" w:rsidRDefault="008D3862" w:rsidP="008D3862">
      <w:pPr>
        <w:pStyle w:val="af"/>
      </w:pPr>
      <w:r w:rsidRPr="008D3862">
        <w:t xml:space="preserve">            if (FltObjects-&gt;FileObject != NULL) {</w:t>
      </w:r>
    </w:p>
    <w:p w14:paraId="2412B1A0" w14:textId="77777777" w:rsidR="008D3862" w:rsidRPr="008D3862" w:rsidRDefault="008D3862" w:rsidP="008D3862">
      <w:pPr>
        <w:pStyle w:val="af"/>
      </w:pPr>
      <w:r w:rsidRPr="008D3862">
        <w:t xml:space="preserve">                NTSTATUS retryStatus;</w:t>
      </w:r>
    </w:p>
    <w:p w14:paraId="7C351A38" w14:textId="77777777" w:rsidR="008D3862" w:rsidRPr="008D3862" w:rsidRDefault="008D3862" w:rsidP="008D3862">
      <w:pPr>
        <w:pStyle w:val="af"/>
      </w:pPr>
    </w:p>
    <w:p w14:paraId="1C3BC10B" w14:textId="77777777" w:rsidR="008D3862" w:rsidRPr="008D3862" w:rsidRDefault="008D3862" w:rsidP="008D3862">
      <w:pPr>
        <w:pStyle w:val="af"/>
      </w:pPr>
      <w:r w:rsidRPr="008D3862">
        <w:t xml:space="preserve">                if ((StatusToBreakOn != 0) &amp;&amp; (status == StatusToBreakOn)) {</w:t>
      </w:r>
    </w:p>
    <w:p w14:paraId="3B698FA6" w14:textId="77777777" w:rsidR="008D3862" w:rsidRPr="008D3862" w:rsidRDefault="008D3862" w:rsidP="008D3862">
      <w:pPr>
        <w:pStyle w:val="af"/>
      </w:pPr>
    </w:p>
    <w:p w14:paraId="5BB8A62D" w14:textId="77777777" w:rsidR="008D3862" w:rsidRPr="008D3862" w:rsidRDefault="008D3862" w:rsidP="008D3862">
      <w:pPr>
        <w:pStyle w:val="af"/>
      </w:pPr>
      <w:r w:rsidRPr="008D3862">
        <w:t xml:space="preserve">                    DbgBreakPoint();</w:t>
      </w:r>
    </w:p>
    <w:p w14:paraId="55CBE224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9AF5819" w14:textId="77777777" w:rsidR="008D3862" w:rsidRPr="008D3862" w:rsidRDefault="008D3862" w:rsidP="008D3862">
      <w:pPr>
        <w:pStyle w:val="af"/>
      </w:pPr>
    </w:p>
    <w:p w14:paraId="26D36278" w14:textId="77777777" w:rsidR="008D3862" w:rsidRPr="008D3862" w:rsidRDefault="008D3862" w:rsidP="008D3862">
      <w:pPr>
        <w:pStyle w:val="af"/>
      </w:pPr>
      <w:r w:rsidRPr="008D3862">
        <w:t xml:space="preserve">                retryStatus = FltGetFileNameInformation(Data,</w:t>
      </w:r>
    </w:p>
    <w:p w14:paraId="16754F97" w14:textId="77777777" w:rsidR="008D3862" w:rsidRPr="008D3862" w:rsidRDefault="008D3862" w:rsidP="008D3862">
      <w:pPr>
        <w:pStyle w:val="af"/>
      </w:pPr>
      <w:r w:rsidRPr="008D3862">
        <w:t xml:space="preserve">                    FLT_FILE_NAME_NORMALIZED |</w:t>
      </w:r>
    </w:p>
    <w:p w14:paraId="2D7B1DF6" w14:textId="77777777" w:rsidR="008D3862" w:rsidRPr="008D3862" w:rsidRDefault="008D3862" w:rsidP="008D3862">
      <w:pPr>
        <w:pStyle w:val="af"/>
      </w:pPr>
      <w:r w:rsidRPr="008D3862">
        <w:t xml:space="preserve">                    MiniSpyData.NameQueryMethod,</w:t>
      </w:r>
    </w:p>
    <w:p w14:paraId="6739327E" w14:textId="77777777" w:rsidR="008D3862" w:rsidRPr="008D3862" w:rsidRDefault="008D3862" w:rsidP="008D3862">
      <w:pPr>
        <w:pStyle w:val="af"/>
      </w:pPr>
      <w:r w:rsidRPr="008D3862">
        <w:t xml:space="preserve">                    &amp;nameInfo);</w:t>
      </w:r>
    </w:p>
    <w:p w14:paraId="1852FA98" w14:textId="77777777" w:rsidR="008D3862" w:rsidRPr="008D3862" w:rsidRDefault="008D3862" w:rsidP="008D3862">
      <w:pPr>
        <w:pStyle w:val="af"/>
      </w:pPr>
    </w:p>
    <w:p w14:paraId="4264657F" w14:textId="77777777" w:rsidR="008D3862" w:rsidRPr="008D3862" w:rsidRDefault="008D3862" w:rsidP="008D3862">
      <w:pPr>
        <w:pStyle w:val="af"/>
      </w:pPr>
      <w:r w:rsidRPr="008D3862">
        <w:t xml:space="preserve">                if (!NT_SUCCESS(retryStatus)) {</w:t>
      </w:r>
    </w:p>
    <w:p w14:paraId="20968F88" w14:textId="77777777" w:rsidR="008D3862" w:rsidRPr="008D3862" w:rsidRDefault="008D3862" w:rsidP="008D3862">
      <w:pPr>
        <w:pStyle w:val="af"/>
      </w:pPr>
    </w:p>
    <w:p w14:paraId="4B0D1871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506F7E31" w14:textId="77777777" w:rsidR="008D3862" w:rsidRPr="008D3862" w:rsidRDefault="008D3862" w:rsidP="008D3862">
      <w:pPr>
        <w:pStyle w:val="af"/>
      </w:pPr>
      <w:r w:rsidRPr="008D3862">
        <w:t xml:space="preserve">                    //  We always release nameInfo, so ignore return value.</w:t>
      </w:r>
    </w:p>
    <w:p w14:paraId="60490127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6BBE2FD3" w14:textId="77777777" w:rsidR="008D3862" w:rsidRPr="008D3862" w:rsidRDefault="008D3862" w:rsidP="008D3862">
      <w:pPr>
        <w:pStyle w:val="af"/>
      </w:pPr>
    </w:p>
    <w:p w14:paraId="7A3D98C0" w14:textId="77777777" w:rsidR="008D3862" w:rsidRPr="008D3862" w:rsidRDefault="008D3862" w:rsidP="008D3862">
      <w:pPr>
        <w:pStyle w:val="af"/>
      </w:pPr>
      <w:r w:rsidRPr="008D3862">
        <w:t xml:space="preserve">                    NOTHING;</w:t>
      </w:r>
    </w:p>
    <w:p w14:paraId="2819FB8E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7D44F88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76FBB8D2" w14:textId="77777777" w:rsidR="008D3862" w:rsidRPr="008D3862" w:rsidRDefault="008D3862" w:rsidP="008D3862">
      <w:pPr>
        <w:pStyle w:val="af"/>
      </w:pPr>
    </w:p>
    <w:p w14:paraId="31EE34C5" w14:textId="77777777" w:rsidR="008D3862" w:rsidRPr="008D3862" w:rsidRDefault="008D3862" w:rsidP="008D3862">
      <w:pPr>
        <w:pStyle w:val="af"/>
      </w:pPr>
      <w:r w:rsidRPr="008D3862">
        <w:t>#endif</w:t>
      </w:r>
    </w:p>
    <w:p w14:paraId="1A6B3360" w14:textId="77777777" w:rsidR="008D3862" w:rsidRPr="008D3862" w:rsidRDefault="008D3862" w:rsidP="008D3862">
      <w:pPr>
        <w:pStyle w:val="af"/>
      </w:pPr>
    </w:p>
    <w:p w14:paraId="1D9E9A22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}</w:t>
      </w:r>
    </w:p>
    <w:p w14:paraId="688BBCED" w14:textId="77777777" w:rsidR="008D3862" w:rsidRPr="008D3862" w:rsidRDefault="008D3862" w:rsidP="008D3862">
      <w:pPr>
        <w:pStyle w:val="af"/>
      </w:pPr>
    </w:p>
    <w:p w14:paraId="53DBC13D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309125A4" w14:textId="77777777" w:rsidR="008D3862" w:rsidRPr="008D3862" w:rsidRDefault="008D3862" w:rsidP="008D3862">
      <w:pPr>
        <w:pStyle w:val="af"/>
      </w:pPr>
    </w:p>
    <w:p w14:paraId="4B5DCE4F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8C07C59" w14:textId="77777777" w:rsidR="008D3862" w:rsidRPr="008D3862" w:rsidRDefault="008D3862" w:rsidP="008D3862">
      <w:pPr>
        <w:pStyle w:val="af"/>
      </w:pPr>
      <w:r w:rsidRPr="008D3862">
        <w:t xml:space="preserve">        //  Look for ECPs, but only if it's a create operation</w:t>
      </w:r>
    </w:p>
    <w:p w14:paraId="3B6F3F6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5DFD019" w14:textId="77777777" w:rsidR="008D3862" w:rsidRPr="008D3862" w:rsidRDefault="008D3862" w:rsidP="008D3862">
      <w:pPr>
        <w:pStyle w:val="af"/>
      </w:pPr>
    </w:p>
    <w:p w14:paraId="663F10B8" w14:textId="77777777" w:rsidR="008D3862" w:rsidRPr="008D3862" w:rsidRDefault="008D3862" w:rsidP="008D3862">
      <w:pPr>
        <w:pStyle w:val="af"/>
      </w:pPr>
      <w:r w:rsidRPr="008D3862">
        <w:t xml:space="preserve">        if (Data-&gt;Iopb-&gt;MajorFunction == IRP_MJ_CREATE) {</w:t>
      </w:r>
    </w:p>
    <w:p w14:paraId="1C71412E" w14:textId="77777777" w:rsidR="008D3862" w:rsidRPr="008D3862" w:rsidRDefault="008D3862" w:rsidP="008D3862">
      <w:pPr>
        <w:pStyle w:val="af"/>
      </w:pPr>
    </w:p>
    <w:p w14:paraId="3FDE4F7D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E9C36B7" w14:textId="77777777" w:rsidR="008D3862" w:rsidRPr="008D3862" w:rsidRDefault="008D3862" w:rsidP="008D3862">
      <w:pPr>
        <w:pStyle w:val="af"/>
      </w:pPr>
      <w:r w:rsidRPr="008D3862">
        <w:t xml:space="preserve">            //  Initialize an empty string to receive an ECP data dump</w:t>
      </w:r>
    </w:p>
    <w:p w14:paraId="59EBEF2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B43BCB5" w14:textId="77777777" w:rsidR="008D3862" w:rsidRPr="008D3862" w:rsidRDefault="008D3862" w:rsidP="008D3862">
      <w:pPr>
        <w:pStyle w:val="af"/>
      </w:pPr>
    </w:p>
    <w:p w14:paraId="00AB5568" w14:textId="77777777" w:rsidR="008D3862" w:rsidRPr="008D3862" w:rsidRDefault="008D3862" w:rsidP="008D3862">
      <w:pPr>
        <w:pStyle w:val="af"/>
      </w:pPr>
      <w:r w:rsidRPr="008D3862">
        <w:t xml:space="preserve">            RtlInitEmptyUnicodeString(&amp;ecpData,</w:t>
      </w:r>
    </w:p>
    <w:p w14:paraId="47F82E9A" w14:textId="77777777" w:rsidR="008D3862" w:rsidRPr="008D3862" w:rsidRDefault="008D3862" w:rsidP="008D3862">
      <w:pPr>
        <w:pStyle w:val="af"/>
      </w:pPr>
      <w:r w:rsidRPr="008D3862">
        <w:t xml:space="preserve">                ecpDataBuffer,</w:t>
      </w:r>
    </w:p>
    <w:p w14:paraId="1720B027" w14:textId="77777777" w:rsidR="008D3862" w:rsidRPr="008D3862" w:rsidRDefault="008D3862" w:rsidP="008D3862">
      <w:pPr>
        <w:pStyle w:val="af"/>
      </w:pPr>
      <w:r w:rsidRPr="008D3862">
        <w:t xml:space="preserve">                MAX_NAME_SPACE / sizeof(WCHAR));</w:t>
      </w:r>
    </w:p>
    <w:p w14:paraId="5C127DD1" w14:textId="77777777" w:rsidR="008D3862" w:rsidRPr="008D3862" w:rsidRDefault="008D3862" w:rsidP="008D3862">
      <w:pPr>
        <w:pStyle w:val="af"/>
      </w:pPr>
    </w:p>
    <w:p w14:paraId="4C7196DD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CB57141" w14:textId="77777777" w:rsidR="008D3862" w:rsidRPr="008D3862" w:rsidRDefault="008D3862" w:rsidP="008D3862">
      <w:pPr>
        <w:pStyle w:val="af"/>
      </w:pPr>
      <w:r w:rsidRPr="008D3862">
        <w:t xml:space="preserve">            //  Parse any extra create parameters</w:t>
      </w:r>
    </w:p>
    <w:p w14:paraId="17C6A3B5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A83091B" w14:textId="77777777" w:rsidR="008D3862" w:rsidRPr="008D3862" w:rsidRDefault="008D3862" w:rsidP="008D3862">
      <w:pPr>
        <w:pStyle w:val="af"/>
      </w:pPr>
    </w:p>
    <w:p w14:paraId="50012D0B" w14:textId="77777777" w:rsidR="008D3862" w:rsidRPr="008D3862" w:rsidRDefault="008D3862" w:rsidP="008D3862">
      <w:pPr>
        <w:pStyle w:val="af"/>
      </w:pPr>
      <w:r w:rsidRPr="008D3862">
        <w:t xml:space="preserve">            SpyParseEcps(Data, recordList, &amp;ecpData);</w:t>
      </w:r>
    </w:p>
    <w:p w14:paraId="5829EFD6" w14:textId="77777777" w:rsidR="008D3862" w:rsidRPr="008D3862" w:rsidRDefault="008D3862" w:rsidP="008D3862">
      <w:pPr>
        <w:pStyle w:val="af"/>
      </w:pPr>
    </w:p>
    <w:p w14:paraId="5BE2D3B6" w14:textId="77777777" w:rsidR="008D3862" w:rsidRPr="008D3862" w:rsidRDefault="008D3862" w:rsidP="008D3862">
      <w:pPr>
        <w:pStyle w:val="af"/>
      </w:pPr>
      <w:r w:rsidRPr="008D3862">
        <w:t xml:space="preserve">            ecpDataToUse = &amp;ecpData;</w:t>
      </w:r>
    </w:p>
    <w:p w14:paraId="27E0C755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754BD607" w14:textId="77777777" w:rsidR="008D3862" w:rsidRPr="008D3862" w:rsidRDefault="008D3862" w:rsidP="008D3862">
      <w:pPr>
        <w:pStyle w:val="af"/>
      </w:pPr>
    </w:p>
    <w:p w14:paraId="795EB5B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16D178D" w14:textId="77777777" w:rsidR="008D3862" w:rsidRPr="008D3862" w:rsidRDefault="008D3862" w:rsidP="008D3862">
      <w:pPr>
        <w:pStyle w:val="af"/>
      </w:pPr>
      <w:r w:rsidRPr="008D3862">
        <w:t xml:space="preserve">        //  Store the name and ECP data (if any)</w:t>
      </w:r>
    </w:p>
    <w:p w14:paraId="112D4462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0A51402" w14:textId="77777777" w:rsidR="008D3862" w:rsidRPr="008D3862" w:rsidRDefault="008D3862" w:rsidP="008D3862">
      <w:pPr>
        <w:pStyle w:val="af"/>
      </w:pPr>
    </w:p>
    <w:p w14:paraId="27FD513E" w14:textId="77777777" w:rsidR="008D3862" w:rsidRPr="008D3862" w:rsidRDefault="008D3862" w:rsidP="008D3862">
      <w:pPr>
        <w:pStyle w:val="af"/>
      </w:pPr>
      <w:r w:rsidRPr="008D3862">
        <w:t xml:space="preserve">        SpySetRecordNameAndEcpData(&amp;(recordList-&gt;LogRecord), nameToUse, ecpDataToUse);</w:t>
      </w:r>
    </w:p>
    <w:p w14:paraId="3C227A0F" w14:textId="77777777" w:rsidR="008D3862" w:rsidRPr="008D3862" w:rsidRDefault="008D3862" w:rsidP="008D3862">
      <w:pPr>
        <w:pStyle w:val="af"/>
      </w:pPr>
    </w:p>
    <w:p w14:paraId="11B176AE" w14:textId="77777777" w:rsidR="008D3862" w:rsidRPr="008D3862" w:rsidRDefault="008D3862" w:rsidP="008D3862">
      <w:pPr>
        <w:pStyle w:val="af"/>
      </w:pPr>
      <w:r w:rsidRPr="008D3862">
        <w:t>#else</w:t>
      </w:r>
    </w:p>
    <w:p w14:paraId="6022B3E5" w14:textId="77777777" w:rsidR="008D3862" w:rsidRPr="008D3862" w:rsidRDefault="008D3862" w:rsidP="008D3862">
      <w:pPr>
        <w:pStyle w:val="af"/>
      </w:pPr>
    </w:p>
    <w:p w14:paraId="2E5C4B5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//</w:t>
      </w:r>
    </w:p>
    <w:p w14:paraId="25C3C2DE" w14:textId="77777777" w:rsidR="008D3862" w:rsidRPr="008D3862" w:rsidRDefault="008D3862" w:rsidP="008D3862">
      <w:pPr>
        <w:pStyle w:val="af"/>
      </w:pPr>
      <w:r w:rsidRPr="008D3862">
        <w:t xml:space="preserve">        //  Store the name</w:t>
      </w:r>
    </w:p>
    <w:p w14:paraId="62178C33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C6A5A4B" w14:textId="77777777" w:rsidR="008D3862" w:rsidRPr="008D3862" w:rsidRDefault="008D3862" w:rsidP="008D3862">
      <w:pPr>
        <w:pStyle w:val="af"/>
      </w:pPr>
    </w:p>
    <w:p w14:paraId="5716B9F3" w14:textId="77777777" w:rsidR="008D3862" w:rsidRPr="008D3862" w:rsidRDefault="008D3862" w:rsidP="008D3862">
      <w:pPr>
        <w:pStyle w:val="af"/>
      </w:pPr>
      <w:r w:rsidRPr="008D3862">
        <w:t xml:space="preserve">        SpySetRecordName(&amp;(recordList-&gt;LogRecord), nameToUse);</w:t>
      </w:r>
    </w:p>
    <w:p w14:paraId="1DE87CCA" w14:textId="77777777" w:rsidR="008D3862" w:rsidRPr="008D3862" w:rsidRDefault="008D3862" w:rsidP="008D3862">
      <w:pPr>
        <w:pStyle w:val="af"/>
      </w:pPr>
    </w:p>
    <w:p w14:paraId="7B081F3B" w14:textId="77777777" w:rsidR="008D3862" w:rsidRPr="008D3862" w:rsidRDefault="008D3862" w:rsidP="008D3862">
      <w:pPr>
        <w:pStyle w:val="af"/>
      </w:pPr>
      <w:r w:rsidRPr="008D3862">
        <w:t>#endif</w:t>
      </w:r>
    </w:p>
    <w:p w14:paraId="01A31013" w14:textId="77777777" w:rsidR="008D3862" w:rsidRPr="008D3862" w:rsidRDefault="008D3862" w:rsidP="008D3862">
      <w:pPr>
        <w:pStyle w:val="af"/>
      </w:pPr>
    </w:p>
    <w:p w14:paraId="67AC634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B693B03" w14:textId="77777777" w:rsidR="008D3862" w:rsidRPr="008D3862" w:rsidRDefault="008D3862" w:rsidP="008D3862">
      <w:pPr>
        <w:pStyle w:val="af"/>
      </w:pPr>
      <w:r w:rsidRPr="008D3862">
        <w:t xml:space="preserve">        //  Release the name information structure (if defined)</w:t>
      </w:r>
    </w:p>
    <w:p w14:paraId="6F09CB7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5CE705C" w14:textId="77777777" w:rsidR="008D3862" w:rsidRPr="008D3862" w:rsidRDefault="008D3862" w:rsidP="008D3862">
      <w:pPr>
        <w:pStyle w:val="af"/>
      </w:pPr>
    </w:p>
    <w:p w14:paraId="3BB9702F" w14:textId="77777777" w:rsidR="008D3862" w:rsidRPr="008D3862" w:rsidRDefault="008D3862" w:rsidP="008D3862">
      <w:pPr>
        <w:pStyle w:val="af"/>
      </w:pPr>
      <w:r w:rsidRPr="008D3862">
        <w:t xml:space="preserve">        if (NULL != nameInfo) {</w:t>
      </w:r>
    </w:p>
    <w:p w14:paraId="54119117" w14:textId="77777777" w:rsidR="008D3862" w:rsidRPr="008D3862" w:rsidRDefault="008D3862" w:rsidP="008D3862">
      <w:pPr>
        <w:pStyle w:val="af"/>
      </w:pPr>
    </w:p>
    <w:p w14:paraId="40F80D47" w14:textId="77777777" w:rsidR="008D3862" w:rsidRPr="008D3862" w:rsidRDefault="008D3862" w:rsidP="008D3862">
      <w:pPr>
        <w:pStyle w:val="af"/>
      </w:pPr>
      <w:r w:rsidRPr="008D3862">
        <w:t xml:space="preserve">            FltReleaseFileNameInformation(nameInfo);</w:t>
      </w:r>
    </w:p>
    <w:p w14:paraId="0722222E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4385F9D4" w14:textId="77777777" w:rsidR="008D3862" w:rsidRPr="008D3862" w:rsidRDefault="008D3862" w:rsidP="008D3862">
      <w:pPr>
        <w:pStyle w:val="af"/>
      </w:pPr>
    </w:p>
    <w:p w14:paraId="05CE1FEC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FAB5569" w14:textId="77777777" w:rsidR="008D3862" w:rsidRPr="008D3862" w:rsidRDefault="008D3862" w:rsidP="008D3862">
      <w:pPr>
        <w:pStyle w:val="af"/>
      </w:pPr>
      <w:r w:rsidRPr="008D3862">
        <w:t xml:space="preserve">        //  Set all of the operation information into the record</w:t>
      </w:r>
    </w:p>
    <w:p w14:paraId="7AF86B37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7362786" w14:textId="77777777" w:rsidR="008D3862" w:rsidRPr="008D3862" w:rsidRDefault="008D3862" w:rsidP="008D3862">
      <w:pPr>
        <w:pStyle w:val="af"/>
      </w:pPr>
    </w:p>
    <w:p w14:paraId="639713F9" w14:textId="77777777" w:rsidR="008D3862" w:rsidRPr="008D3862" w:rsidRDefault="008D3862" w:rsidP="008D3862">
      <w:pPr>
        <w:pStyle w:val="af"/>
      </w:pPr>
      <w:r w:rsidRPr="008D3862">
        <w:t xml:space="preserve">        SpyLogPreOperationData(Data, FltObjects, recordList);</w:t>
      </w:r>
    </w:p>
    <w:p w14:paraId="35E61E8F" w14:textId="77777777" w:rsidR="008D3862" w:rsidRPr="008D3862" w:rsidRDefault="008D3862" w:rsidP="008D3862">
      <w:pPr>
        <w:pStyle w:val="af"/>
      </w:pPr>
    </w:p>
    <w:p w14:paraId="582F2B64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4A07432" w14:textId="77777777" w:rsidR="008D3862" w:rsidRPr="008D3862" w:rsidRDefault="008D3862" w:rsidP="008D3862">
      <w:pPr>
        <w:pStyle w:val="af"/>
      </w:pPr>
      <w:r w:rsidRPr="008D3862">
        <w:t xml:space="preserve">        //  Pass the record to our completions routine and return that</w:t>
      </w:r>
    </w:p>
    <w:p w14:paraId="3A9665FA" w14:textId="77777777" w:rsidR="008D3862" w:rsidRPr="008D3862" w:rsidRDefault="008D3862" w:rsidP="008D3862">
      <w:pPr>
        <w:pStyle w:val="af"/>
      </w:pPr>
      <w:r w:rsidRPr="008D3862">
        <w:t xml:space="preserve">        //  we want our completion routine called.</w:t>
      </w:r>
    </w:p>
    <w:p w14:paraId="36D2EA0F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46A0ACE" w14:textId="77777777" w:rsidR="008D3862" w:rsidRPr="008D3862" w:rsidRDefault="008D3862" w:rsidP="008D3862">
      <w:pPr>
        <w:pStyle w:val="af"/>
      </w:pPr>
    </w:p>
    <w:p w14:paraId="032D5403" w14:textId="77777777" w:rsidR="008D3862" w:rsidRPr="008D3862" w:rsidRDefault="008D3862" w:rsidP="008D3862">
      <w:pPr>
        <w:pStyle w:val="af"/>
      </w:pPr>
      <w:r w:rsidRPr="008D3862">
        <w:t xml:space="preserve">        if (Data-&gt;Iopb-&gt;MajorFunction == IRP_MJ_SHUTDOWN) {</w:t>
      </w:r>
    </w:p>
    <w:p w14:paraId="7CFC9C07" w14:textId="77777777" w:rsidR="008D3862" w:rsidRPr="008D3862" w:rsidRDefault="008D3862" w:rsidP="008D3862">
      <w:pPr>
        <w:pStyle w:val="af"/>
      </w:pPr>
    </w:p>
    <w:p w14:paraId="01FAA77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7F65E04" w14:textId="77777777" w:rsidR="008D3862" w:rsidRPr="008D3862" w:rsidRDefault="008D3862" w:rsidP="008D3862">
      <w:pPr>
        <w:pStyle w:val="af"/>
      </w:pPr>
      <w:r w:rsidRPr="008D3862">
        <w:t xml:space="preserve">            //  Since completion callbacks are not supported for</w:t>
      </w:r>
    </w:p>
    <w:p w14:paraId="11816945" w14:textId="77777777" w:rsidR="008D3862" w:rsidRPr="008D3862" w:rsidRDefault="008D3862" w:rsidP="008D3862">
      <w:pPr>
        <w:pStyle w:val="af"/>
      </w:pPr>
      <w:r w:rsidRPr="008D3862">
        <w:t xml:space="preserve">            //  this operation, do the completion processing now</w:t>
      </w:r>
    </w:p>
    <w:p w14:paraId="2CB02DD0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DDA402A" w14:textId="77777777" w:rsidR="008D3862" w:rsidRPr="008D3862" w:rsidRDefault="008D3862" w:rsidP="008D3862">
      <w:pPr>
        <w:pStyle w:val="af"/>
      </w:pPr>
    </w:p>
    <w:p w14:paraId="38DC8B46" w14:textId="77777777" w:rsidR="008D3862" w:rsidRPr="008D3862" w:rsidRDefault="008D3862" w:rsidP="008D3862">
      <w:pPr>
        <w:pStyle w:val="af"/>
      </w:pPr>
      <w:r w:rsidRPr="008D3862">
        <w:t xml:space="preserve">            SpyPostOperationCallback(Data,</w:t>
      </w:r>
    </w:p>
    <w:p w14:paraId="7FD7CFF9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FltObjects,</w:t>
      </w:r>
    </w:p>
    <w:p w14:paraId="1552719B" w14:textId="77777777" w:rsidR="008D3862" w:rsidRPr="008D3862" w:rsidRDefault="008D3862" w:rsidP="008D3862">
      <w:pPr>
        <w:pStyle w:val="af"/>
      </w:pPr>
      <w:r w:rsidRPr="008D3862">
        <w:t xml:space="preserve">                recordList,</w:t>
      </w:r>
    </w:p>
    <w:p w14:paraId="16DCFB63" w14:textId="77777777" w:rsidR="008D3862" w:rsidRPr="008D3862" w:rsidRDefault="008D3862" w:rsidP="008D3862">
      <w:pPr>
        <w:pStyle w:val="af"/>
      </w:pPr>
      <w:r w:rsidRPr="008D3862">
        <w:t xml:space="preserve">                0);</w:t>
      </w:r>
    </w:p>
    <w:p w14:paraId="36A4C1A8" w14:textId="77777777" w:rsidR="008D3862" w:rsidRPr="008D3862" w:rsidRDefault="008D3862" w:rsidP="008D3862">
      <w:pPr>
        <w:pStyle w:val="af"/>
      </w:pPr>
    </w:p>
    <w:p w14:paraId="69A628D0" w14:textId="77777777" w:rsidR="008D3862" w:rsidRPr="008D3862" w:rsidRDefault="008D3862" w:rsidP="008D3862">
      <w:pPr>
        <w:pStyle w:val="af"/>
      </w:pPr>
      <w:r w:rsidRPr="008D3862">
        <w:t xml:space="preserve">            returnStatus = FLT_PREOP_SUCCESS_NO_CALLBACK;</w:t>
      </w:r>
    </w:p>
    <w:p w14:paraId="2678AB26" w14:textId="77777777" w:rsidR="008D3862" w:rsidRPr="008D3862" w:rsidRDefault="008D3862" w:rsidP="008D3862">
      <w:pPr>
        <w:pStyle w:val="af"/>
      </w:pPr>
    </w:p>
    <w:p w14:paraId="7E4AA6BE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10EBD457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423DD743" w14:textId="77777777" w:rsidR="008D3862" w:rsidRPr="008D3862" w:rsidRDefault="008D3862" w:rsidP="008D3862">
      <w:pPr>
        <w:pStyle w:val="af"/>
      </w:pPr>
    </w:p>
    <w:p w14:paraId="5977EE05" w14:textId="77777777" w:rsidR="008D3862" w:rsidRPr="008D3862" w:rsidRDefault="008D3862" w:rsidP="008D3862">
      <w:pPr>
        <w:pStyle w:val="af"/>
      </w:pPr>
      <w:r w:rsidRPr="008D3862">
        <w:t xml:space="preserve">            *CompletionContext = recordList;</w:t>
      </w:r>
    </w:p>
    <w:p w14:paraId="68F316FF" w14:textId="77777777" w:rsidR="008D3862" w:rsidRPr="008D3862" w:rsidRDefault="008D3862" w:rsidP="008D3862">
      <w:pPr>
        <w:pStyle w:val="af"/>
      </w:pPr>
      <w:r w:rsidRPr="008D3862">
        <w:t xml:space="preserve">            returnStatus = FLT_PREOP_SUCCESS_WITH_CALLBACK;</w:t>
      </w:r>
    </w:p>
    <w:p w14:paraId="50C62507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5C876910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1D67DC0" w14:textId="77777777" w:rsidR="008D3862" w:rsidRPr="008D3862" w:rsidRDefault="008D3862" w:rsidP="008D3862">
      <w:pPr>
        <w:pStyle w:val="af"/>
      </w:pPr>
    </w:p>
    <w:p w14:paraId="2CA32104" w14:textId="77777777" w:rsidR="008D3862" w:rsidRPr="008D3862" w:rsidRDefault="008D3862" w:rsidP="008D3862">
      <w:pPr>
        <w:pStyle w:val="af"/>
      </w:pPr>
      <w:r w:rsidRPr="008D3862">
        <w:t xml:space="preserve">    return returnStatus;</w:t>
      </w:r>
    </w:p>
    <w:p w14:paraId="0936705F" w14:textId="77777777" w:rsidR="008D3862" w:rsidRPr="008D3862" w:rsidRDefault="008D3862" w:rsidP="008D3862">
      <w:pPr>
        <w:pStyle w:val="af"/>
      </w:pPr>
      <w:r w:rsidRPr="008D3862">
        <w:t>}</w:t>
      </w:r>
    </w:p>
    <w:p w14:paraId="08819ECB" w14:textId="77777777" w:rsidR="008D3862" w:rsidRPr="008D3862" w:rsidRDefault="008D3862" w:rsidP="008D3862">
      <w:pPr>
        <w:pStyle w:val="af"/>
      </w:pPr>
    </w:p>
    <w:p w14:paraId="6FB580A6" w14:textId="77777777" w:rsidR="008D3862" w:rsidRPr="008D3862" w:rsidRDefault="008D3862" w:rsidP="008D3862">
      <w:pPr>
        <w:pStyle w:val="af"/>
      </w:pPr>
      <w:r w:rsidRPr="008D3862">
        <w:t>FLT_PREOP_CALLBACK_STATUS</w:t>
      </w:r>
    </w:p>
    <w:p w14:paraId="21155545" w14:textId="77777777" w:rsidR="008D3862" w:rsidRPr="008D3862" w:rsidRDefault="008D3862" w:rsidP="008D3862">
      <w:pPr>
        <w:pStyle w:val="af"/>
      </w:pPr>
      <w:r w:rsidRPr="008D3862">
        <w:t>#pragma warning(suppress: 6262) // higher than usual stack usage is considered safe in this case</w:t>
      </w:r>
    </w:p>
    <w:p w14:paraId="4A75005F" w14:textId="77777777" w:rsidR="008D3862" w:rsidRPr="008D3862" w:rsidRDefault="008D3862" w:rsidP="008D3862">
      <w:pPr>
        <w:pStyle w:val="af"/>
      </w:pPr>
      <w:r w:rsidRPr="008D3862">
        <w:t>SpyPreOperationCallback(</w:t>
      </w:r>
    </w:p>
    <w:p w14:paraId="059C2138" w14:textId="77777777" w:rsidR="008D3862" w:rsidRPr="008D3862" w:rsidRDefault="008D3862" w:rsidP="008D3862">
      <w:pPr>
        <w:pStyle w:val="af"/>
      </w:pPr>
      <w:r w:rsidRPr="008D3862">
        <w:t xml:space="preserve">    _Inout_ PFLT_CALLBACK_DATA Data,</w:t>
      </w:r>
    </w:p>
    <w:p w14:paraId="51B3199D" w14:textId="77777777" w:rsidR="008D3862" w:rsidRPr="008D3862" w:rsidRDefault="008D3862" w:rsidP="008D3862">
      <w:pPr>
        <w:pStyle w:val="af"/>
      </w:pPr>
      <w:r w:rsidRPr="008D3862">
        <w:t xml:space="preserve">    _In_ PCFLT_RELATED_OBJECTS FltObjects,</w:t>
      </w:r>
    </w:p>
    <w:p w14:paraId="5EEA85AF" w14:textId="77777777" w:rsidR="008D3862" w:rsidRPr="008D3862" w:rsidRDefault="008D3862" w:rsidP="008D3862">
      <w:pPr>
        <w:pStyle w:val="af"/>
      </w:pPr>
      <w:r w:rsidRPr="008D3862">
        <w:t xml:space="preserve">    _Flt_CompletionContext_Outptr_ PVOID* CompletionContext</w:t>
      </w:r>
    </w:p>
    <w:p w14:paraId="661768C2" w14:textId="77777777" w:rsidR="008D3862" w:rsidRPr="008D3862" w:rsidRDefault="008D3862" w:rsidP="008D3862">
      <w:pPr>
        <w:pStyle w:val="af"/>
      </w:pPr>
      <w:r w:rsidRPr="008D3862">
        <w:t>)</w:t>
      </w:r>
    </w:p>
    <w:p w14:paraId="2B1AC0AE" w14:textId="77777777" w:rsidR="008D3862" w:rsidRPr="008D3862" w:rsidRDefault="008D3862" w:rsidP="008D3862">
      <w:pPr>
        <w:pStyle w:val="af"/>
      </w:pPr>
      <w:r w:rsidRPr="008D3862">
        <w:t>/*++</w:t>
      </w:r>
    </w:p>
    <w:p w14:paraId="3C5EA3C2" w14:textId="77777777" w:rsidR="008D3862" w:rsidRPr="008D3862" w:rsidRDefault="008D3862" w:rsidP="008D3862">
      <w:pPr>
        <w:pStyle w:val="af"/>
      </w:pPr>
    </w:p>
    <w:p w14:paraId="15BD2D6F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1584BAA4" w14:textId="77777777" w:rsidR="008D3862" w:rsidRPr="008D3862" w:rsidRDefault="008D3862" w:rsidP="008D3862">
      <w:pPr>
        <w:pStyle w:val="af"/>
      </w:pPr>
    </w:p>
    <w:p w14:paraId="1FF8EBB7" w14:textId="77777777" w:rsidR="008D3862" w:rsidRPr="008D3862" w:rsidRDefault="008D3862" w:rsidP="008D3862">
      <w:pPr>
        <w:pStyle w:val="af"/>
      </w:pPr>
      <w:r w:rsidRPr="008D3862">
        <w:t xml:space="preserve">    This routine receives ALL pre-operation callbacks for this filter.  It then</w:t>
      </w:r>
    </w:p>
    <w:p w14:paraId="2B777F8F" w14:textId="77777777" w:rsidR="008D3862" w:rsidRPr="008D3862" w:rsidRDefault="008D3862" w:rsidP="008D3862">
      <w:pPr>
        <w:pStyle w:val="af"/>
      </w:pPr>
      <w:r w:rsidRPr="008D3862">
        <w:t xml:space="preserve">    tries to log information about the given operation.  If we are able</w:t>
      </w:r>
    </w:p>
    <w:p w14:paraId="22654DA5" w14:textId="77777777" w:rsidR="008D3862" w:rsidRPr="008D3862" w:rsidRDefault="008D3862" w:rsidP="008D3862">
      <w:pPr>
        <w:pStyle w:val="af"/>
      </w:pPr>
      <w:r w:rsidRPr="008D3862">
        <w:t xml:space="preserve">    to log information then we will call our post-operation callback  routine.</w:t>
      </w:r>
    </w:p>
    <w:p w14:paraId="23606B5D" w14:textId="77777777" w:rsidR="008D3862" w:rsidRPr="008D3862" w:rsidRDefault="008D3862" w:rsidP="008D3862">
      <w:pPr>
        <w:pStyle w:val="af"/>
      </w:pPr>
    </w:p>
    <w:p w14:paraId="4503A002" w14:textId="77777777" w:rsidR="008D3862" w:rsidRPr="008D3862" w:rsidRDefault="008D3862" w:rsidP="008D3862">
      <w:pPr>
        <w:pStyle w:val="af"/>
      </w:pPr>
      <w:r w:rsidRPr="008D3862">
        <w:lastRenderedPageBreak/>
        <w:t xml:space="preserve">    NOTE:  This routine must be NON-PAGED because it can be called on the</w:t>
      </w:r>
    </w:p>
    <w:p w14:paraId="371E42AC" w14:textId="77777777" w:rsidR="008D3862" w:rsidRPr="008D3862" w:rsidRDefault="008D3862" w:rsidP="008D3862">
      <w:pPr>
        <w:pStyle w:val="af"/>
      </w:pPr>
      <w:r w:rsidRPr="008D3862">
        <w:t xml:space="preserve">           paging path.</w:t>
      </w:r>
    </w:p>
    <w:p w14:paraId="1EF08113" w14:textId="77777777" w:rsidR="008D3862" w:rsidRPr="008D3862" w:rsidRDefault="008D3862" w:rsidP="008D3862">
      <w:pPr>
        <w:pStyle w:val="af"/>
      </w:pPr>
    </w:p>
    <w:p w14:paraId="0B947F69" w14:textId="77777777" w:rsidR="008D3862" w:rsidRPr="008D3862" w:rsidRDefault="008D3862" w:rsidP="008D3862">
      <w:pPr>
        <w:pStyle w:val="af"/>
      </w:pPr>
      <w:r w:rsidRPr="008D3862">
        <w:t>Arguments:</w:t>
      </w:r>
    </w:p>
    <w:p w14:paraId="5AE899E3" w14:textId="77777777" w:rsidR="008D3862" w:rsidRPr="008D3862" w:rsidRDefault="008D3862" w:rsidP="008D3862">
      <w:pPr>
        <w:pStyle w:val="af"/>
      </w:pPr>
    </w:p>
    <w:p w14:paraId="286482E4" w14:textId="77777777" w:rsidR="008D3862" w:rsidRPr="008D3862" w:rsidRDefault="008D3862" w:rsidP="008D3862">
      <w:pPr>
        <w:pStyle w:val="af"/>
      </w:pPr>
      <w:r w:rsidRPr="008D3862">
        <w:t xml:space="preserve">    Data - Contains information about the given operation.</w:t>
      </w:r>
    </w:p>
    <w:p w14:paraId="32FE2E1C" w14:textId="77777777" w:rsidR="008D3862" w:rsidRPr="008D3862" w:rsidRDefault="008D3862" w:rsidP="008D3862">
      <w:pPr>
        <w:pStyle w:val="af"/>
      </w:pPr>
    </w:p>
    <w:p w14:paraId="5C3BB45F" w14:textId="77777777" w:rsidR="008D3862" w:rsidRPr="008D3862" w:rsidRDefault="008D3862" w:rsidP="008D3862">
      <w:pPr>
        <w:pStyle w:val="af"/>
      </w:pPr>
      <w:r w:rsidRPr="008D3862">
        <w:t xml:space="preserve">    FltObjects - Contains pointers to the various objects that are pertinent</w:t>
      </w:r>
    </w:p>
    <w:p w14:paraId="7983964C" w14:textId="77777777" w:rsidR="008D3862" w:rsidRPr="008D3862" w:rsidRDefault="008D3862" w:rsidP="008D3862">
      <w:pPr>
        <w:pStyle w:val="af"/>
      </w:pPr>
      <w:r w:rsidRPr="008D3862">
        <w:t xml:space="preserve">        to this operation.</w:t>
      </w:r>
    </w:p>
    <w:p w14:paraId="4829D021" w14:textId="77777777" w:rsidR="008D3862" w:rsidRPr="008D3862" w:rsidRDefault="008D3862" w:rsidP="008D3862">
      <w:pPr>
        <w:pStyle w:val="af"/>
      </w:pPr>
    </w:p>
    <w:p w14:paraId="072258D5" w14:textId="77777777" w:rsidR="008D3862" w:rsidRPr="008D3862" w:rsidRDefault="008D3862" w:rsidP="008D3862">
      <w:pPr>
        <w:pStyle w:val="af"/>
      </w:pPr>
      <w:r w:rsidRPr="008D3862">
        <w:t xml:space="preserve">    CompletionContext - This receives the address of our log buffer for this</w:t>
      </w:r>
    </w:p>
    <w:p w14:paraId="4BB6AADC" w14:textId="77777777" w:rsidR="008D3862" w:rsidRPr="008D3862" w:rsidRDefault="008D3862" w:rsidP="008D3862">
      <w:pPr>
        <w:pStyle w:val="af"/>
      </w:pPr>
      <w:r w:rsidRPr="008D3862">
        <w:t xml:space="preserve">        operation.  Our completion routine then receives this buffer address.</w:t>
      </w:r>
    </w:p>
    <w:p w14:paraId="39C59EB3" w14:textId="77777777" w:rsidR="008D3862" w:rsidRPr="008D3862" w:rsidRDefault="008D3862" w:rsidP="008D3862">
      <w:pPr>
        <w:pStyle w:val="af"/>
      </w:pPr>
    </w:p>
    <w:p w14:paraId="6D661EA1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01B1EC05" w14:textId="77777777" w:rsidR="008D3862" w:rsidRPr="008D3862" w:rsidRDefault="008D3862" w:rsidP="008D3862">
      <w:pPr>
        <w:pStyle w:val="af"/>
      </w:pPr>
    </w:p>
    <w:p w14:paraId="21B83417" w14:textId="77777777" w:rsidR="008D3862" w:rsidRPr="008D3862" w:rsidRDefault="008D3862" w:rsidP="008D3862">
      <w:pPr>
        <w:pStyle w:val="af"/>
      </w:pPr>
      <w:r w:rsidRPr="008D3862">
        <w:t xml:space="preserve">    Identifies how processing should continue for this operation</w:t>
      </w:r>
    </w:p>
    <w:p w14:paraId="32B319A5" w14:textId="77777777" w:rsidR="008D3862" w:rsidRPr="008D3862" w:rsidRDefault="008D3862" w:rsidP="008D3862">
      <w:pPr>
        <w:pStyle w:val="af"/>
      </w:pPr>
    </w:p>
    <w:p w14:paraId="1BEB9DC5" w14:textId="77777777" w:rsidR="008D3862" w:rsidRPr="008D3862" w:rsidRDefault="008D3862" w:rsidP="008D3862">
      <w:pPr>
        <w:pStyle w:val="af"/>
      </w:pPr>
      <w:r w:rsidRPr="008D3862">
        <w:t>--*/</w:t>
      </w:r>
    </w:p>
    <w:p w14:paraId="39104557" w14:textId="77777777" w:rsidR="008D3862" w:rsidRPr="008D3862" w:rsidRDefault="008D3862" w:rsidP="008D3862">
      <w:pPr>
        <w:pStyle w:val="af"/>
      </w:pPr>
      <w:r w:rsidRPr="008D3862">
        <w:t>{</w:t>
      </w:r>
    </w:p>
    <w:p w14:paraId="4040EBFA" w14:textId="77777777" w:rsidR="008D3862" w:rsidRPr="008D3862" w:rsidRDefault="008D3862" w:rsidP="008D3862">
      <w:pPr>
        <w:pStyle w:val="af"/>
      </w:pPr>
      <w:r w:rsidRPr="008D3862">
        <w:t xml:space="preserve">    FLT_PREOP_CALLBACK_STATUS returnStatus = FLT_PREOP_SUCCESS_NO_CALLBACK; //assume we are NOT going to call our completion routine</w:t>
      </w:r>
    </w:p>
    <w:p w14:paraId="15A9B9B4" w14:textId="77777777" w:rsidR="008D3862" w:rsidRPr="008D3862" w:rsidRDefault="008D3862" w:rsidP="008D3862">
      <w:pPr>
        <w:pStyle w:val="af"/>
      </w:pPr>
      <w:r w:rsidRPr="008D3862">
        <w:t xml:space="preserve">    PRECORD_LIST recordList;</w:t>
      </w:r>
    </w:p>
    <w:p w14:paraId="2B45E6BD" w14:textId="77777777" w:rsidR="008D3862" w:rsidRPr="008D3862" w:rsidRDefault="008D3862" w:rsidP="008D3862">
      <w:pPr>
        <w:pStyle w:val="af"/>
      </w:pPr>
      <w:r w:rsidRPr="008D3862">
        <w:t xml:space="preserve">    PFLT_FILE_NAME_INFORMATION nameInfo = NULL;</w:t>
      </w:r>
    </w:p>
    <w:p w14:paraId="33B1AAEA" w14:textId="77777777" w:rsidR="008D3862" w:rsidRPr="008D3862" w:rsidRDefault="008D3862" w:rsidP="008D3862">
      <w:pPr>
        <w:pStyle w:val="af"/>
      </w:pPr>
      <w:r w:rsidRPr="008D3862">
        <w:t xml:space="preserve">    UNICODE_STRING defaultName;</w:t>
      </w:r>
    </w:p>
    <w:p w14:paraId="41F6AD12" w14:textId="77777777" w:rsidR="008D3862" w:rsidRPr="008D3862" w:rsidRDefault="008D3862" w:rsidP="008D3862">
      <w:pPr>
        <w:pStyle w:val="af"/>
      </w:pPr>
      <w:r w:rsidRPr="008D3862">
        <w:t xml:space="preserve">    PUNICODE_STRING nameToUse;</w:t>
      </w:r>
    </w:p>
    <w:p w14:paraId="2F5A721E" w14:textId="77777777" w:rsidR="008D3862" w:rsidRPr="008D3862" w:rsidRDefault="008D3862" w:rsidP="008D3862">
      <w:pPr>
        <w:pStyle w:val="af"/>
      </w:pPr>
      <w:r w:rsidRPr="008D3862">
        <w:t xml:space="preserve">    NTSTATUS status;</w:t>
      </w:r>
    </w:p>
    <w:p w14:paraId="3BD8B5ED" w14:textId="77777777" w:rsidR="008D3862" w:rsidRPr="008D3862" w:rsidRDefault="008D3862" w:rsidP="008D3862">
      <w:pPr>
        <w:pStyle w:val="af"/>
      </w:pPr>
    </w:p>
    <w:p w14:paraId="03C81473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2DC540F7" w14:textId="77777777" w:rsidR="008D3862" w:rsidRPr="008D3862" w:rsidRDefault="008D3862" w:rsidP="008D3862">
      <w:pPr>
        <w:pStyle w:val="af"/>
      </w:pPr>
    </w:p>
    <w:p w14:paraId="035A1E9F" w14:textId="77777777" w:rsidR="008D3862" w:rsidRPr="008D3862" w:rsidRDefault="008D3862" w:rsidP="008D3862">
      <w:pPr>
        <w:pStyle w:val="af"/>
      </w:pPr>
      <w:r w:rsidRPr="008D3862">
        <w:t xml:space="preserve">    PUNICODE_STRING ecpDataToUse = NULL;</w:t>
      </w:r>
    </w:p>
    <w:p w14:paraId="335579E7" w14:textId="77777777" w:rsidR="008D3862" w:rsidRPr="008D3862" w:rsidRDefault="008D3862" w:rsidP="008D3862">
      <w:pPr>
        <w:pStyle w:val="af"/>
      </w:pPr>
      <w:r w:rsidRPr="008D3862">
        <w:t xml:space="preserve">    UNICODE_STRING ecpData;</w:t>
      </w:r>
    </w:p>
    <w:p w14:paraId="713258F9" w14:textId="77777777" w:rsidR="008D3862" w:rsidRPr="008D3862" w:rsidRDefault="008D3862" w:rsidP="008D3862">
      <w:pPr>
        <w:pStyle w:val="af"/>
      </w:pPr>
      <w:r w:rsidRPr="008D3862">
        <w:lastRenderedPageBreak/>
        <w:t xml:space="preserve">    WCHAR ecpDataBuffer[MAX_NAME_SPACE / sizeof(WCHAR)];</w:t>
      </w:r>
    </w:p>
    <w:p w14:paraId="338C424B" w14:textId="77777777" w:rsidR="008D3862" w:rsidRPr="008D3862" w:rsidRDefault="008D3862" w:rsidP="008D3862">
      <w:pPr>
        <w:pStyle w:val="af"/>
      </w:pPr>
    </w:p>
    <w:p w14:paraId="26D7F836" w14:textId="77777777" w:rsidR="008D3862" w:rsidRPr="008D3862" w:rsidRDefault="008D3862" w:rsidP="008D3862">
      <w:pPr>
        <w:pStyle w:val="af"/>
      </w:pPr>
      <w:r w:rsidRPr="008D3862">
        <w:t>#endif</w:t>
      </w:r>
    </w:p>
    <w:p w14:paraId="4659F59A" w14:textId="77777777" w:rsidR="008D3862" w:rsidRPr="008D3862" w:rsidRDefault="008D3862" w:rsidP="008D3862">
      <w:pPr>
        <w:pStyle w:val="af"/>
      </w:pPr>
    </w:p>
    <w:p w14:paraId="042FE173" w14:textId="77777777" w:rsidR="008D3862" w:rsidRPr="008D3862" w:rsidRDefault="008D3862" w:rsidP="008D3862">
      <w:pPr>
        <w:pStyle w:val="af"/>
      </w:pPr>
      <w:r w:rsidRPr="008D3862">
        <w:t>#if MINISPY_NOT_W2K</w:t>
      </w:r>
    </w:p>
    <w:p w14:paraId="3BE8BDB6" w14:textId="77777777" w:rsidR="008D3862" w:rsidRPr="008D3862" w:rsidRDefault="008D3862" w:rsidP="008D3862">
      <w:pPr>
        <w:pStyle w:val="af"/>
      </w:pPr>
    </w:p>
    <w:p w14:paraId="6AC2CD26" w14:textId="77777777" w:rsidR="008D3862" w:rsidRPr="008D3862" w:rsidRDefault="008D3862" w:rsidP="008D3862">
      <w:pPr>
        <w:pStyle w:val="af"/>
      </w:pPr>
      <w:r w:rsidRPr="008D3862">
        <w:t xml:space="preserve">    WCHAR name[MAX_NAME_SPACE / sizeof(WCHAR)];</w:t>
      </w:r>
    </w:p>
    <w:p w14:paraId="4E45296F" w14:textId="77777777" w:rsidR="008D3862" w:rsidRPr="008D3862" w:rsidRDefault="008D3862" w:rsidP="008D3862">
      <w:pPr>
        <w:pStyle w:val="af"/>
      </w:pPr>
    </w:p>
    <w:p w14:paraId="4E53601D" w14:textId="77777777" w:rsidR="008D3862" w:rsidRPr="008D3862" w:rsidRDefault="008D3862" w:rsidP="008D3862">
      <w:pPr>
        <w:pStyle w:val="af"/>
      </w:pPr>
      <w:r w:rsidRPr="008D3862">
        <w:t>#endif</w:t>
      </w:r>
    </w:p>
    <w:p w14:paraId="6F9B1BBD" w14:textId="77777777" w:rsidR="008D3862" w:rsidRPr="008D3862" w:rsidRDefault="008D3862" w:rsidP="008D3862">
      <w:pPr>
        <w:pStyle w:val="af"/>
      </w:pPr>
    </w:p>
    <w:p w14:paraId="2C840E62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1288EA8" w14:textId="77777777" w:rsidR="008D3862" w:rsidRPr="008D3862" w:rsidRDefault="008D3862" w:rsidP="008D3862">
      <w:pPr>
        <w:pStyle w:val="af"/>
      </w:pPr>
      <w:r w:rsidRPr="008D3862">
        <w:t xml:space="preserve">    //  Try and get a log record</w:t>
      </w:r>
    </w:p>
    <w:p w14:paraId="6BF5A0B0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9228216" w14:textId="77777777" w:rsidR="008D3862" w:rsidRPr="008D3862" w:rsidRDefault="008D3862" w:rsidP="008D3862">
      <w:pPr>
        <w:pStyle w:val="af"/>
      </w:pPr>
    </w:p>
    <w:p w14:paraId="4BE57376" w14:textId="77777777" w:rsidR="008D3862" w:rsidRPr="008D3862" w:rsidRDefault="008D3862" w:rsidP="008D3862">
      <w:pPr>
        <w:pStyle w:val="af"/>
      </w:pPr>
      <w:r w:rsidRPr="008D3862">
        <w:t xml:space="preserve">    recordList = SpyNewRecord();</w:t>
      </w:r>
    </w:p>
    <w:p w14:paraId="3C8B5E2B" w14:textId="77777777" w:rsidR="008D3862" w:rsidRPr="008D3862" w:rsidRDefault="008D3862" w:rsidP="008D3862">
      <w:pPr>
        <w:pStyle w:val="af"/>
      </w:pPr>
    </w:p>
    <w:p w14:paraId="49A86B77" w14:textId="77777777" w:rsidR="008D3862" w:rsidRPr="008D3862" w:rsidRDefault="008D3862" w:rsidP="008D3862">
      <w:pPr>
        <w:pStyle w:val="af"/>
      </w:pPr>
      <w:r w:rsidRPr="008D3862">
        <w:t xml:space="preserve">    if (recordList) {</w:t>
      </w:r>
    </w:p>
    <w:p w14:paraId="5D2F97E2" w14:textId="77777777" w:rsidR="008D3862" w:rsidRPr="008D3862" w:rsidRDefault="008D3862" w:rsidP="008D3862">
      <w:pPr>
        <w:pStyle w:val="af"/>
      </w:pPr>
    </w:p>
    <w:p w14:paraId="05E2A946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38492AF" w14:textId="77777777" w:rsidR="008D3862" w:rsidRPr="008D3862" w:rsidRDefault="008D3862" w:rsidP="008D3862">
      <w:pPr>
        <w:pStyle w:val="af"/>
      </w:pPr>
      <w:r w:rsidRPr="008D3862">
        <w:t xml:space="preserve">        //  We got a log record, if there is a file object, get its name.</w:t>
      </w:r>
    </w:p>
    <w:p w14:paraId="6FFC1C83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5DEBEBC" w14:textId="77777777" w:rsidR="008D3862" w:rsidRPr="008D3862" w:rsidRDefault="008D3862" w:rsidP="008D3862">
      <w:pPr>
        <w:pStyle w:val="af"/>
      </w:pPr>
      <w:r w:rsidRPr="008D3862">
        <w:t xml:space="preserve">        //  NOTE: By default, we use the query method</w:t>
      </w:r>
    </w:p>
    <w:p w14:paraId="3D47F090" w14:textId="77777777" w:rsidR="008D3862" w:rsidRPr="008D3862" w:rsidRDefault="008D3862" w:rsidP="008D3862">
      <w:pPr>
        <w:pStyle w:val="af"/>
      </w:pPr>
      <w:r w:rsidRPr="008D3862">
        <w:t xml:space="preserve">        //  FLT_FILE_NAME_QUERY_ALWAYS_ALLOW_CACHE_LOOKUP</w:t>
      </w:r>
    </w:p>
    <w:p w14:paraId="0BE49BFB" w14:textId="77777777" w:rsidR="008D3862" w:rsidRPr="008D3862" w:rsidRDefault="008D3862" w:rsidP="008D3862">
      <w:pPr>
        <w:pStyle w:val="af"/>
      </w:pPr>
      <w:r w:rsidRPr="008D3862">
        <w:t xml:space="preserve">        //  because MiniSpy would like to get the name as much as possible, but</w:t>
      </w:r>
    </w:p>
    <w:p w14:paraId="5C40B397" w14:textId="77777777" w:rsidR="008D3862" w:rsidRPr="008D3862" w:rsidRDefault="008D3862" w:rsidP="008D3862">
      <w:pPr>
        <w:pStyle w:val="af"/>
      </w:pPr>
      <w:r w:rsidRPr="008D3862">
        <w:t xml:space="preserve">        //  can cope if we can't retrieve a name.  For a debugging type filter,</w:t>
      </w:r>
    </w:p>
    <w:p w14:paraId="393685AB" w14:textId="77777777" w:rsidR="008D3862" w:rsidRPr="008D3862" w:rsidRDefault="008D3862" w:rsidP="008D3862">
      <w:pPr>
        <w:pStyle w:val="af"/>
      </w:pPr>
      <w:r w:rsidRPr="008D3862">
        <w:t xml:space="preserve">        //  like Minispy, this is reasonable, but for most production filters</w:t>
      </w:r>
    </w:p>
    <w:p w14:paraId="7BB2B47A" w14:textId="77777777" w:rsidR="008D3862" w:rsidRPr="008D3862" w:rsidRDefault="008D3862" w:rsidP="008D3862">
      <w:pPr>
        <w:pStyle w:val="af"/>
      </w:pPr>
      <w:r w:rsidRPr="008D3862">
        <w:t xml:space="preserve">        //  who need names reliably, they should query the name at times when it</w:t>
      </w:r>
    </w:p>
    <w:p w14:paraId="11C2B7D7" w14:textId="77777777" w:rsidR="008D3862" w:rsidRPr="008D3862" w:rsidRDefault="008D3862" w:rsidP="008D3862">
      <w:pPr>
        <w:pStyle w:val="af"/>
      </w:pPr>
      <w:r w:rsidRPr="008D3862">
        <w:t xml:space="preserve">        //  is known to be safe and use the query method</w:t>
      </w:r>
    </w:p>
    <w:p w14:paraId="76136EF8" w14:textId="77777777" w:rsidR="008D3862" w:rsidRPr="008D3862" w:rsidRDefault="008D3862" w:rsidP="008D3862">
      <w:pPr>
        <w:pStyle w:val="af"/>
      </w:pPr>
      <w:r w:rsidRPr="008D3862">
        <w:t xml:space="preserve">        //  FLT_FILE_NAME_QUERY_DEFAULT.</w:t>
      </w:r>
    </w:p>
    <w:p w14:paraId="62952551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0EC56CC5" w14:textId="77777777" w:rsidR="008D3862" w:rsidRPr="008D3862" w:rsidRDefault="008D3862" w:rsidP="008D3862">
      <w:pPr>
        <w:pStyle w:val="af"/>
      </w:pPr>
    </w:p>
    <w:p w14:paraId="46EA7AF6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if (FltObjects-&gt;FileObject != NULL) {</w:t>
      </w:r>
    </w:p>
    <w:p w14:paraId="2C7C0E74" w14:textId="77777777" w:rsidR="008D3862" w:rsidRPr="008D3862" w:rsidRDefault="008D3862" w:rsidP="008D3862">
      <w:pPr>
        <w:pStyle w:val="af"/>
      </w:pPr>
    </w:p>
    <w:p w14:paraId="2E433EE0" w14:textId="77777777" w:rsidR="008D3862" w:rsidRPr="008D3862" w:rsidRDefault="008D3862" w:rsidP="008D3862">
      <w:pPr>
        <w:pStyle w:val="af"/>
      </w:pPr>
      <w:r w:rsidRPr="008D3862">
        <w:t xml:space="preserve">            status = FltGetFileNameInformation(Data,</w:t>
      </w:r>
    </w:p>
    <w:p w14:paraId="64CFDCD5" w14:textId="77777777" w:rsidR="008D3862" w:rsidRPr="008D3862" w:rsidRDefault="008D3862" w:rsidP="008D3862">
      <w:pPr>
        <w:pStyle w:val="af"/>
      </w:pPr>
      <w:r w:rsidRPr="008D3862">
        <w:t xml:space="preserve">                FLT_FILE_NAME_NORMALIZED |</w:t>
      </w:r>
    </w:p>
    <w:p w14:paraId="1557BFD5" w14:textId="77777777" w:rsidR="008D3862" w:rsidRPr="008D3862" w:rsidRDefault="008D3862" w:rsidP="008D3862">
      <w:pPr>
        <w:pStyle w:val="af"/>
      </w:pPr>
      <w:r w:rsidRPr="008D3862">
        <w:t xml:space="preserve">                MiniSpyData.NameQueryMethod,</w:t>
      </w:r>
    </w:p>
    <w:p w14:paraId="626709CC" w14:textId="77777777" w:rsidR="008D3862" w:rsidRPr="008D3862" w:rsidRDefault="008D3862" w:rsidP="008D3862">
      <w:pPr>
        <w:pStyle w:val="af"/>
      </w:pPr>
      <w:r w:rsidRPr="008D3862">
        <w:t xml:space="preserve">                &amp;nameInfo);</w:t>
      </w:r>
    </w:p>
    <w:p w14:paraId="25EFB286" w14:textId="77777777" w:rsidR="008D3862" w:rsidRPr="008D3862" w:rsidRDefault="008D3862" w:rsidP="008D3862">
      <w:pPr>
        <w:pStyle w:val="af"/>
      </w:pPr>
    </w:p>
    <w:p w14:paraId="77A0893B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64BD925E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57A51CC1" w14:textId="77777777" w:rsidR="008D3862" w:rsidRPr="008D3862" w:rsidRDefault="008D3862" w:rsidP="008D3862">
      <w:pPr>
        <w:pStyle w:val="af"/>
      </w:pPr>
    </w:p>
    <w:p w14:paraId="744CF492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74F8AC9" w14:textId="77777777" w:rsidR="008D3862" w:rsidRPr="008D3862" w:rsidRDefault="008D3862" w:rsidP="008D3862">
      <w:pPr>
        <w:pStyle w:val="af"/>
      </w:pPr>
      <w:r w:rsidRPr="008D3862">
        <w:t xml:space="preserve">            //  Can't get a name when there's no file object</w:t>
      </w:r>
    </w:p>
    <w:p w14:paraId="518C23B3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8426C56" w14:textId="77777777" w:rsidR="008D3862" w:rsidRPr="008D3862" w:rsidRDefault="008D3862" w:rsidP="008D3862">
      <w:pPr>
        <w:pStyle w:val="af"/>
      </w:pPr>
    </w:p>
    <w:p w14:paraId="7742DEB4" w14:textId="77777777" w:rsidR="008D3862" w:rsidRPr="008D3862" w:rsidRDefault="008D3862" w:rsidP="008D3862">
      <w:pPr>
        <w:pStyle w:val="af"/>
      </w:pPr>
      <w:r w:rsidRPr="008D3862">
        <w:t xml:space="preserve">            status = STATUS_UNSUCCESSFUL;</w:t>
      </w:r>
    </w:p>
    <w:p w14:paraId="5B6699D2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A280601" w14:textId="77777777" w:rsidR="008D3862" w:rsidRPr="008D3862" w:rsidRDefault="008D3862" w:rsidP="008D3862">
      <w:pPr>
        <w:pStyle w:val="af"/>
      </w:pPr>
    </w:p>
    <w:p w14:paraId="3C7AF961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4BDCDBC" w14:textId="77777777" w:rsidR="008D3862" w:rsidRPr="008D3862" w:rsidRDefault="008D3862" w:rsidP="008D3862">
      <w:pPr>
        <w:pStyle w:val="af"/>
      </w:pPr>
      <w:r w:rsidRPr="008D3862">
        <w:t xml:space="preserve">        //  Use the name if we got it else use a default name</w:t>
      </w:r>
    </w:p>
    <w:p w14:paraId="108A9ACA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060E3AB" w14:textId="77777777" w:rsidR="008D3862" w:rsidRPr="008D3862" w:rsidRDefault="008D3862" w:rsidP="008D3862">
      <w:pPr>
        <w:pStyle w:val="af"/>
      </w:pPr>
    </w:p>
    <w:p w14:paraId="100AD803" w14:textId="77777777" w:rsidR="008D3862" w:rsidRPr="008D3862" w:rsidRDefault="008D3862" w:rsidP="008D3862">
      <w:pPr>
        <w:pStyle w:val="af"/>
      </w:pPr>
      <w:r w:rsidRPr="008D3862">
        <w:t xml:space="preserve">        if (NT_SUCCESS(status)) {</w:t>
      </w:r>
    </w:p>
    <w:p w14:paraId="0B0DAA1C" w14:textId="77777777" w:rsidR="008D3862" w:rsidRPr="008D3862" w:rsidRDefault="008D3862" w:rsidP="008D3862">
      <w:pPr>
        <w:pStyle w:val="af"/>
      </w:pPr>
    </w:p>
    <w:p w14:paraId="26439E6F" w14:textId="77777777" w:rsidR="008D3862" w:rsidRPr="008D3862" w:rsidRDefault="008D3862" w:rsidP="008D3862">
      <w:pPr>
        <w:pStyle w:val="af"/>
      </w:pPr>
      <w:r w:rsidRPr="008D3862">
        <w:t xml:space="preserve">            nameToUse = &amp;nameInfo-&gt;Name;</w:t>
      </w:r>
    </w:p>
    <w:p w14:paraId="0B21CCE3" w14:textId="77777777" w:rsidR="008D3862" w:rsidRPr="008D3862" w:rsidRDefault="008D3862" w:rsidP="008D3862">
      <w:pPr>
        <w:pStyle w:val="af"/>
      </w:pPr>
    </w:p>
    <w:p w14:paraId="2ABDDBA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0A0A8E7" w14:textId="77777777" w:rsidR="008D3862" w:rsidRPr="008D3862" w:rsidRDefault="008D3862" w:rsidP="008D3862">
      <w:pPr>
        <w:pStyle w:val="af"/>
      </w:pPr>
      <w:r w:rsidRPr="008D3862">
        <w:t xml:space="preserve">            //  Parse the name if requested</w:t>
      </w:r>
    </w:p>
    <w:p w14:paraId="3E7C7CD6" w14:textId="77777777" w:rsidR="008D3862" w:rsidRPr="008D3862" w:rsidRDefault="008D3862" w:rsidP="008D3862">
      <w:pPr>
        <w:pStyle w:val="af"/>
      </w:pPr>
      <w:r w:rsidRPr="008D3862">
        <w:t xml:space="preserve">            // </w:t>
      </w:r>
    </w:p>
    <w:p w14:paraId="48CDEC31" w14:textId="77777777" w:rsidR="008D3862" w:rsidRPr="008D3862" w:rsidRDefault="008D3862" w:rsidP="008D3862">
      <w:pPr>
        <w:pStyle w:val="af"/>
      </w:pPr>
    </w:p>
    <w:p w14:paraId="1EEAF476" w14:textId="77777777" w:rsidR="008D3862" w:rsidRPr="008D3862" w:rsidRDefault="008D3862" w:rsidP="008D3862">
      <w:pPr>
        <w:pStyle w:val="af"/>
      </w:pPr>
      <w:r w:rsidRPr="008D3862">
        <w:t xml:space="preserve">            if (FlagOn(MiniSpyData.DebugFlags, SPY_DEBUG_PARSE_NAMES)) {</w:t>
      </w:r>
    </w:p>
    <w:p w14:paraId="36B1127B" w14:textId="77777777" w:rsidR="008D3862" w:rsidRPr="008D3862" w:rsidRDefault="008D3862" w:rsidP="008D3862">
      <w:pPr>
        <w:pStyle w:val="af"/>
      </w:pPr>
    </w:p>
    <w:p w14:paraId="421EDAB1" w14:textId="77777777" w:rsidR="008D3862" w:rsidRPr="008D3862" w:rsidRDefault="008D3862" w:rsidP="008D3862">
      <w:pPr>
        <w:pStyle w:val="af"/>
      </w:pPr>
      <w:r w:rsidRPr="008D3862">
        <w:t>#ifdef DBG</w:t>
      </w:r>
    </w:p>
    <w:p w14:paraId="34B88242" w14:textId="77777777" w:rsidR="008D3862" w:rsidRPr="008D3862" w:rsidRDefault="008D3862" w:rsidP="008D3862">
      <w:pPr>
        <w:pStyle w:val="af"/>
      </w:pPr>
    </w:p>
    <w:p w14:paraId="2569DC2B" w14:textId="77777777" w:rsidR="008D3862" w:rsidRPr="008D3862" w:rsidRDefault="008D3862" w:rsidP="008D3862">
      <w:pPr>
        <w:pStyle w:val="af"/>
      </w:pPr>
      <w:r w:rsidRPr="008D3862">
        <w:t xml:space="preserve">                FLT_ASSERT(NT_SUCCESS(FltParseFileNameInformation(nameInfo)));</w:t>
      </w:r>
    </w:p>
    <w:p w14:paraId="69302E51" w14:textId="77777777" w:rsidR="008D3862" w:rsidRPr="008D3862" w:rsidRDefault="008D3862" w:rsidP="008D3862">
      <w:pPr>
        <w:pStyle w:val="af"/>
      </w:pPr>
    </w:p>
    <w:p w14:paraId="786DCB50" w14:textId="77777777" w:rsidR="008D3862" w:rsidRPr="008D3862" w:rsidRDefault="008D3862" w:rsidP="008D3862">
      <w:pPr>
        <w:pStyle w:val="af"/>
      </w:pPr>
      <w:r w:rsidRPr="008D3862">
        <w:t>#else</w:t>
      </w:r>
    </w:p>
    <w:p w14:paraId="271DBFDD" w14:textId="77777777" w:rsidR="008D3862" w:rsidRPr="008D3862" w:rsidRDefault="008D3862" w:rsidP="008D3862">
      <w:pPr>
        <w:pStyle w:val="af"/>
      </w:pPr>
    </w:p>
    <w:p w14:paraId="3B56483E" w14:textId="77777777" w:rsidR="008D3862" w:rsidRPr="008D3862" w:rsidRDefault="008D3862" w:rsidP="008D3862">
      <w:pPr>
        <w:pStyle w:val="af"/>
      </w:pPr>
      <w:r w:rsidRPr="008D3862">
        <w:t xml:space="preserve">                FltParseFileNameInformation(nameInfo);</w:t>
      </w:r>
    </w:p>
    <w:p w14:paraId="781E4CE2" w14:textId="77777777" w:rsidR="008D3862" w:rsidRPr="008D3862" w:rsidRDefault="008D3862" w:rsidP="008D3862">
      <w:pPr>
        <w:pStyle w:val="af"/>
      </w:pPr>
    </w:p>
    <w:p w14:paraId="3D787C8D" w14:textId="77777777" w:rsidR="008D3862" w:rsidRPr="008D3862" w:rsidRDefault="008D3862" w:rsidP="008D3862">
      <w:pPr>
        <w:pStyle w:val="af"/>
      </w:pPr>
      <w:r w:rsidRPr="008D3862">
        <w:t>#endif</w:t>
      </w:r>
    </w:p>
    <w:p w14:paraId="524F1034" w14:textId="77777777" w:rsidR="008D3862" w:rsidRPr="008D3862" w:rsidRDefault="008D3862" w:rsidP="008D3862">
      <w:pPr>
        <w:pStyle w:val="af"/>
      </w:pPr>
    </w:p>
    <w:p w14:paraId="3E2D72B5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70965F18" w14:textId="77777777" w:rsidR="008D3862" w:rsidRPr="008D3862" w:rsidRDefault="008D3862" w:rsidP="008D3862">
      <w:pPr>
        <w:pStyle w:val="af"/>
      </w:pPr>
    </w:p>
    <w:p w14:paraId="53CB17A6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315725EE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7756E124" w14:textId="77777777" w:rsidR="008D3862" w:rsidRPr="008D3862" w:rsidRDefault="008D3862" w:rsidP="008D3862">
      <w:pPr>
        <w:pStyle w:val="af"/>
      </w:pPr>
    </w:p>
    <w:p w14:paraId="5B081F6F" w14:textId="77777777" w:rsidR="008D3862" w:rsidRPr="008D3862" w:rsidRDefault="008D3862" w:rsidP="008D3862">
      <w:pPr>
        <w:pStyle w:val="af"/>
      </w:pPr>
      <w:r w:rsidRPr="008D3862">
        <w:t>#if MINISPY_NOT_W2K</w:t>
      </w:r>
    </w:p>
    <w:p w14:paraId="61AABAD1" w14:textId="77777777" w:rsidR="008D3862" w:rsidRPr="008D3862" w:rsidRDefault="008D3862" w:rsidP="008D3862">
      <w:pPr>
        <w:pStyle w:val="af"/>
      </w:pPr>
    </w:p>
    <w:p w14:paraId="6DCDC76E" w14:textId="77777777" w:rsidR="008D3862" w:rsidRPr="008D3862" w:rsidRDefault="008D3862" w:rsidP="008D3862">
      <w:pPr>
        <w:pStyle w:val="af"/>
      </w:pPr>
      <w:r w:rsidRPr="008D3862">
        <w:t xml:space="preserve">            NTSTATUS lstatus;</w:t>
      </w:r>
    </w:p>
    <w:p w14:paraId="0A68A932" w14:textId="77777777" w:rsidR="008D3862" w:rsidRPr="008D3862" w:rsidRDefault="008D3862" w:rsidP="008D3862">
      <w:pPr>
        <w:pStyle w:val="af"/>
      </w:pPr>
      <w:r w:rsidRPr="008D3862">
        <w:t xml:space="preserve">            PFLT_FILE_NAME_INFORMATION lnameInfo;</w:t>
      </w:r>
    </w:p>
    <w:p w14:paraId="6C2F9BBC" w14:textId="77777777" w:rsidR="008D3862" w:rsidRPr="008D3862" w:rsidRDefault="008D3862" w:rsidP="008D3862">
      <w:pPr>
        <w:pStyle w:val="af"/>
      </w:pPr>
    </w:p>
    <w:p w14:paraId="79765A74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C79085B" w14:textId="77777777" w:rsidR="008D3862" w:rsidRPr="008D3862" w:rsidRDefault="008D3862" w:rsidP="008D3862">
      <w:pPr>
        <w:pStyle w:val="af"/>
      </w:pPr>
      <w:r w:rsidRPr="008D3862">
        <w:t xml:space="preserve">            //  If we couldn't get the "normalized" name try and get the</w:t>
      </w:r>
    </w:p>
    <w:p w14:paraId="5A425A68" w14:textId="77777777" w:rsidR="008D3862" w:rsidRPr="008D3862" w:rsidRDefault="008D3862" w:rsidP="008D3862">
      <w:pPr>
        <w:pStyle w:val="af"/>
      </w:pPr>
      <w:r w:rsidRPr="008D3862">
        <w:t xml:space="preserve">            //  "opened" name</w:t>
      </w:r>
    </w:p>
    <w:p w14:paraId="3E932F55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F8BAAC5" w14:textId="77777777" w:rsidR="008D3862" w:rsidRPr="008D3862" w:rsidRDefault="008D3862" w:rsidP="008D3862">
      <w:pPr>
        <w:pStyle w:val="af"/>
      </w:pPr>
    </w:p>
    <w:p w14:paraId="1C2307B5" w14:textId="77777777" w:rsidR="008D3862" w:rsidRPr="008D3862" w:rsidRDefault="008D3862" w:rsidP="008D3862">
      <w:pPr>
        <w:pStyle w:val="af"/>
      </w:pPr>
      <w:r w:rsidRPr="008D3862">
        <w:t xml:space="preserve">            if (FltObjects-&gt;FileObject != NULL) {</w:t>
      </w:r>
    </w:p>
    <w:p w14:paraId="06EB70D1" w14:textId="77777777" w:rsidR="008D3862" w:rsidRPr="008D3862" w:rsidRDefault="008D3862" w:rsidP="008D3862">
      <w:pPr>
        <w:pStyle w:val="af"/>
      </w:pPr>
    </w:p>
    <w:p w14:paraId="1153AF09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526EAD15" w14:textId="77777777" w:rsidR="008D3862" w:rsidRPr="008D3862" w:rsidRDefault="008D3862" w:rsidP="008D3862">
      <w:pPr>
        <w:pStyle w:val="af"/>
      </w:pPr>
      <w:r w:rsidRPr="008D3862">
        <w:t xml:space="preserve">                //  Get the opened name</w:t>
      </w:r>
    </w:p>
    <w:p w14:paraId="7AF2DD09" w14:textId="77777777" w:rsidR="008D3862" w:rsidRPr="008D3862" w:rsidRDefault="008D3862" w:rsidP="008D3862">
      <w:pPr>
        <w:pStyle w:val="af"/>
      </w:pPr>
      <w:r w:rsidRPr="008D3862">
        <w:t xml:space="preserve">                //</w:t>
      </w:r>
    </w:p>
    <w:p w14:paraId="52169D60" w14:textId="77777777" w:rsidR="008D3862" w:rsidRPr="008D3862" w:rsidRDefault="008D3862" w:rsidP="008D3862">
      <w:pPr>
        <w:pStyle w:val="af"/>
      </w:pPr>
    </w:p>
    <w:p w14:paraId="48A0567F" w14:textId="77777777" w:rsidR="008D3862" w:rsidRPr="008D3862" w:rsidRDefault="008D3862" w:rsidP="008D3862">
      <w:pPr>
        <w:pStyle w:val="af"/>
      </w:pPr>
      <w:r w:rsidRPr="008D3862">
        <w:t xml:space="preserve">                lstatus = FltGetFileNameInformation(Data,</w:t>
      </w:r>
    </w:p>
    <w:p w14:paraId="4A23322F" w14:textId="77777777" w:rsidR="008D3862" w:rsidRPr="008D3862" w:rsidRDefault="008D3862" w:rsidP="008D3862">
      <w:pPr>
        <w:pStyle w:val="af"/>
      </w:pPr>
      <w:r w:rsidRPr="008D3862">
        <w:t xml:space="preserve">                    FLT_FILE_NAME_OPENED |</w:t>
      </w:r>
    </w:p>
    <w:p w14:paraId="43490C11" w14:textId="77777777" w:rsidR="008D3862" w:rsidRPr="008D3862" w:rsidRDefault="008D3862" w:rsidP="008D3862">
      <w:pPr>
        <w:pStyle w:val="af"/>
      </w:pPr>
      <w:r w:rsidRPr="008D3862">
        <w:t xml:space="preserve">                    FLT_FILE_NAME_QUERY_ALWAYS_ALLOW_CACHE_LOOKUP,</w:t>
      </w:r>
    </w:p>
    <w:p w14:paraId="6460BD98" w14:textId="77777777" w:rsidR="008D3862" w:rsidRPr="008D3862" w:rsidRDefault="008D3862" w:rsidP="008D3862">
      <w:pPr>
        <w:pStyle w:val="af"/>
      </w:pPr>
      <w:r w:rsidRPr="008D3862">
        <w:t xml:space="preserve">                    &amp;lnameInfo);</w:t>
      </w:r>
    </w:p>
    <w:p w14:paraId="6E564CC1" w14:textId="77777777" w:rsidR="008D3862" w:rsidRPr="008D3862" w:rsidRDefault="008D3862" w:rsidP="008D3862">
      <w:pPr>
        <w:pStyle w:val="af"/>
      </w:pPr>
    </w:p>
    <w:p w14:paraId="7FCB6E76" w14:textId="77777777" w:rsidR="008D3862" w:rsidRPr="008D3862" w:rsidRDefault="008D3862" w:rsidP="008D3862">
      <w:pPr>
        <w:pStyle w:val="af"/>
      </w:pPr>
    </w:p>
    <w:p w14:paraId="3A59A9DE" w14:textId="77777777" w:rsidR="008D3862" w:rsidRPr="008D3862" w:rsidRDefault="008D3862" w:rsidP="008D3862">
      <w:pPr>
        <w:pStyle w:val="af"/>
      </w:pPr>
      <w:r w:rsidRPr="008D3862">
        <w:t xml:space="preserve">                if (NT_SUCCESS(lstatus)) {</w:t>
      </w:r>
    </w:p>
    <w:p w14:paraId="1CD66D03" w14:textId="77777777" w:rsidR="008D3862" w:rsidRPr="008D3862" w:rsidRDefault="008D3862" w:rsidP="008D3862">
      <w:pPr>
        <w:pStyle w:val="af"/>
      </w:pPr>
    </w:p>
    <w:p w14:paraId="6920CAE1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2A13FBD2" w14:textId="77777777" w:rsidR="008D3862" w:rsidRPr="008D3862" w:rsidRDefault="008D3862" w:rsidP="008D3862">
      <w:pPr>
        <w:pStyle w:val="af"/>
      </w:pPr>
      <w:r w:rsidRPr="008D3862">
        <w:t xml:space="preserve">                    (VOID)_snwprintf(name,</w:t>
      </w:r>
    </w:p>
    <w:p w14:paraId="5BB07836" w14:textId="77777777" w:rsidR="008D3862" w:rsidRPr="008D3862" w:rsidRDefault="008D3862" w:rsidP="008D3862">
      <w:pPr>
        <w:pStyle w:val="af"/>
      </w:pPr>
      <w:r w:rsidRPr="008D3862">
        <w:t xml:space="preserve">                        sizeof(name) / sizeof(WCHAR),</w:t>
      </w:r>
    </w:p>
    <w:p w14:paraId="1C00900D" w14:textId="77777777" w:rsidR="008D3862" w:rsidRPr="008D3862" w:rsidRDefault="008D3862" w:rsidP="008D3862">
      <w:pPr>
        <w:pStyle w:val="af"/>
      </w:pPr>
      <w:r w:rsidRPr="008D3862">
        <w:t xml:space="preserve">                        L"&lt;%08x&gt; %wZ",</w:t>
      </w:r>
    </w:p>
    <w:p w14:paraId="5CA313CB" w14:textId="77777777" w:rsidR="008D3862" w:rsidRPr="008D3862" w:rsidRDefault="008D3862" w:rsidP="008D3862">
      <w:pPr>
        <w:pStyle w:val="af"/>
      </w:pPr>
      <w:r w:rsidRPr="008D3862">
        <w:t xml:space="preserve">                        status,</w:t>
      </w:r>
    </w:p>
    <w:p w14:paraId="773B411D" w14:textId="77777777" w:rsidR="008D3862" w:rsidRPr="008D3862" w:rsidRDefault="008D3862" w:rsidP="008D3862">
      <w:pPr>
        <w:pStyle w:val="af"/>
      </w:pPr>
      <w:r w:rsidRPr="008D3862">
        <w:t xml:space="preserve">                        &amp;lnameInfo-&gt;Name);</w:t>
      </w:r>
    </w:p>
    <w:p w14:paraId="373DE4BB" w14:textId="77777777" w:rsidR="008D3862" w:rsidRPr="008D3862" w:rsidRDefault="008D3862" w:rsidP="008D3862">
      <w:pPr>
        <w:pStyle w:val="af"/>
      </w:pPr>
    </w:p>
    <w:p w14:paraId="5C7CA2B0" w14:textId="77777777" w:rsidR="008D3862" w:rsidRPr="008D3862" w:rsidRDefault="008D3862" w:rsidP="008D3862">
      <w:pPr>
        <w:pStyle w:val="af"/>
      </w:pPr>
      <w:r w:rsidRPr="008D3862">
        <w:t xml:space="preserve">                    FltReleaseFileNameInformation(lnameInfo);</w:t>
      </w:r>
    </w:p>
    <w:p w14:paraId="347A2217" w14:textId="77777777" w:rsidR="008D3862" w:rsidRPr="008D3862" w:rsidRDefault="008D3862" w:rsidP="008D3862">
      <w:pPr>
        <w:pStyle w:val="af"/>
      </w:pPr>
    </w:p>
    <w:p w14:paraId="4C7A9243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154A003D" w14:textId="77777777" w:rsidR="008D3862" w:rsidRPr="008D3862" w:rsidRDefault="008D3862" w:rsidP="008D3862">
      <w:pPr>
        <w:pStyle w:val="af"/>
      </w:pPr>
      <w:r w:rsidRPr="008D3862">
        <w:t xml:space="preserve">                else {</w:t>
      </w:r>
    </w:p>
    <w:p w14:paraId="52F7ED37" w14:textId="77777777" w:rsidR="008D3862" w:rsidRPr="008D3862" w:rsidRDefault="008D3862" w:rsidP="008D3862">
      <w:pPr>
        <w:pStyle w:val="af"/>
      </w:pPr>
    </w:p>
    <w:p w14:paraId="0C5434A5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1574535E" w14:textId="77777777" w:rsidR="008D3862" w:rsidRPr="008D3862" w:rsidRDefault="008D3862" w:rsidP="008D3862">
      <w:pPr>
        <w:pStyle w:val="af"/>
      </w:pPr>
      <w:r w:rsidRPr="008D3862">
        <w:t xml:space="preserve">                    //  If that failed report both NORMALIZED status and</w:t>
      </w:r>
    </w:p>
    <w:p w14:paraId="2AAF042F" w14:textId="77777777" w:rsidR="008D3862" w:rsidRPr="008D3862" w:rsidRDefault="008D3862" w:rsidP="008D3862">
      <w:pPr>
        <w:pStyle w:val="af"/>
      </w:pPr>
      <w:r w:rsidRPr="008D3862">
        <w:t xml:space="preserve">                    //  OPENED status</w:t>
      </w:r>
    </w:p>
    <w:p w14:paraId="17403A0C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15FF8FF7" w14:textId="77777777" w:rsidR="008D3862" w:rsidRPr="008D3862" w:rsidRDefault="008D3862" w:rsidP="008D3862">
      <w:pPr>
        <w:pStyle w:val="af"/>
      </w:pPr>
    </w:p>
    <w:p w14:paraId="0842B3A7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01F2B4A3" w14:textId="77777777" w:rsidR="008D3862" w:rsidRPr="008D3862" w:rsidRDefault="008D3862" w:rsidP="008D3862">
      <w:pPr>
        <w:pStyle w:val="af"/>
      </w:pPr>
      <w:r w:rsidRPr="008D3862">
        <w:t xml:space="preserve">                    (VOID)_snwprintf(name,</w:t>
      </w:r>
    </w:p>
    <w:p w14:paraId="57086FB6" w14:textId="77777777" w:rsidR="008D3862" w:rsidRPr="008D3862" w:rsidRDefault="008D3862" w:rsidP="008D3862">
      <w:pPr>
        <w:pStyle w:val="af"/>
      </w:pPr>
      <w:r w:rsidRPr="008D3862">
        <w:t xml:space="preserve">                        sizeof(name) / sizeof(WCHAR),</w:t>
      </w:r>
    </w:p>
    <w:p w14:paraId="79B2702F" w14:textId="77777777" w:rsidR="008D3862" w:rsidRPr="008D3862" w:rsidRDefault="008D3862" w:rsidP="008D3862">
      <w:pPr>
        <w:pStyle w:val="af"/>
      </w:pPr>
      <w:r w:rsidRPr="008D3862">
        <w:t xml:space="preserve">                        L"&lt;NO NAME: NormalizeStatus=%08x OpenedStatus=%08x&gt;",</w:t>
      </w:r>
    </w:p>
    <w:p w14:paraId="4D86AE77" w14:textId="77777777" w:rsidR="008D3862" w:rsidRPr="008D3862" w:rsidRDefault="008D3862" w:rsidP="008D3862">
      <w:pPr>
        <w:pStyle w:val="af"/>
      </w:pPr>
      <w:r w:rsidRPr="008D3862">
        <w:t xml:space="preserve">                        status,</w:t>
      </w:r>
    </w:p>
    <w:p w14:paraId="42DFDA94" w14:textId="77777777" w:rsidR="008D3862" w:rsidRPr="008D3862" w:rsidRDefault="008D3862" w:rsidP="008D3862">
      <w:pPr>
        <w:pStyle w:val="af"/>
      </w:pPr>
      <w:r w:rsidRPr="008D3862">
        <w:t xml:space="preserve">                        lstatus);</w:t>
      </w:r>
    </w:p>
    <w:p w14:paraId="20D14752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17A9C951" w14:textId="77777777" w:rsidR="008D3862" w:rsidRPr="008D3862" w:rsidRDefault="008D3862" w:rsidP="008D3862">
      <w:pPr>
        <w:pStyle w:val="af"/>
      </w:pPr>
    </w:p>
    <w:p w14:paraId="679CE890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0992C8BD" w14:textId="77777777" w:rsidR="008D3862" w:rsidRPr="008D3862" w:rsidRDefault="008D3862" w:rsidP="008D3862">
      <w:pPr>
        <w:pStyle w:val="af"/>
      </w:pPr>
      <w:r w:rsidRPr="008D3862">
        <w:t xml:space="preserve">            else {</w:t>
      </w:r>
    </w:p>
    <w:p w14:paraId="5F2BA7C4" w14:textId="77777777" w:rsidR="008D3862" w:rsidRPr="008D3862" w:rsidRDefault="008D3862" w:rsidP="008D3862">
      <w:pPr>
        <w:pStyle w:val="af"/>
      </w:pPr>
    </w:p>
    <w:p w14:paraId="28CFF162" w14:textId="77777777" w:rsidR="008D3862" w:rsidRPr="008D3862" w:rsidRDefault="008D3862" w:rsidP="008D3862">
      <w:pPr>
        <w:pStyle w:val="af"/>
      </w:pPr>
      <w:r w:rsidRPr="008D3862">
        <w:t>#pragma prefast(suppress:__WARNING_BANNED_API_USAGE, "reviewed and safe usage")</w:t>
      </w:r>
    </w:p>
    <w:p w14:paraId="4C6BF4A6" w14:textId="77777777" w:rsidR="008D3862" w:rsidRPr="008D3862" w:rsidRDefault="008D3862" w:rsidP="008D3862">
      <w:pPr>
        <w:pStyle w:val="af"/>
      </w:pPr>
      <w:r w:rsidRPr="008D3862">
        <w:t xml:space="preserve">                (VOID)_snwprintf(name,</w:t>
      </w:r>
    </w:p>
    <w:p w14:paraId="6495590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    sizeof(name) / sizeof(WCHAR),</w:t>
      </w:r>
    </w:p>
    <w:p w14:paraId="50860BE8" w14:textId="77777777" w:rsidR="008D3862" w:rsidRPr="008D3862" w:rsidRDefault="008D3862" w:rsidP="008D3862">
      <w:pPr>
        <w:pStyle w:val="af"/>
      </w:pPr>
      <w:r w:rsidRPr="008D3862">
        <w:t xml:space="preserve">                    L"&lt;NO NAME&gt;");</w:t>
      </w:r>
    </w:p>
    <w:p w14:paraId="4183A85C" w14:textId="77777777" w:rsidR="008D3862" w:rsidRPr="008D3862" w:rsidRDefault="008D3862" w:rsidP="008D3862">
      <w:pPr>
        <w:pStyle w:val="af"/>
      </w:pPr>
    </w:p>
    <w:p w14:paraId="72DEAC88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638DD8D0" w14:textId="77777777" w:rsidR="008D3862" w:rsidRPr="008D3862" w:rsidRDefault="008D3862" w:rsidP="008D3862">
      <w:pPr>
        <w:pStyle w:val="af"/>
      </w:pPr>
    </w:p>
    <w:p w14:paraId="53C383B2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EA01F3B" w14:textId="77777777" w:rsidR="008D3862" w:rsidRPr="008D3862" w:rsidRDefault="008D3862" w:rsidP="008D3862">
      <w:pPr>
        <w:pStyle w:val="af"/>
      </w:pPr>
      <w:r w:rsidRPr="008D3862">
        <w:t xml:space="preserve">            //  Name was initialized by _snwprintf() so it may not be null terminated</w:t>
      </w:r>
    </w:p>
    <w:p w14:paraId="2FDACC90" w14:textId="77777777" w:rsidR="008D3862" w:rsidRPr="008D3862" w:rsidRDefault="008D3862" w:rsidP="008D3862">
      <w:pPr>
        <w:pStyle w:val="af"/>
      </w:pPr>
      <w:r w:rsidRPr="008D3862">
        <w:t xml:space="preserve">            //  if the buffer is insufficient. We will ignore this error and truncate</w:t>
      </w:r>
    </w:p>
    <w:p w14:paraId="77E677A4" w14:textId="77777777" w:rsidR="008D3862" w:rsidRPr="008D3862" w:rsidRDefault="008D3862" w:rsidP="008D3862">
      <w:pPr>
        <w:pStyle w:val="af"/>
      </w:pPr>
      <w:r w:rsidRPr="008D3862">
        <w:t xml:space="preserve">            //  the file name. </w:t>
      </w:r>
    </w:p>
    <w:p w14:paraId="5F88CBC8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DFEA594" w14:textId="77777777" w:rsidR="008D3862" w:rsidRPr="008D3862" w:rsidRDefault="008D3862" w:rsidP="008D3862">
      <w:pPr>
        <w:pStyle w:val="af"/>
      </w:pPr>
    </w:p>
    <w:p w14:paraId="4D22E426" w14:textId="77777777" w:rsidR="008D3862" w:rsidRPr="008D3862" w:rsidRDefault="008D3862" w:rsidP="008D3862">
      <w:pPr>
        <w:pStyle w:val="af"/>
      </w:pPr>
      <w:r w:rsidRPr="008D3862">
        <w:t xml:space="preserve">            name[(sizeof(name) / sizeof(WCHAR)) - 1] = L'\0';</w:t>
      </w:r>
    </w:p>
    <w:p w14:paraId="4E976749" w14:textId="77777777" w:rsidR="008D3862" w:rsidRPr="008D3862" w:rsidRDefault="008D3862" w:rsidP="008D3862">
      <w:pPr>
        <w:pStyle w:val="af"/>
      </w:pPr>
    </w:p>
    <w:p w14:paraId="2162416D" w14:textId="77777777" w:rsidR="008D3862" w:rsidRPr="008D3862" w:rsidRDefault="008D3862" w:rsidP="008D3862">
      <w:pPr>
        <w:pStyle w:val="af"/>
      </w:pPr>
      <w:r w:rsidRPr="008D3862">
        <w:t xml:space="preserve">            RtlInitUnicodeString(&amp;defaultName, name);</w:t>
      </w:r>
    </w:p>
    <w:p w14:paraId="5174A746" w14:textId="77777777" w:rsidR="008D3862" w:rsidRPr="008D3862" w:rsidRDefault="008D3862" w:rsidP="008D3862">
      <w:pPr>
        <w:pStyle w:val="af"/>
      </w:pPr>
      <w:r w:rsidRPr="008D3862">
        <w:t xml:space="preserve">            nameToUse = &amp;defaultName;</w:t>
      </w:r>
    </w:p>
    <w:p w14:paraId="0341F682" w14:textId="77777777" w:rsidR="008D3862" w:rsidRPr="008D3862" w:rsidRDefault="008D3862" w:rsidP="008D3862">
      <w:pPr>
        <w:pStyle w:val="af"/>
      </w:pPr>
    </w:p>
    <w:p w14:paraId="149A970C" w14:textId="77777777" w:rsidR="008D3862" w:rsidRPr="008D3862" w:rsidRDefault="008D3862" w:rsidP="008D3862">
      <w:pPr>
        <w:pStyle w:val="af"/>
      </w:pPr>
      <w:r w:rsidRPr="008D3862">
        <w:t>#else</w:t>
      </w:r>
    </w:p>
    <w:p w14:paraId="09A15539" w14:textId="77777777" w:rsidR="008D3862" w:rsidRPr="008D3862" w:rsidRDefault="008D3862" w:rsidP="008D3862">
      <w:pPr>
        <w:pStyle w:val="af"/>
      </w:pPr>
    </w:p>
    <w:p w14:paraId="0D4F161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E104F65" w14:textId="77777777" w:rsidR="008D3862" w:rsidRPr="008D3862" w:rsidRDefault="008D3862" w:rsidP="008D3862">
      <w:pPr>
        <w:pStyle w:val="af"/>
      </w:pPr>
      <w:r w:rsidRPr="008D3862">
        <w:t xml:space="preserve">            //  We were unable to get the String safe routine to work on W2K</w:t>
      </w:r>
    </w:p>
    <w:p w14:paraId="42C2AF02" w14:textId="77777777" w:rsidR="008D3862" w:rsidRPr="008D3862" w:rsidRDefault="008D3862" w:rsidP="008D3862">
      <w:pPr>
        <w:pStyle w:val="af"/>
      </w:pPr>
      <w:r w:rsidRPr="008D3862">
        <w:t xml:space="preserve">            //  Do it the old safe way</w:t>
      </w:r>
    </w:p>
    <w:p w14:paraId="41C0A6FC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6D2E16C" w14:textId="77777777" w:rsidR="008D3862" w:rsidRPr="008D3862" w:rsidRDefault="008D3862" w:rsidP="008D3862">
      <w:pPr>
        <w:pStyle w:val="af"/>
      </w:pPr>
    </w:p>
    <w:p w14:paraId="331EB7D7" w14:textId="77777777" w:rsidR="008D3862" w:rsidRPr="008D3862" w:rsidRDefault="008D3862" w:rsidP="008D3862">
      <w:pPr>
        <w:pStyle w:val="af"/>
      </w:pPr>
      <w:r w:rsidRPr="008D3862">
        <w:t xml:space="preserve">            RtlInitUnicodeString(&amp;defaultName, L"&lt;NO NAME&gt;");</w:t>
      </w:r>
    </w:p>
    <w:p w14:paraId="3C7F7126" w14:textId="77777777" w:rsidR="008D3862" w:rsidRPr="008D3862" w:rsidRDefault="008D3862" w:rsidP="008D3862">
      <w:pPr>
        <w:pStyle w:val="af"/>
      </w:pPr>
      <w:r w:rsidRPr="008D3862">
        <w:t xml:space="preserve">            nameToUse = &amp;defaultName;</w:t>
      </w:r>
    </w:p>
    <w:p w14:paraId="00248192" w14:textId="77777777" w:rsidR="008D3862" w:rsidRPr="008D3862" w:rsidRDefault="008D3862" w:rsidP="008D3862">
      <w:pPr>
        <w:pStyle w:val="af"/>
      </w:pPr>
    </w:p>
    <w:p w14:paraId="138B6B73" w14:textId="77777777" w:rsidR="008D3862" w:rsidRPr="008D3862" w:rsidRDefault="008D3862" w:rsidP="008D3862">
      <w:pPr>
        <w:pStyle w:val="af"/>
      </w:pPr>
      <w:r w:rsidRPr="008D3862">
        <w:t>#endif //MINISPY_NOT_W2K</w:t>
      </w:r>
    </w:p>
    <w:p w14:paraId="66A5D11A" w14:textId="77777777" w:rsidR="008D3862" w:rsidRPr="008D3862" w:rsidRDefault="008D3862" w:rsidP="008D3862">
      <w:pPr>
        <w:pStyle w:val="af"/>
      </w:pPr>
    </w:p>
    <w:p w14:paraId="0253AEBE" w14:textId="77777777" w:rsidR="008D3862" w:rsidRPr="008D3862" w:rsidRDefault="008D3862" w:rsidP="008D3862">
      <w:pPr>
        <w:pStyle w:val="af"/>
      </w:pPr>
      <w:r w:rsidRPr="008D3862">
        <w:t>#if DBG</w:t>
      </w:r>
    </w:p>
    <w:p w14:paraId="5F6361F9" w14:textId="77777777" w:rsidR="008D3862" w:rsidRPr="008D3862" w:rsidRDefault="008D3862" w:rsidP="008D3862">
      <w:pPr>
        <w:pStyle w:val="af"/>
      </w:pPr>
    </w:p>
    <w:p w14:paraId="02B27B15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4289525" w14:textId="77777777" w:rsidR="008D3862" w:rsidRPr="008D3862" w:rsidRDefault="008D3862" w:rsidP="008D3862">
      <w:pPr>
        <w:pStyle w:val="af"/>
      </w:pPr>
      <w:r w:rsidRPr="008D3862">
        <w:t xml:space="preserve">            //  Debug support to break on certain errors.</w:t>
      </w:r>
    </w:p>
    <w:p w14:paraId="73EE6EFA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D24690E" w14:textId="77777777" w:rsidR="008D3862" w:rsidRPr="008D3862" w:rsidRDefault="008D3862" w:rsidP="008D3862">
      <w:pPr>
        <w:pStyle w:val="af"/>
      </w:pPr>
    </w:p>
    <w:p w14:paraId="18DEF7DC" w14:textId="77777777" w:rsidR="008D3862" w:rsidRPr="008D3862" w:rsidRDefault="008D3862" w:rsidP="008D3862">
      <w:pPr>
        <w:pStyle w:val="af"/>
      </w:pPr>
      <w:r w:rsidRPr="008D3862">
        <w:t xml:space="preserve">            if (FltObjects-&gt;FileObject != NULL) {</w:t>
      </w:r>
    </w:p>
    <w:p w14:paraId="3CD7681F" w14:textId="77777777" w:rsidR="008D3862" w:rsidRPr="008D3862" w:rsidRDefault="008D3862" w:rsidP="008D3862">
      <w:pPr>
        <w:pStyle w:val="af"/>
      </w:pPr>
      <w:r w:rsidRPr="008D3862">
        <w:t xml:space="preserve">                NTSTATUS retryStatus;</w:t>
      </w:r>
    </w:p>
    <w:p w14:paraId="2EC245C1" w14:textId="77777777" w:rsidR="008D3862" w:rsidRPr="008D3862" w:rsidRDefault="008D3862" w:rsidP="008D3862">
      <w:pPr>
        <w:pStyle w:val="af"/>
      </w:pPr>
    </w:p>
    <w:p w14:paraId="6DFAC471" w14:textId="77777777" w:rsidR="008D3862" w:rsidRPr="008D3862" w:rsidRDefault="008D3862" w:rsidP="008D3862">
      <w:pPr>
        <w:pStyle w:val="af"/>
      </w:pPr>
      <w:r w:rsidRPr="008D3862">
        <w:t xml:space="preserve">                if ((StatusToBreakOn != 0) &amp;&amp; (status == StatusToBreakOn)) {</w:t>
      </w:r>
    </w:p>
    <w:p w14:paraId="484F2041" w14:textId="77777777" w:rsidR="008D3862" w:rsidRPr="008D3862" w:rsidRDefault="008D3862" w:rsidP="008D3862">
      <w:pPr>
        <w:pStyle w:val="af"/>
      </w:pPr>
    </w:p>
    <w:p w14:paraId="1E954B89" w14:textId="77777777" w:rsidR="008D3862" w:rsidRPr="008D3862" w:rsidRDefault="008D3862" w:rsidP="008D3862">
      <w:pPr>
        <w:pStyle w:val="af"/>
      </w:pPr>
      <w:r w:rsidRPr="008D3862">
        <w:t xml:space="preserve">                    DbgBreakPoint();</w:t>
      </w:r>
    </w:p>
    <w:p w14:paraId="607F8C27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183095A7" w14:textId="77777777" w:rsidR="008D3862" w:rsidRPr="008D3862" w:rsidRDefault="008D3862" w:rsidP="008D3862">
      <w:pPr>
        <w:pStyle w:val="af"/>
      </w:pPr>
    </w:p>
    <w:p w14:paraId="1AE9E736" w14:textId="77777777" w:rsidR="008D3862" w:rsidRPr="008D3862" w:rsidRDefault="008D3862" w:rsidP="008D3862">
      <w:pPr>
        <w:pStyle w:val="af"/>
      </w:pPr>
      <w:r w:rsidRPr="008D3862">
        <w:t xml:space="preserve">                retryStatus = FltGetFileNameInformation(Data,</w:t>
      </w:r>
    </w:p>
    <w:p w14:paraId="1A57B74B" w14:textId="77777777" w:rsidR="008D3862" w:rsidRPr="008D3862" w:rsidRDefault="008D3862" w:rsidP="008D3862">
      <w:pPr>
        <w:pStyle w:val="af"/>
      </w:pPr>
      <w:r w:rsidRPr="008D3862">
        <w:t xml:space="preserve">                    FLT_FILE_NAME_NORMALIZED |</w:t>
      </w:r>
    </w:p>
    <w:p w14:paraId="321F8653" w14:textId="77777777" w:rsidR="008D3862" w:rsidRPr="008D3862" w:rsidRDefault="008D3862" w:rsidP="008D3862">
      <w:pPr>
        <w:pStyle w:val="af"/>
      </w:pPr>
      <w:r w:rsidRPr="008D3862">
        <w:t xml:space="preserve">                    MiniSpyData.NameQueryMethod,</w:t>
      </w:r>
    </w:p>
    <w:p w14:paraId="7E70DBF7" w14:textId="77777777" w:rsidR="008D3862" w:rsidRPr="008D3862" w:rsidRDefault="008D3862" w:rsidP="008D3862">
      <w:pPr>
        <w:pStyle w:val="af"/>
      </w:pPr>
      <w:r w:rsidRPr="008D3862">
        <w:t xml:space="preserve">                    &amp;nameInfo);</w:t>
      </w:r>
    </w:p>
    <w:p w14:paraId="4AB38D50" w14:textId="77777777" w:rsidR="008D3862" w:rsidRPr="008D3862" w:rsidRDefault="008D3862" w:rsidP="008D3862">
      <w:pPr>
        <w:pStyle w:val="af"/>
      </w:pPr>
    </w:p>
    <w:p w14:paraId="65411632" w14:textId="77777777" w:rsidR="008D3862" w:rsidRPr="008D3862" w:rsidRDefault="008D3862" w:rsidP="008D3862">
      <w:pPr>
        <w:pStyle w:val="af"/>
      </w:pPr>
      <w:r w:rsidRPr="008D3862">
        <w:t xml:space="preserve">                if (!NT_SUCCESS(retryStatus)) {</w:t>
      </w:r>
    </w:p>
    <w:p w14:paraId="0CFD57BB" w14:textId="77777777" w:rsidR="008D3862" w:rsidRPr="008D3862" w:rsidRDefault="008D3862" w:rsidP="008D3862">
      <w:pPr>
        <w:pStyle w:val="af"/>
      </w:pPr>
    </w:p>
    <w:p w14:paraId="6E1B530F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294E5425" w14:textId="77777777" w:rsidR="008D3862" w:rsidRPr="008D3862" w:rsidRDefault="008D3862" w:rsidP="008D3862">
      <w:pPr>
        <w:pStyle w:val="af"/>
      </w:pPr>
      <w:r w:rsidRPr="008D3862">
        <w:t xml:space="preserve">                    //  We always release nameInfo, so ignore return value.</w:t>
      </w:r>
    </w:p>
    <w:p w14:paraId="3CFEE649" w14:textId="77777777" w:rsidR="008D3862" w:rsidRPr="008D3862" w:rsidRDefault="008D3862" w:rsidP="008D3862">
      <w:pPr>
        <w:pStyle w:val="af"/>
      </w:pPr>
      <w:r w:rsidRPr="008D3862">
        <w:t xml:space="preserve">                    //</w:t>
      </w:r>
    </w:p>
    <w:p w14:paraId="19D54601" w14:textId="77777777" w:rsidR="008D3862" w:rsidRPr="008D3862" w:rsidRDefault="008D3862" w:rsidP="008D3862">
      <w:pPr>
        <w:pStyle w:val="af"/>
      </w:pPr>
    </w:p>
    <w:p w14:paraId="25EB52C8" w14:textId="77777777" w:rsidR="008D3862" w:rsidRPr="008D3862" w:rsidRDefault="008D3862" w:rsidP="008D3862">
      <w:pPr>
        <w:pStyle w:val="af"/>
      </w:pPr>
      <w:r w:rsidRPr="008D3862">
        <w:t xml:space="preserve">                    NOTHING;</w:t>
      </w:r>
    </w:p>
    <w:p w14:paraId="4FD381E5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002B13B9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0FA05868" w14:textId="77777777" w:rsidR="008D3862" w:rsidRPr="008D3862" w:rsidRDefault="008D3862" w:rsidP="008D3862">
      <w:pPr>
        <w:pStyle w:val="af"/>
      </w:pPr>
    </w:p>
    <w:p w14:paraId="156C4A1A" w14:textId="77777777" w:rsidR="008D3862" w:rsidRPr="008D3862" w:rsidRDefault="008D3862" w:rsidP="008D3862">
      <w:pPr>
        <w:pStyle w:val="af"/>
      </w:pPr>
      <w:r w:rsidRPr="008D3862">
        <w:t>#endif</w:t>
      </w:r>
    </w:p>
    <w:p w14:paraId="766391C1" w14:textId="77777777" w:rsidR="008D3862" w:rsidRPr="008D3862" w:rsidRDefault="008D3862" w:rsidP="008D3862">
      <w:pPr>
        <w:pStyle w:val="af"/>
      </w:pPr>
    </w:p>
    <w:p w14:paraId="64DB81FE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5416DA71" w14:textId="77777777" w:rsidR="008D3862" w:rsidRPr="008D3862" w:rsidRDefault="008D3862" w:rsidP="008D3862">
      <w:pPr>
        <w:pStyle w:val="af"/>
      </w:pPr>
    </w:p>
    <w:p w14:paraId="0BC713D8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6F51036F" w14:textId="77777777" w:rsidR="008D3862" w:rsidRPr="008D3862" w:rsidRDefault="008D3862" w:rsidP="008D3862">
      <w:pPr>
        <w:pStyle w:val="af"/>
      </w:pPr>
    </w:p>
    <w:p w14:paraId="11FD9B7C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94295B9" w14:textId="77777777" w:rsidR="008D3862" w:rsidRPr="008D3862" w:rsidRDefault="008D3862" w:rsidP="008D3862">
      <w:pPr>
        <w:pStyle w:val="af"/>
      </w:pPr>
      <w:r w:rsidRPr="008D3862">
        <w:t xml:space="preserve">        //  Look for ECPs, but only if it's a create operation</w:t>
      </w:r>
    </w:p>
    <w:p w14:paraId="1A76C47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95B85B5" w14:textId="77777777" w:rsidR="008D3862" w:rsidRPr="008D3862" w:rsidRDefault="008D3862" w:rsidP="008D3862">
      <w:pPr>
        <w:pStyle w:val="af"/>
      </w:pPr>
    </w:p>
    <w:p w14:paraId="27255C5A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if (Data-&gt;Iopb-&gt;MajorFunction == IRP_MJ_CREATE) {</w:t>
      </w:r>
    </w:p>
    <w:p w14:paraId="5F54BC3D" w14:textId="77777777" w:rsidR="008D3862" w:rsidRPr="008D3862" w:rsidRDefault="008D3862" w:rsidP="008D3862">
      <w:pPr>
        <w:pStyle w:val="af"/>
      </w:pPr>
    </w:p>
    <w:p w14:paraId="50C65E4E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651CB09F" w14:textId="77777777" w:rsidR="008D3862" w:rsidRPr="008D3862" w:rsidRDefault="008D3862" w:rsidP="008D3862">
      <w:pPr>
        <w:pStyle w:val="af"/>
      </w:pPr>
      <w:r w:rsidRPr="008D3862">
        <w:t xml:space="preserve">            //  Initialize an empty string to receive an ECP data dump</w:t>
      </w:r>
    </w:p>
    <w:p w14:paraId="18B0BF3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FA5948D" w14:textId="77777777" w:rsidR="008D3862" w:rsidRPr="008D3862" w:rsidRDefault="008D3862" w:rsidP="008D3862">
      <w:pPr>
        <w:pStyle w:val="af"/>
      </w:pPr>
    </w:p>
    <w:p w14:paraId="1E40B5B3" w14:textId="77777777" w:rsidR="008D3862" w:rsidRPr="008D3862" w:rsidRDefault="008D3862" w:rsidP="008D3862">
      <w:pPr>
        <w:pStyle w:val="af"/>
      </w:pPr>
      <w:r w:rsidRPr="008D3862">
        <w:t xml:space="preserve">            RtlInitEmptyUnicodeString(&amp;ecpData,</w:t>
      </w:r>
    </w:p>
    <w:p w14:paraId="33874AA7" w14:textId="77777777" w:rsidR="008D3862" w:rsidRPr="008D3862" w:rsidRDefault="008D3862" w:rsidP="008D3862">
      <w:pPr>
        <w:pStyle w:val="af"/>
      </w:pPr>
      <w:r w:rsidRPr="008D3862">
        <w:t xml:space="preserve">                ecpDataBuffer,</w:t>
      </w:r>
    </w:p>
    <w:p w14:paraId="6847AC1A" w14:textId="77777777" w:rsidR="008D3862" w:rsidRPr="008D3862" w:rsidRDefault="008D3862" w:rsidP="008D3862">
      <w:pPr>
        <w:pStyle w:val="af"/>
      </w:pPr>
      <w:r w:rsidRPr="008D3862">
        <w:t xml:space="preserve">                MAX_NAME_SPACE / sizeof(WCHAR));</w:t>
      </w:r>
    </w:p>
    <w:p w14:paraId="20A24D92" w14:textId="77777777" w:rsidR="008D3862" w:rsidRPr="008D3862" w:rsidRDefault="008D3862" w:rsidP="008D3862">
      <w:pPr>
        <w:pStyle w:val="af"/>
      </w:pPr>
    </w:p>
    <w:p w14:paraId="0D8691A4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E8DEB82" w14:textId="77777777" w:rsidR="008D3862" w:rsidRPr="008D3862" w:rsidRDefault="008D3862" w:rsidP="008D3862">
      <w:pPr>
        <w:pStyle w:val="af"/>
      </w:pPr>
      <w:r w:rsidRPr="008D3862">
        <w:t xml:space="preserve">            //  Parse any extra create parameters</w:t>
      </w:r>
    </w:p>
    <w:p w14:paraId="2590DD8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418E5A55" w14:textId="77777777" w:rsidR="008D3862" w:rsidRPr="008D3862" w:rsidRDefault="008D3862" w:rsidP="008D3862">
      <w:pPr>
        <w:pStyle w:val="af"/>
      </w:pPr>
    </w:p>
    <w:p w14:paraId="0D2C38C3" w14:textId="77777777" w:rsidR="008D3862" w:rsidRPr="008D3862" w:rsidRDefault="008D3862" w:rsidP="008D3862">
      <w:pPr>
        <w:pStyle w:val="af"/>
      </w:pPr>
      <w:r w:rsidRPr="008D3862">
        <w:t xml:space="preserve">            SpyParseEcps(Data, recordList, &amp;ecpData);</w:t>
      </w:r>
    </w:p>
    <w:p w14:paraId="748A480F" w14:textId="77777777" w:rsidR="008D3862" w:rsidRPr="008D3862" w:rsidRDefault="008D3862" w:rsidP="008D3862">
      <w:pPr>
        <w:pStyle w:val="af"/>
      </w:pPr>
    </w:p>
    <w:p w14:paraId="77FB62A1" w14:textId="77777777" w:rsidR="008D3862" w:rsidRPr="008D3862" w:rsidRDefault="008D3862" w:rsidP="008D3862">
      <w:pPr>
        <w:pStyle w:val="af"/>
      </w:pPr>
      <w:r w:rsidRPr="008D3862">
        <w:t xml:space="preserve">            ecpDataToUse = &amp;ecpData;</w:t>
      </w:r>
    </w:p>
    <w:p w14:paraId="0203AC02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61EA8365" w14:textId="77777777" w:rsidR="008D3862" w:rsidRPr="008D3862" w:rsidRDefault="008D3862" w:rsidP="008D3862">
      <w:pPr>
        <w:pStyle w:val="af"/>
      </w:pPr>
    </w:p>
    <w:p w14:paraId="7CBF9C2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DD64235" w14:textId="77777777" w:rsidR="008D3862" w:rsidRPr="008D3862" w:rsidRDefault="008D3862" w:rsidP="008D3862">
      <w:pPr>
        <w:pStyle w:val="af"/>
      </w:pPr>
      <w:r w:rsidRPr="008D3862">
        <w:t xml:space="preserve">        //  Store the name and ECP data (if any)</w:t>
      </w:r>
    </w:p>
    <w:p w14:paraId="7FB6D46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3FE6103" w14:textId="77777777" w:rsidR="008D3862" w:rsidRPr="008D3862" w:rsidRDefault="008D3862" w:rsidP="008D3862">
      <w:pPr>
        <w:pStyle w:val="af"/>
      </w:pPr>
    </w:p>
    <w:p w14:paraId="70DC668F" w14:textId="77777777" w:rsidR="008D3862" w:rsidRPr="008D3862" w:rsidRDefault="008D3862" w:rsidP="008D3862">
      <w:pPr>
        <w:pStyle w:val="af"/>
      </w:pPr>
      <w:r w:rsidRPr="008D3862">
        <w:t xml:space="preserve">        SpySetRecordNameAndEcpData(&amp;(recordList-&gt;LogRecord), nameToUse, ecpDataToUse);</w:t>
      </w:r>
    </w:p>
    <w:p w14:paraId="52577E2C" w14:textId="77777777" w:rsidR="008D3862" w:rsidRPr="008D3862" w:rsidRDefault="008D3862" w:rsidP="008D3862">
      <w:pPr>
        <w:pStyle w:val="af"/>
      </w:pPr>
    </w:p>
    <w:p w14:paraId="01905281" w14:textId="77777777" w:rsidR="008D3862" w:rsidRPr="008D3862" w:rsidRDefault="008D3862" w:rsidP="008D3862">
      <w:pPr>
        <w:pStyle w:val="af"/>
      </w:pPr>
      <w:r w:rsidRPr="008D3862">
        <w:t>#else</w:t>
      </w:r>
    </w:p>
    <w:p w14:paraId="18B9BD49" w14:textId="77777777" w:rsidR="008D3862" w:rsidRPr="008D3862" w:rsidRDefault="008D3862" w:rsidP="008D3862">
      <w:pPr>
        <w:pStyle w:val="af"/>
      </w:pPr>
    </w:p>
    <w:p w14:paraId="289F699F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06A3BE69" w14:textId="77777777" w:rsidR="008D3862" w:rsidRPr="008D3862" w:rsidRDefault="008D3862" w:rsidP="008D3862">
      <w:pPr>
        <w:pStyle w:val="af"/>
      </w:pPr>
      <w:r w:rsidRPr="008D3862">
        <w:t xml:space="preserve">        //  Store the name</w:t>
      </w:r>
    </w:p>
    <w:p w14:paraId="52CC8278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0AB62042" w14:textId="77777777" w:rsidR="008D3862" w:rsidRPr="008D3862" w:rsidRDefault="008D3862" w:rsidP="008D3862">
      <w:pPr>
        <w:pStyle w:val="af"/>
      </w:pPr>
    </w:p>
    <w:p w14:paraId="080039EE" w14:textId="77777777" w:rsidR="008D3862" w:rsidRPr="008D3862" w:rsidRDefault="008D3862" w:rsidP="008D3862">
      <w:pPr>
        <w:pStyle w:val="af"/>
      </w:pPr>
      <w:r w:rsidRPr="008D3862">
        <w:t xml:space="preserve">        SpySetRecordName(&amp;(recordList-&gt;LogRecord), nameToUse);</w:t>
      </w:r>
    </w:p>
    <w:p w14:paraId="0BBB0A8C" w14:textId="77777777" w:rsidR="008D3862" w:rsidRPr="008D3862" w:rsidRDefault="008D3862" w:rsidP="008D3862">
      <w:pPr>
        <w:pStyle w:val="af"/>
      </w:pPr>
    </w:p>
    <w:p w14:paraId="21906159" w14:textId="77777777" w:rsidR="008D3862" w:rsidRPr="008D3862" w:rsidRDefault="008D3862" w:rsidP="008D3862">
      <w:pPr>
        <w:pStyle w:val="af"/>
      </w:pPr>
      <w:r w:rsidRPr="008D3862">
        <w:t>#endif</w:t>
      </w:r>
    </w:p>
    <w:p w14:paraId="3AF3478F" w14:textId="77777777" w:rsidR="008D3862" w:rsidRPr="008D3862" w:rsidRDefault="008D3862" w:rsidP="008D3862">
      <w:pPr>
        <w:pStyle w:val="af"/>
      </w:pPr>
    </w:p>
    <w:p w14:paraId="220D0394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//</w:t>
      </w:r>
    </w:p>
    <w:p w14:paraId="684F1B4E" w14:textId="77777777" w:rsidR="008D3862" w:rsidRPr="008D3862" w:rsidRDefault="008D3862" w:rsidP="008D3862">
      <w:pPr>
        <w:pStyle w:val="af"/>
      </w:pPr>
      <w:r w:rsidRPr="008D3862">
        <w:t xml:space="preserve">        //  Release the name information structure (if defined)</w:t>
      </w:r>
    </w:p>
    <w:p w14:paraId="3DD777AC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0E16D063" w14:textId="77777777" w:rsidR="008D3862" w:rsidRPr="008D3862" w:rsidRDefault="008D3862" w:rsidP="008D3862">
      <w:pPr>
        <w:pStyle w:val="af"/>
      </w:pPr>
    </w:p>
    <w:p w14:paraId="1C4523B5" w14:textId="77777777" w:rsidR="008D3862" w:rsidRPr="008D3862" w:rsidRDefault="008D3862" w:rsidP="008D3862">
      <w:pPr>
        <w:pStyle w:val="af"/>
      </w:pPr>
      <w:r w:rsidRPr="008D3862">
        <w:t xml:space="preserve">        if (NULL != nameInfo) {</w:t>
      </w:r>
    </w:p>
    <w:p w14:paraId="2377A402" w14:textId="77777777" w:rsidR="008D3862" w:rsidRPr="008D3862" w:rsidRDefault="008D3862" w:rsidP="008D3862">
      <w:pPr>
        <w:pStyle w:val="af"/>
      </w:pPr>
    </w:p>
    <w:p w14:paraId="3FDB9E9E" w14:textId="77777777" w:rsidR="008D3862" w:rsidRPr="008D3862" w:rsidRDefault="008D3862" w:rsidP="008D3862">
      <w:pPr>
        <w:pStyle w:val="af"/>
      </w:pPr>
      <w:r w:rsidRPr="008D3862">
        <w:t xml:space="preserve">            FltReleaseFileNameInformation(nameInfo);</w:t>
      </w:r>
    </w:p>
    <w:p w14:paraId="6760EE96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0CADCC82" w14:textId="77777777" w:rsidR="008D3862" w:rsidRPr="008D3862" w:rsidRDefault="008D3862" w:rsidP="008D3862">
      <w:pPr>
        <w:pStyle w:val="af"/>
      </w:pPr>
    </w:p>
    <w:p w14:paraId="028B4CCE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50E2971" w14:textId="77777777" w:rsidR="008D3862" w:rsidRPr="008D3862" w:rsidRDefault="008D3862" w:rsidP="008D3862">
      <w:pPr>
        <w:pStyle w:val="af"/>
      </w:pPr>
      <w:r w:rsidRPr="008D3862">
        <w:t xml:space="preserve">        //  Set all of the operation information into the record</w:t>
      </w:r>
    </w:p>
    <w:p w14:paraId="7B58AD24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3F72DCD" w14:textId="77777777" w:rsidR="008D3862" w:rsidRPr="008D3862" w:rsidRDefault="008D3862" w:rsidP="008D3862">
      <w:pPr>
        <w:pStyle w:val="af"/>
      </w:pPr>
    </w:p>
    <w:p w14:paraId="0CA4BE5C" w14:textId="77777777" w:rsidR="008D3862" w:rsidRPr="008D3862" w:rsidRDefault="008D3862" w:rsidP="008D3862">
      <w:pPr>
        <w:pStyle w:val="af"/>
      </w:pPr>
      <w:r w:rsidRPr="008D3862">
        <w:t xml:space="preserve">        SpyLogPreOperationData(Data, FltObjects, recordList);</w:t>
      </w:r>
    </w:p>
    <w:p w14:paraId="27277B55" w14:textId="77777777" w:rsidR="008D3862" w:rsidRPr="008D3862" w:rsidRDefault="008D3862" w:rsidP="008D3862">
      <w:pPr>
        <w:pStyle w:val="af"/>
      </w:pPr>
    </w:p>
    <w:p w14:paraId="30B3304A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5505A80" w14:textId="77777777" w:rsidR="008D3862" w:rsidRPr="008D3862" w:rsidRDefault="008D3862" w:rsidP="008D3862">
      <w:pPr>
        <w:pStyle w:val="af"/>
      </w:pPr>
      <w:r w:rsidRPr="008D3862">
        <w:t xml:space="preserve">        //  Pass the record to our completions routine and return that</w:t>
      </w:r>
    </w:p>
    <w:p w14:paraId="56ACD59D" w14:textId="77777777" w:rsidR="008D3862" w:rsidRPr="008D3862" w:rsidRDefault="008D3862" w:rsidP="008D3862">
      <w:pPr>
        <w:pStyle w:val="af"/>
      </w:pPr>
      <w:r w:rsidRPr="008D3862">
        <w:t xml:space="preserve">        //  we want our completion routine called.</w:t>
      </w:r>
    </w:p>
    <w:p w14:paraId="3F8BBE34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F0CA662" w14:textId="77777777" w:rsidR="008D3862" w:rsidRPr="008D3862" w:rsidRDefault="008D3862" w:rsidP="008D3862">
      <w:pPr>
        <w:pStyle w:val="af"/>
      </w:pPr>
    </w:p>
    <w:p w14:paraId="5357E11B" w14:textId="77777777" w:rsidR="008D3862" w:rsidRPr="008D3862" w:rsidRDefault="008D3862" w:rsidP="008D3862">
      <w:pPr>
        <w:pStyle w:val="af"/>
      </w:pPr>
      <w:r w:rsidRPr="008D3862">
        <w:t xml:space="preserve">        if (Data-&gt;Iopb-&gt;MajorFunction == IRP_MJ_SHUTDOWN) {</w:t>
      </w:r>
    </w:p>
    <w:p w14:paraId="6D63AB0A" w14:textId="77777777" w:rsidR="008D3862" w:rsidRPr="008D3862" w:rsidRDefault="008D3862" w:rsidP="008D3862">
      <w:pPr>
        <w:pStyle w:val="af"/>
      </w:pPr>
    </w:p>
    <w:p w14:paraId="23A57D7E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ECC231E" w14:textId="77777777" w:rsidR="008D3862" w:rsidRPr="008D3862" w:rsidRDefault="008D3862" w:rsidP="008D3862">
      <w:pPr>
        <w:pStyle w:val="af"/>
      </w:pPr>
      <w:r w:rsidRPr="008D3862">
        <w:t xml:space="preserve">            //  Since completion callbacks are not supported for</w:t>
      </w:r>
    </w:p>
    <w:p w14:paraId="186BEF4C" w14:textId="77777777" w:rsidR="008D3862" w:rsidRPr="008D3862" w:rsidRDefault="008D3862" w:rsidP="008D3862">
      <w:pPr>
        <w:pStyle w:val="af"/>
      </w:pPr>
      <w:r w:rsidRPr="008D3862">
        <w:t xml:space="preserve">            //  this operation, do the completion processing now</w:t>
      </w:r>
    </w:p>
    <w:p w14:paraId="7FC7EF54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435569D" w14:textId="77777777" w:rsidR="008D3862" w:rsidRPr="008D3862" w:rsidRDefault="008D3862" w:rsidP="008D3862">
      <w:pPr>
        <w:pStyle w:val="af"/>
      </w:pPr>
    </w:p>
    <w:p w14:paraId="7D488A7E" w14:textId="77777777" w:rsidR="008D3862" w:rsidRPr="008D3862" w:rsidRDefault="008D3862" w:rsidP="008D3862">
      <w:pPr>
        <w:pStyle w:val="af"/>
      </w:pPr>
      <w:r w:rsidRPr="008D3862">
        <w:t xml:space="preserve">            SpyPostOperationCallback(Data,</w:t>
      </w:r>
    </w:p>
    <w:p w14:paraId="62F5EC39" w14:textId="77777777" w:rsidR="008D3862" w:rsidRPr="008D3862" w:rsidRDefault="008D3862" w:rsidP="008D3862">
      <w:pPr>
        <w:pStyle w:val="af"/>
      </w:pPr>
      <w:r w:rsidRPr="008D3862">
        <w:t xml:space="preserve">                FltObjects,</w:t>
      </w:r>
    </w:p>
    <w:p w14:paraId="0F7428A4" w14:textId="77777777" w:rsidR="008D3862" w:rsidRPr="008D3862" w:rsidRDefault="008D3862" w:rsidP="008D3862">
      <w:pPr>
        <w:pStyle w:val="af"/>
      </w:pPr>
      <w:r w:rsidRPr="008D3862">
        <w:t xml:space="preserve">                recordList,</w:t>
      </w:r>
    </w:p>
    <w:p w14:paraId="7647DE90" w14:textId="77777777" w:rsidR="008D3862" w:rsidRPr="008D3862" w:rsidRDefault="008D3862" w:rsidP="008D3862">
      <w:pPr>
        <w:pStyle w:val="af"/>
      </w:pPr>
      <w:r w:rsidRPr="008D3862">
        <w:t xml:space="preserve">                0);</w:t>
      </w:r>
    </w:p>
    <w:p w14:paraId="3E3222FD" w14:textId="77777777" w:rsidR="008D3862" w:rsidRPr="008D3862" w:rsidRDefault="008D3862" w:rsidP="008D3862">
      <w:pPr>
        <w:pStyle w:val="af"/>
      </w:pPr>
    </w:p>
    <w:p w14:paraId="2475144F" w14:textId="77777777" w:rsidR="008D3862" w:rsidRPr="008D3862" w:rsidRDefault="008D3862" w:rsidP="008D3862">
      <w:pPr>
        <w:pStyle w:val="af"/>
      </w:pPr>
      <w:r w:rsidRPr="008D3862">
        <w:t xml:space="preserve">            returnStatus = FLT_PREOP_SUCCESS_NO_CALLBACK;</w:t>
      </w:r>
    </w:p>
    <w:p w14:paraId="3A98F0B8" w14:textId="77777777" w:rsidR="008D3862" w:rsidRPr="008D3862" w:rsidRDefault="008D3862" w:rsidP="008D3862">
      <w:pPr>
        <w:pStyle w:val="af"/>
      </w:pPr>
    </w:p>
    <w:p w14:paraId="18578A67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716556CD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57BFD7F4" w14:textId="77777777" w:rsidR="008D3862" w:rsidRPr="008D3862" w:rsidRDefault="008D3862" w:rsidP="008D3862">
      <w:pPr>
        <w:pStyle w:val="af"/>
      </w:pPr>
    </w:p>
    <w:p w14:paraId="75CC919D" w14:textId="77777777" w:rsidR="008D3862" w:rsidRPr="008D3862" w:rsidRDefault="008D3862" w:rsidP="008D3862">
      <w:pPr>
        <w:pStyle w:val="af"/>
      </w:pPr>
      <w:r w:rsidRPr="008D3862">
        <w:t xml:space="preserve">            *CompletionContext = recordList;</w:t>
      </w:r>
    </w:p>
    <w:p w14:paraId="43FB3C68" w14:textId="77777777" w:rsidR="008D3862" w:rsidRPr="008D3862" w:rsidRDefault="008D3862" w:rsidP="008D3862">
      <w:pPr>
        <w:pStyle w:val="af"/>
      </w:pPr>
      <w:r w:rsidRPr="008D3862">
        <w:t xml:space="preserve">            returnStatus = FLT_PREOP_SUCCESS_WITH_CALLBACK;</w:t>
      </w:r>
    </w:p>
    <w:p w14:paraId="18492BBD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4A1FAFDA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CAA0EE5" w14:textId="77777777" w:rsidR="008D3862" w:rsidRPr="008D3862" w:rsidRDefault="008D3862" w:rsidP="008D3862">
      <w:pPr>
        <w:pStyle w:val="af"/>
      </w:pPr>
    </w:p>
    <w:p w14:paraId="630A32B8" w14:textId="77777777" w:rsidR="008D3862" w:rsidRPr="008D3862" w:rsidRDefault="008D3862" w:rsidP="008D3862">
      <w:pPr>
        <w:pStyle w:val="af"/>
      </w:pPr>
      <w:r w:rsidRPr="008D3862">
        <w:t xml:space="preserve">    return returnStatus;</w:t>
      </w:r>
    </w:p>
    <w:p w14:paraId="19489A48" w14:textId="77777777" w:rsidR="008D3862" w:rsidRPr="008D3862" w:rsidRDefault="008D3862" w:rsidP="008D3862">
      <w:pPr>
        <w:pStyle w:val="af"/>
      </w:pPr>
      <w:r w:rsidRPr="008D3862">
        <w:t>}</w:t>
      </w:r>
    </w:p>
    <w:p w14:paraId="1153830B" w14:textId="77777777" w:rsidR="008D3862" w:rsidRPr="008D3862" w:rsidRDefault="008D3862" w:rsidP="008D3862">
      <w:pPr>
        <w:pStyle w:val="af"/>
      </w:pPr>
    </w:p>
    <w:p w14:paraId="4BD6EA07" w14:textId="77777777" w:rsidR="008D3862" w:rsidRPr="008D3862" w:rsidRDefault="008D3862" w:rsidP="008D3862">
      <w:pPr>
        <w:pStyle w:val="af"/>
      </w:pPr>
    </w:p>
    <w:p w14:paraId="0EDCEEC1" w14:textId="77777777" w:rsidR="008D3862" w:rsidRPr="008D3862" w:rsidRDefault="008D3862" w:rsidP="008D3862">
      <w:pPr>
        <w:pStyle w:val="af"/>
      </w:pPr>
      <w:r w:rsidRPr="008D3862">
        <w:t>FLT_POSTOP_CALLBACK_STATUS</w:t>
      </w:r>
    </w:p>
    <w:p w14:paraId="4CC01E48" w14:textId="77777777" w:rsidR="008D3862" w:rsidRPr="008D3862" w:rsidRDefault="008D3862" w:rsidP="008D3862">
      <w:pPr>
        <w:pStyle w:val="af"/>
      </w:pPr>
      <w:r w:rsidRPr="008D3862">
        <w:t>SpyPostOperationCallback(</w:t>
      </w:r>
    </w:p>
    <w:p w14:paraId="01568488" w14:textId="77777777" w:rsidR="008D3862" w:rsidRPr="008D3862" w:rsidRDefault="008D3862" w:rsidP="008D3862">
      <w:pPr>
        <w:pStyle w:val="af"/>
      </w:pPr>
      <w:r w:rsidRPr="008D3862">
        <w:t xml:space="preserve">    _Inout_ PFLT_CALLBACK_DATA Data,</w:t>
      </w:r>
    </w:p>
    <w:p w14:paraId="6F26F6BF" w14:textId="77777777" w:rsidR="008D3862" w:rsidRPr="008D3862" w:rsidRDefault="008D3862" w:rsidP="008D3862">
      <w:pPr>
        <w:pStyle w:val="af"/>
      </w:pPr>
      <w:r w:rsidRPr="008D3862">
        <w:t xml:space="preserve">    _In_ PCFLT_RELATED_OBJECTS FltObjects,</w:t>
      </w:r>
    </w:p>
    <w:p w14:paraId="44D4F712" w14:textId="77777777" w:rsidR="008D3862" w:rsidRPr="008D3862" w:rsidRDefault="008D3862" w:rsidP="008D3862">
      <w:pPr>
        <w:pStyle w:val="af"/>
      </w:pPr>
      <w:r w:rsidRPr="008D3862">
        <w:t xml:space="preserve">    _In_ PVOID CompletionContext,</w:t>
      </w:r>
    </w:p>
    <w:p w14:paraId="39175252" w14:textId="77777777" w:rsidR="008D3862" w:rsidRPr="008D3862" w:rsidRDefault="008D3862" w:rsidP="008D3862">
      <w:pPr>
        <w:pStyle w:val="af"/>
      </w:pPr>
      <w:r w:rsidRPr="008D3862">
        <w:t xml:space="preserve">    _In_ FLT_POST_OPERATION_FLAGS Flags</w:t>
      </w:r>
    </w:p>
    <w:p w14:paraId="4EBDD307" w14:textId="77777777" w:rsidR="008D3862" w:rsidRPr="008D3862" w:rsidRDefault="008D3862" w:rsidP="008D3862">
      <w:pPr>
        <w:pStyle w:val="af"/>
      </w:pPr>
      <w:r w:rsidRPr="008D3862">
        <w:t>)</w:t>
      </w:r>
    </w:p>
    <w:p w14:paraId="63559912" w14:textId="77777777" w:rsidR="008D3862" w:rsidRPr="008D3862" w:rsidRDefault="008D3862" w:rsidP="008D3862">
      <w:pPr>
        <w:pStyle w:val="af"/>
      </w:pPr>
      <w:r w:rsidRPr="008D3862">
        <w:t>/*++</w:t>
      </w:r>
    </w:p>
    <w:p w14:paraId="65DE2619" w14:textId="77777777" w:rsidR="008D3862" w:rsidRPr="008D3862" w:rsidRDefault="008D3862" w:rsidP="008D3862">
      <w:pPr>
        <w:pStyle w:val="af"/>
      </w:pPr>
    </w:p>
    <w:p w14:paraId="16686FC4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3F946E25" w14:textId="77777777" w:rsidR="008D3862" w:rsidRPr="008D3862" w:rsidRDefault="008D3862" w:rsidP="008D3862">
      <w:pPr>
        <w:pStyle w:val="af"/>
      </w:pPr>
    </w:p>
    <w:p w14:paraId="3C526745" w14:textId="77777777" w:rsidR="008D3862" w:rsidRPr="008D3862" w:rsidRDefault="008D3862" w:rsidP="008D3862">
      <w:pPr>
        <w:pStyle w:val="af"/>
      </w:pPr>
      <w:r w:rsidRPr="008D3862">
        <w:t xml:space="preserve">    This routine receives ALL post-operation callbacks.  This will take</w:t>
      </w:r>
    </w:p>
    <w:p w14:paraId="40509623" w14:textId="77777777" w:rsidR="008D3862" w:rsidRPr="008D3862" w:rsidRDefault="008D3862" w:rsidP="008D3862">
      <w:pPr>
        <w:pStyle w:val="af"/>
      </w:pPr>
      <w:r w:rsidRPr="008D3862">
        <w:t xml:space="preserve">    the log record passed in the context parameter and update it with</w:t>
      </w:r>
    </w:p>
    <w:p w14:paraId="6E9C8EE9" w14:textId="77777777" w:rsidR="008D3862" w:rsidRPr="008D3862" w:rsidRDefault="008D3862" w:rsidP="008D3862">
      <w:pPr>
        <w:pStyle w:val="af"/>
      </w:pPr>
      <w:r w:rsidRPr="008D3862">
        <w:t xml:space="preserve">    the completion information.  It will then insert it on a list to be</w:t>
      </w:r>
    </w:p>
    <w:p w14:paraId="07236474" w14:textId="77777777" w:rsidR="008D3862" w:rsidRPr="008D3862" w:rsidRDefault="008D3862" w:rsidP="008D3862">
      <w:pPr>
        <w:pStyle w:val="af"/>
      </w:pPr>
      <w:r w:rsidRPr="008D3862">
        <w:t xml:space="preserve">    sent to the usermode component.</w:t>
      </w:r>
    </w:p>
    <w:p w14:paraId="73D16784" w14:textId="77777777" w:rsidR="008D3862" w:rsidRPr="008D3862" w:rsidRDefault="008D3862" w:rsidP="008D3862">
      <w:pPr>
        <w:pStyle w:val="af"/>
      </w:pPr>
    </w:p>
    <w:p w14:paraId="437D27B1" w14:textId="77777777" w:rsidR="008D3862" w:rsidRPr="008D3862" w:rsidRDefault="008D3862" w:rsidP="008D3862">
      <w:pPr>
        <w:pStyle w:val="af"/>
      </w:pPr>
      <w:r w:rsidRPr="008D3862">
        <w:t xml:space="preserve">    NOTE:  This routine must be NON-PAGED because it can be called at DPC level</w:t>
      </w:r>
    </w:p>
    <w:p w14:paraId="33688B24" w14:textId="77777777" w:rsidR="008D3862" w:rsidRPr="008D3862" w:rsidRDefault="008D3862" w:rsidP="008D3862">
      <w:pPr>
        <w:pStyle w:val="af"/>
      </w:pPr>
    </w:p>
    <w:p w14:paraId="4CAEB5C0" w14:textId="77777777" w:rsidR="008D3862" w:rsidRPr="008D3862" w:rsidRDefault="008D3862" w:rsidP="008D3862">
      <w:pPr>
        <w:pStyle w:val="af"/>
      </w:pPr>
      <w:r w:rsidRPr="008D3862">
        <w:t>Arguments:</w:t>
      </w:r>
    </w:p>
    <w:p w14:paraId="657F6023" w14:textId="77777777" w:rsidR="008D3862" w:rsidRPr="008D3862" w:rsidRDefault="008D3862" w:rsidP="008D3862">
      <w:pPr>
        <w:pStyle w:val="af"/>
      </w:pPr>
    </w:p>
    <w:p w14:paraId="6298134D" w14:textId="77777777" w:rsidR="008D3862" w:rsidRPr="008D3862" w:rsidRDefault="008D3862" w:rsidP="008D3862">
      <w:pPr>
        <w:pStyle w:val="af"/>
      </w:pPr>
      <w:r w:rsidRPr="008D3862">
        <w:t xml:space="preserve">    Data - Contains information about the given operation.</w:t>
      </w:r>
    </w:p>
    <w:p w14:paraId="7F296316" w14:textId="77777777" w:rsidR="008D3862" w:rsidRPr="008D3862" w:rsidRDefault="008D3862" w:rsidP="008D3862">
      <w:pPr>
        <w:pStyle w:val="af"/>
      </w:pPr>
    </w:p>
    <w:p w14:paraId="71CB3554" w14:textId="77777777" w:rsidR="008D3862" w:rsidRPr="008D3862" w:rsidRDefault="008D3862" w:rsidP="008D3862">
      <w:pPr>
        <w:pStyle w:val="af"/>
      </w:pPr>
      <w:r w:rsidRPr="008D3862">
        <w:lastRenderedPageBreak/>
        <w:t xml:space="preserve">    FltObjects - Contains pointers to the various objects that are pertinent</w:t>
      </w:r>
    </w:p>
    <w:p w14:paraId="1BC9DEEA" w14:textId="77777777" w:rsidR="008D3862" w:rsidRPr="008D3862" w:rsidRDefault="008D3862" w:rsidP="008D3862">
      <w:pPr>
        <w:pStyle w:val="af"/>
      </w:pPr>
      <w:r w:rsidRPr="008D3862">
        <w:t xml:space="preserve">        to this operation.</w:t>
      </w:r>
    </w:p>
    <w:p w14:paraId="2A79732D" w14:textId="77777777" w:rsidR="008D3862" w:rsidRPr="008D3862" w:rsidRDefault="008D3862" w:rsidP="008D3862">
      <w:pPr>
        <w:pStyle w:val="af"/>
      </w:pPr>
    </w:p>
    <w:p w14:paraId="104459B8" w14:textId="77777777" w:rsidR="008D3862" w:rsidRPr="008D3862" w:rsidRDefault="008D3862" w:rsidP="008D3862">
      <w:pPr>
        <w:pStyle w:val="af"/>
      </w:pPr>
      <w:r w:rsidRPr="008D3862">
        <w:t xml:space="preserve">    CompletionContext - Pointer to the RECORD_LIST structure in which we</w:t>
      </w:r>
    </w:p>
    <w:p w14:paraId="2932AF8D" w14:textId="77777777" w:rsidR="008D3862" w:rsidRPr="008D3862" w:rsidRDefault="008D3862" w:rsidP="008D3862">
      <w:pPr>
        <w:pStyle w:val="af"/>
      </w:pPr>
      <w:r w:rsidRPr="008D3862">
        <w:t xml:space="preserve">        store the information we are logging.  This was passed from the</w:t>
      </w:r>
    </w:p>
    <w:p w14:paraId="1885878C" w14:textId="77777777" w:rsidR="008D3862" w:rsidRPr="008D3862" w:rsidRDefault="008D3862" w:rsidP="008D3862">
      <w:pPr>
        <w:pStyle w:val="af"/>
      </w:pPr>
      <w:r w:rsidRPr="008D3862">
        <w:t xml:space="preserve">        pre-operation callback</w:t>
      </w:r>
    </w:p>
    <w:p w14:paraId="55ADB8BC" w14:textId="77777777" w:rsidR="008D3862" w:rsidRPr="008D3862" w:rsidRDefault="008D3862" w:rsidP="008D3862">
      <w:pPr>
        <w:pStyle w:val="af"/>
      </w:pPr>
    </w:p>
    <w:p w14:paraId="0494EAF4" w14:textId="77777777" w:rsidR="008D3862" w:rsidRPr="008D3862" w:rsidRDefault="008D3862" w:rsidP="008D3862">
      <w:pPr>
        <w:pStyle w:val="af"/>
      </w:pPr>
      <w:r w:rsidRPr="008D3862">
        <w:t xml:space="preserve">    Flags - Contains information as to why this routine was called.</w:t>
      </w:r>
    </w:p>
    <w:p w14:paraId="60064045" w14:textId="77777777" w:rsidR="008D3862" w:rsidRPr="008D3862" w:rsidRDefault="008D3862" w:rsidP="008D3862">
      <w:pPr>
        <w:pStyle w:val="af"/>
      </w:pPr>
    </w:p>
    <w:p w14:paraId="6ADC88A8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29737CF5" w14:textId="77777777" w:rsidR="008D3862" w:rsidRPr="008D3862" w:rsidRDefault="008D3862" w:rsidP="008D3862">
      <w:pPr>
        <w:pStyle w:val="af"/>
      </w:pPr>
    </w:p>
    <w:p w14:paraId="4E8D9A72" w14:textId="77777777" w:rsidR="008D3862" w:rsidRPr="008D3862" w:rsidRDefault="008D3862" w:rsidP="008D3862">
      <w:pPr>
        <w:pStyle w:val="af"/>
      </w:pPr>
      <w:r w:rsidRPr="008D3862">
        <w:t xml:space="preserve">    Identifies how processing should continue for this operation</w:t>
      </w:r>
    </w:p>
    <w:p w14:paraId="296AE048" w14:textId="77777777" w:rsidR="008D3862" w:rsidRPr="008D3862" w:rsidRDefault="008D3862" w:rsidP="008D3862">
      <w:pPr>
        <w:pStyle w:val="af"/>
      </w:pPr>
    </w:p>
    <w:p w14:paraId="042AEDF8" w14:textId="77777777" w:rsidR="008D3862" w:rsidRPr="008D3862" w:rsidRDefault="008D3862" w:rsidP="008D3862">
      <w:pPr>
        <w:pStyle w:val="af"/>
      </w:pPr>
      <w:r w:rsidRPr="008D3862">
        <w:t>--*/</w:t>
      </w:r>
    </w:p>
    <w:p w14:paraId="7DF80554" w14:textId="77777777" w:rsidR="008D3862" w:rsidRPr="008D3862" w:rsidRDefault="008D3862" w:rsidP="008D3862">
      <w:pPr>
        <w:pStyle w:val="af"/>
      </w:pPr>
      <w:r w:rsidRPr="008D3862">
        <w:t>{</w:t>
      </w:r>
    </w:p>
    <w:p w14:paraId="2EF1573C" w14:textId="77777777" w:rsidR="008D3862" w:rsidRPr="008D3862" w:rsidRDefault="008D3862" w:rsidP="008D3862">
      <w:pPr>
        <w:pStyle w:val="af"/>
      </w:pPr>
      <w:r w:rsidRPr="008D3862">
        <w:t xml:space="preserve">    PRECORD_LIST recordList;</w:t>
      </w:r>
    </w:p>
    <w:p w14:paraId="7BAC6C0A" w14:textId="77777777" w:rsidR="008D3862" w:rsidRPr="008D3862" w:rsidRDefault="008D3862" w:rsidP="008D3862">
      <w:pPr>
        <w:pStyle w:val="af"/>
      </w:pPr>
      <w:r w:rsidRPr="008D3862">
        <w:t xml:space="preserve">    PRECORD_LIST reparseRecordList = NULL;</w:t>
      </w:r>
    </w:p>
    <w:p w14:paraId="20B9B445" w14:textId="77777777" w:rsidR="008D3862" w:rsidRPr="008D3862" w:rsidRDefault="008D3862" w:rsidP="008D3862">
      <w:pPr>
        <w:pStyle w:val="af"/>
      </w:pPr>
      <w:r w:rsidRPr="008D3862">
        <w:t xml:space="preserve">    PLOG_RECORD reparseLogRecord;</w:t>
      </w:r>
    </w:p>
    <w:p w14:paraId="0F457FA1" w14:textId="77777777" w:rsidR="008D3862" w:rsidRPr="008D3862" w:rsidRDefault="008D3862" w:rsidP="008D3862">
      <w:pPr>
        <w:pStyle w:val="af"/>
      </w:pPr>
      <w:r w:rsidRPr="008D3862">
        <w:t xml:space="preserve">    PFLT_TAG_DATA_BUFFER tagData;</w:t>
      </w:r>
    </w:p>
    <w:p w14:paraId="783DFEAE" w14:textId="77777777" w:rsidR="008D3862" w:rsidRPr="008D3862" w:rsidRDefault="008D3862" w:rsidP="008D3862">
      <w:pPr>
        <w:pStyle w:val="af"/>
      </w:pPr>
      <w:r w:rsidRPr="008D3862">
        <w:t xml:space="preserve">    ULONG copyLength;</w:t>
      </w:r>
    </w:p>
    <w:p w14:paraId="7D604614" w14:textId="77777777" w:rsidR="008D3862" w:rsidRPr="008D3862" w:rsidRDefault="008D3862" w:rsidP="008D3862">
      <w:pPr>
        <w:pStyle w:val="af"/>
      </w:pPr>
    </w:p>
    <w:p w14:paraId="716D6A9E" w14:textId="77777777" w:rsidR="008D3862" w:rsidRPr="008D3862" w:rsidRDefault="008D3862" w:rsidP="008D3862">
      <w:pPr>
        <w:pStyle w:val="af"/>
      </w:pPr>
      <w:r w:rsidRPr="008D3862">
        <w:t xml:space="preserve">    UNREFERENCED_PARAMETER(FltObjects);</w:t>
      </w:r>
    </w:p>
    <w:p w14:paraId="0DA02B42" w14:textId="77777777" w:rsidR="008D3862" w:rsidRPr="008D3862" w:rsidRDefault="008D3862" w:rsidP="008D3862">
      <w:pPr>
        <w:pStyle w:val="af"/>
      </w:pPr>
    </w:p>
    <w:p w14:paraId="54A84031" w14:textId="77777777" w:rsidR="008D3862" w:rsidRPr="008D3862" w:rsidRDefault="008D3862" w:rsidP="008D3862">
      <w:pPr>
        <w:pStyle w:val="af"/>
      </w:pPr>
      <w:r w:rsidRPr="008D3862">
        <w:t xml:space="preserve">    recordList = (PRECORD_LIST)CompletionContext;</w:t>
      </w:r>
    </w:p>
    <w:p w14:paraId="55B38100" w14:textId="77777777" w:rsidR="008D3862" w:rsidRPr="008D3862" w:rsidRDefault="008D3862" w:rsidP="008D3862">
      <w:pPr>
        <w:pStyle w:val="af"/>
      </w:pPr>
    </w:p>
    <w:p w14:paraId="6268B7BD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65DA639" w14:textId="77777777" w:rsidR="008D3862" w:rsidRPr="008D3862" w:rsidRDefault="008D3862" w:rsidP="008D3862">
      <w:pPr>
        <w:pStyle w:val="af"/>
      </w:pPr>
      <w:r w:rsidRPr="008D3862">
        <w:t xml:space="preserve">    //  If our instance is in the process of being torn down don't bother to</w:t>
      </w:r>
    </w:p>
    <w:p w14:paraId="31BECD5F" w14:textId="77777777" w:rsidR="008D3862" w:rsidRPr="008D3862" w:rsidRDefault="008D3862" w:rsidP="008D3862">
      <w:pPr>
        <w:pStyle w:val="af"/>
      </w:pPr>
      <w:r w:rsidRPr="008D3862">
        <w:t xml:space="preserve">    //  log this record, free it now.</w:t>
      </w:r>
    </w:p>
    <w:p w14:paraId="7FD9883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74C2DA7" w14:textId="77777777" w:rsidR="008D3862" w:rsidRPr="008D3862" w:rsidRDefault="008D3862" w:rsidP="008D3862">
      <w:pPr>
        <w:pStyle w:val="af"/>
      </w:pPr>
    </w:p>
    <w:p w14:paraId="20804101" w14:textId="77777777" w:rsidR="008D3862" w:rsidRPr="008D3862" w:rsidRDefault="008D3862" w:rsidP="008D3862">
      <w:pPr>
        <w:pStyle w:val="af"/>
      </w:pPr>
      <w:r w:rsidRPr="008D3862">
        <w:t xml:space="preserve">    if (FlagOn(Flags, FLTFL_POST_OPERATION_DRAINING)) {</w:t>
      </w:r>
    </w:p>
    <w:p w14:paraId="734A74F7" w14:textId="77777777" w:rsidR="008D3862" w:rsidRPr="008D3862" w:rsidRDefault="008D3862" w:rsidP="008D3862">
      <w:pPr>
        <w:pStyle w:val="af"/>
      </w:pPr>
    </w:p>
    <w:p w14:paraId="0A760B04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SpyFreeRecord(recordList);</w:t>
      </w:r>
    </w:p>
    <w:p w14:paraId="6D913F7D" w14:textId="77777777" w:rsidR="008D3862" w:rsidRPr="008D3862" w:rsidRDefault="008D3862" w:rsidP="008D3862">
      <w:pPr>
        <w:pStyle w:val="af"/>
      </w:pPr>
      <w:r w:rsidRPr="008D3862">
        <w:t xml:space="preserve">        return FLT_POSTOP_FINISHED_PROCESSING;</w:t>
      </w:r>
    </w:p>
    <w:p w14:paraId="783D9099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6CE136E3" w14:textId="77777777" w:rsidR="008D3862" w:rsidRPr="008D3862" w:rsidRDefault="008D3862" w:rsidP="008D3862">
      <w:pPr>
        <w:pStyle w:val="af"/>
      </w:pPr>
    </w:p>
    <w:p w14:paraId="1703A5A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01F746B3" w14:textId="77777777" w:rsidR="008D3862" w:rsidRPr="008D3862" w:rsidRDefault="008D3862" w:rsidP="008D3862">
      <w:pPr>
        <w:pStyle w:val="af"/>
      </w:pPr>
      <w:r w:rsidRPr="008D3862">
        <w:t xml:space="preserve">    //  Set completion information into the record</w:t>
      </w:r>
    </w:p>
    <w:p w14:paraId="065FEFA3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978F2F2" w14:textId="77777777" w:rsidR="008D3862" w:rsidRPr="008D3862" w:rsidRDefault="008D3862" w:rsidP="008D3862">
      <w:pPr>
        <w:pStyle w:val="af"/>
      </w:pPr>
    </w:p>
    <w:p w14:paraId="200CF743" w14:textId="77777777" w:rsidR="008D3862" w:rsidRPr="008D3862" w:rsidRDefault="008D3862" w:rsidP="008D3862">
      <w:pPr>
        <w:pStyle w:val="af"/>
      </w:pPr>
      <w:r w:rsidRPr="008D3862">
        <w:t xml:space="preserve">    SpyLogPostOperationData(Data, recordList);</w:t>
      </w:r>
    </w:p>
    <w:p w14:paraId="2C768944" w14:textId="77777777" w:rsidR="008D3862" w:rsidRPr="008D3862" w:rsidRDefault="008D3862" w:rsidP="008D3862">
      <w:pPr>
        <w:pStyle w:val="af"/>
      </w:pPr>
    </w:p>
    <w:p w14:paraId="5A7CAF36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C5A80F8" w14:textId="77777777" w:rsidR="008D3862" w:rsidRPr="008D3862" w:rsidRDefault="008D3862" w:rsidP="008D3862">
      <w:pPr>
        <w:pStyle w:val="af"/>
      </w:pPr>
      <w:r w:rsidRPr="008D3862">
        <w:t xml:space="preserve">    //  Log reparse tag information if specified.</w:t>
      </w:r>
    </w:p>
    <w:p w14:paraId="3712A43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13321E8" w14:textId="77777777" w:rsidR="008D3862" w:rsidRPr="008D3862" w:rsidRDefault="008D3862" w:rsidP="008D3862">
      <w:pPr>
        <w:pStyle w:val="af"/>
      </w:pPr>
    </w:p>
    <w:p w14:paraId="01A89D26" w14:textId="77777777" w:rsidR="008D3862" w:rsidRPr="008D3862" w:rsidRDefault="008D3862" w:rsidP="008D3862">
      <w:pPr>
        <w:pStyle w:val="af"/>
      </w:pPr>
      <w:r w:rsidRPr="008D3862">
        <w:t xml:space="preserve">    PFLT_FILE_NAME_INFORMATION FileNameInfo = NULL;</w:t>
      </w:r>
    </w:p>
    <w:p w14:paraId="3CA16271" w14:textId="77777777" w:rsidR="008D3862" w:rsidRPr="008D3862" w:rsidRDefault="008D3862" w:rsidP="008D3862">
      <w:pPr>
        <w:pStyle w:val="af"/>
      </w:pPr>
      <w:r w:rsidRPr="008D3862">
        <w:t xml:space="preserve">    WCHAR FileName[512] = { 0 };</w:t>
      </w:r>
    </w:p>
    <w:p w14:paraId="164A6644" w14:textId="77777777" w:rsidR="008D3862" w:rsidRPr="008D3862" w:rsidRDefault="008D3862" w:rsidP="008D3862">
      <w:pPr>
        <w:pStyle w:val="af"/>
      </w:pPr>
    </w:p>
    <w:p w14:paraId="3F41FC25" w14:textId="77777777" w:rsidR="008D3862" w:rsidRPr="008D3862" w:rsidRDefault="008D3862" w:rsidP="008D3862">
      <w:pPr>
        <w:pStyle w:val="af"/>
      </w:pPr>
      <w:r w:rsidRPr="008D3862">
        <w:t xml:space="preserve">    NTSTATUS status_ = FltGetFileNameInformation(Data, FLT_FILE_NAME_NORMALIZED | FLT_FILE_NAME_QUERY_DEFAULT, &amp;FileNameInfo);</w:t>
      </w:r>
    </w:p>
    <w:p w14:paraId="6172EF2E" w14:textId="77777777" w:rsidR="008D3862" w:rsidRPr="008D3862" w:rsidRDefault="008D3862" w:rsidP="008D3862">
      <w:pPr>
        <w:pStyle w:val="af"/>
      </w:pPr>
      <w:r w:rsidRPr="008D3862">
        <w:t xml:space="preserve">    if (NT_SUCCESS(status_)) {</w:t>
      </w:r>
    </w:p>
    <w:p w14:paraId="114EAC74" w14:textId="77777777" w:rsidR="008D3862" w:rsidRPr="008D3862" w:rsidRDefault="008D3862" w:rsidP="008D3862">
      <w:pPr>
        <w:pStyle w:val="af"/>
      </w:pPr>
      <w:r w:rsidRPr="008D3862">
        <w:t xml:space="preserve">        status_ = FltParseFileNameInformation(FileNameInfo);</w:t>
      </w:r>
    </w:p>
    <w:p w14:paraId="123A9178" w14:textId="77777777" w:rsidR="008D3862" w:rsidRPr="008D3862" w:rsidRDefault="008D3862" w:rsidP="008D3862">
      <w:pPr>
        <w:pStyle w:val="af"/>
      </w:pPr>
      <w:r w:rsidRPr="008D3862">
        <w:t xml:space="preserve">        if (NT_SUCCESS(status_)) {</w:t>
      </w:r>
    </w:p>
    <w:p w14:paraId="6BEB6C54" w14:textId="77777777" w:rsidR="008D3862" w:rsidRPr="008D3862" w:rsidRDefault="008D3862" w:rsidP="008D3862">
      <w:pPr>
        <w:pStyle w:val="af"/>
      </w:pPr>
      <w:r w:rsidRPr="008D3862">
        <w:t xml:space="preserve">            if (FileNameInfo-&gt;Name.MaximumLength &lt; 512) {</w:t>
      </w:r>
    </w:p>
    <w:p w14:paraId="41A7B426" w14:textId="77777777" w:rsidR="008D3862" w:rsidRPr="008D3862" w:rsidRDefault="008D3862" w:rsidP="008D3862">
      <w:pPr>
        <w:pStyle w:val="af"/>
      </w:pPr>
      <w:r w:rsidRPr="008D3862">
        <w:t xml:space="preserve">                RtlCopyMemory(FileName, FileNameInfo-&gt;Name.Buffer, FileNameInfo-&gt;Name.Length);</w:t>
      </w:r>
    </w:p>
    <w:p w14:paraId="59B6E35B" w14:textId="77777777" w:rsidR="008D3862" w:rsidRPr="008D3862" w:rsidRDefault="008D3862" w:rsidP="008D3862">
      <w:pPr>
        <w:pStyle w:val="af"/>
      </w:pPr>
      <w:r w:rsidRPr="008D3862">
        <w:t xml:space="preserve">                WCHAR buffer[512] = { 0 };</w:t>
      </w:r>
    </w:p>
    <w:p w14:paraId="583CF3D2" w14:textId="77777777" w:rsidR="008D3862" w:rsidRPr="008D3862" w:rsidRDefault="008D3862" w:rsidP="008D3862">
      <w:pPr>
        <w:pStyle w:val="af"/>
      </w:pPr>
      <w:r w:rsidRPr="008D3862">
        <w:t xml:space="preserve">                PUNICODE_STRING processName = NULL;</w:t>
      </w:r>
    </w:p>
    <w:p w14:paraId="3562B05B" w14:textId="77777777" w:rsidR="008D3862" w:rsidRPr="008D3862" w:rsidRDefault="008D3862" w:rsidP="008D3862">
      <w:pPr>
        <w:pStyle w:val="af"/>
      </w:pPr>
      <w:r w:rsidRPr="008D3862">
        <w:t xml:space="preserve">                GetProcessNameByHandle(IoThreadToProcess(Data-&gt;Thread), &amp;processName);</w:t>
      </w:r>
    </w:p>
    <w:p w14:paraId="26147092" w14:textId="77777777" w:rsidR="008D3862" w:rsidRPr="008D3862" w:rsidRDefault="008D3862" w:rsidP="008D3862">
      <w:pPr>
        <w:pStyle w:val="af"/>
      </w:pPr>
      <w:r w:rsidRPr="008D3862">
        <w:t xml:space="preserve">                RtlCopyMemory(buffer, processName-&gt;Buffer, processName-&gt;MaximumLength);</w:t>
      </w:r>
    </w:p>
    <w:p w14:paraId="792F5EE3" w14:textId="77777777" w:rsidR="008D3862" w:rsidRPr="008D3862" w:rsidRDefault="008D3862" w:rsidP="008D3862">
      <w:pPr>
        <w:pStyle w:val="af"/>
      </w:pPr>
      <w:r w:rsidRPr="008D3862">
        <w:t xml:space="preserve">                if (wcsstr(FileName, L"config.txt") != NULL) {</w:t>
      </w:r>
    </w:p>
    <w:p w14:paraId="2958201B" w14:textId="77777777" w:rsidR="008D3862" w:rsidRPr="008D3862" w:rsidRDefault="008D3862" w:rsidP="008D3862">
      <w:pPr>
        <w:pStyle w:val="af"/>
      </w:pPr>
      <w:r w:rsidRPr="008D3862">
        <w:t xml:space="preserve">                    OBJECT_ATTRIBUTES oa;</w:t>
      </w:r>
    </w:p>
    <w:p w14:paraId="34D4662E" w14:textId="77777777" w:rsidR="008D3862" w:rsidRPr="008D3862" w:rsidRDefault="008D3862" w:rsidP="008D3862">
      <w:pPr>
        <w:pStyle w:val="af"/>
      </w:pPr>
      <w:r w:rsidRPr="008D3862">
        <w:t xml:space="preserve">                    UNICODE_STRING    fullFileName;</w:t>
      </w:r>
    </w:p>
    <w:p w14:paraId="5360B94B" w14:textId="77777777" w:rsidR="008D3862" w:rsidRPr="008D3862" w:rsidRDefault="008D3862" w:rsidP="008D3862">
      <w:pPr>
        <w:pStyle w:val="af"/>
      </w:pPr>
      <w:r w:rsidRPr="008D3862">
        <w:t xml:space="preserve">                    HANDLE            fileHandle;</w:t>
      </w:r>
    </w:p>
    <w:p w14:paraId="40B15022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    IO_STATUS_BLOCK   iostatus;</w:t>
      </w:r>
    </w:p>
    <w:p w14:paraId="6D5BF2AE" w14:textId="77777777" w:rsidR="008D3862" w:rsidRPr="008D3862" w:rsidRDefault="008D3862" w:rsidP="008D3862">
      <w:pPr>
        <w:pStyle w:val="af"/>
      </w:pPr>
      <w:r w:rsidRPr="008D3862">
        <w:t xml:space="preserve">                    CHAR buffer_data[1024];</w:t>
      </w:r>
    </w:p>
    <w:p w14:paraId="7B79DE3D" w14:textId="77777777" w:rsidR="008D3862" w:rsidRPr="008D3862" w:rsidRDefault="008D3862" w:rsidP="008D3862">
      <w:pPr>
        <w:pStyle w:val="af"/>
      </w:pPr>
      <w:r w:rsidRPr="008D3862">
        <w:t xml:space="preserve">                    memset(buffer_data, 0, 1024);</w:t>
      </w:r>
    </w:p>
    <w:p w14:paraId="0D4FD30F" w14:textId="77777777" w:rsidR="008D3862" w:rsidRPr="008D3862" w:rsidRDefault="008D3862" w:rsidP="008D3862">
      <w:pPr>
        <w:pStyle w:val="af"/>
      </w:pPr>
      <w:r w:rsidRPr="008D3862">
        <w:t xml:space="preserve">                    LARGE_INTEGER byteOffset;</w:t>
      </w:r>
    </w:p>
    <w:p w14:paraId="4A609488" w14:textId="77777777" w:rsidR="008D3862" w:rsidRPr="008D3862" w:rsidRDefault="008D3862" w:rsidP="008D3862">
      <w:pPr>
        <w:pStyle w:val="af"/>
      </w:pPr>
      <w:r w:rsidRPr="008D3862">
        <w:t xml:space="preserve">                    byteOffset.LowPart = byteOffset.HighPart = 0;</w:t>
      </w:r>
    </w:p>
    <w:p w14:paraId="762EF414" w14:textId="77777777" w:rsidR="008D3862" w:rsidRPr="008D3862" w:rsidRDefault="008D3862" w:rsidP="008D3862">
      <w:pPr>
        <w:pStyle w:val="af"/>
      </w:pPr>
    </w:p>
    <w:p w14:paraId="025698D5" w14:textId="77777777" w:rsidR="008D3862" w:rsidRPr="008D3862" w:rsidRDefault="008D3862" w:rsidP="008D3862">
      <w:pPr>
        <w:pStyle w:val="af"/>
      </w:pPr>
    </w:p>
    <w:p w14:paraId="4F31D6B4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Start update config\n");</w:t>
      </w:r>
    </w:p>
    <w:p w14:paraId="4606A17E" w14:textId="77777777" w:rsidR="008D3862" w:rsidRPr="008D3862" w:rsidRDefault="008D3862" w:rsidP="008D3862">
      <w:pPr>
        <w:pStyle w:val="af"/>
      </w:pPr>
    </w:p>
    <w:p w14:paraId="076E310C" w14:textId="77777777" w:rsidR="008D3862" w:rsidRPr="008D3862" w:rsidRDefault="008D3862" w:rsidP="008D3862">
      <w:pPr>
        <w:pStyle w:val="af"/>
      </w:pPr>
      <w:r w:rsidRPr="008D3862">
        <w:t xml:space="preserve">                    RtlInitUnicodeString(&amp;fullFileName,</w:t>
      </w:r>
    </w:p>
    <w:p w14:paraId="295C5DC5" w14:textId="77777777" w:rsidR="008D3862" w:rsidRPr="008D3862" w:rsidRDefault="008D3862" w:rsidP="008D3862">
      <w:pPr>
        <w:pStyle w:val="af"/>
      </w:pPr>
      <w:r w:rsidRPr="008D3862">
        <w:t xml:space="preserve">                        L"\\??\\C:\\MBKS\\config.txt");</w:t>
      </w:r>
    </w:p>
    <w:p w14:paraId="5786222F" w14:textId="77777777" w:rsidR="008D3862" w:rsidRPr="008D3862" w:rsidRDefault="008D3862" w:rsidP="008D3862">
      <w:pPr>
        <w:pStyle w:val="af"/>
      </w:pPr>
    </w:p>
    <w:p w14:paraId="4FDA5A30" w14:textId="77777777" w:rsidR="008D3862" w:rsidRPr="008D3862" w:rsidRDefault="008D3862" w:rsidP="008D3862">
      <w:pPr>
        <w:pStyle w:val="af"/>
      </w:pPr>
      <w:r w:rsidRPr="008D3862">
        <w:t xml:space="preserve">                    InitializeObjectAttributes(&amp;oa,</w:t>
      </w:r>
    </w:p>
    <w:p w14:paraId="06C2B99C" w14:textId="77777777" w:rsidR="008D3862" w:rsidRPr="008D3862" w:rsidRDefault="008D3862" w:rsidP="008D3862">
      <w:pPr>
        <w:pStyle w:val="af"/>
      </w:pPr>
      <w:r w:rsidRPr="008D3862">
        <w:t xml:space="preserve">                        &amp;fullFileName, OBJ_CASE_INSENSITIVE | OBJ_KERNEL_HANDLE,</w:t>
      </w:r>
    </w:p>
    <w:p w14:paraId="775744CC" w14:textId="77777777" w:rsidR="008D3862" w:rsidRPr="008D3862" w:rsidRDefault="008D3862" w:rsidP="008D3862">
      <w:pPr>
        <w:pStyle w:val="af"/>
      </w:pPr>
      <w:r w:rsidRPr="008D3862">
        <w:t xml:space="preserve">                        NULL,</w:t>
      </w:r>
    </w:p>
    <w:p w14:paraId="69F74FFA" w14:textId="77777777" w:rsidR="008D3862" w:rsidRPr="008D3862" w:rsidRDefault="008D3862" w:rsidP="008D3862">
      <w:pPr>
        <w:pStyle w:val="af"/>
      </w:pPr>
      <w:r w:rsidRPr="008D3862">
        <w:t xml:space="preserve">                        NULL);</w:t>
      </w:r>
    </w:p>
    <w:p w14:paraId="4FC40C0D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Create file\n");</w:t>
      </w:r>
    </w:p>
    <w:p w14:paraId="2F0F2D95" w14:textId="77777777" w:rsidR="008D3862" w:rsidRPr="008D3862" w:rsidRDefault="008D3862" w:rsidP="008D3862">
      <w:pPr>
        <w:pStyle w:val="af"/>
      </w:pPr>
      <w:r w:rsidRPr="008D3862">
        <w:t xml:space="preserve">                    NTSTATUS status = ZwOpenFile(&amp;fileHandle, GENERIC_READ, &amp;oa, &amp;iostatus, FILE_SHARE_READ | FILE_SHARE_WRITE,</w:t>
      </w:r>
    </w:p>
    <w:p w14:paraId="74548551" w14:textId="77777777" w:rsidR="008D3862" w:rsidRPr="008D3862" w:rsidRDefault="008D3862" w:rsidP="008D3862">
      <w:pPr>
        <w:pStyle w:val="af"/>
      </w:pPr>
      <w:r w:rsidRPr="008D3862">
        <w:t xml:space="preserve">                        FILE_SYNCHRONOUS_IO_NONALERT);</w:t>
      </w:r>
    </w:p>
    <w:p w14:paraId="698B6C9C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Handle: %d\n", fileHandle);</w:t>
      </w:r>
    </w:p>
    <w:p w14:paraId="24D28400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Check statuc\n");</w:t>
      </w:r>
    </w:p>
    <w:p w14:paraId="3B1EB9FC" w14:textId="77777777" w:rsidR="008D3862" w:rsidRPr="008D3862" w:rsidRDefault="008D3862" w:rsidP="008D3862">
      <w:pPr>
        <w:pStyle w:val="af"/>
      </w:pPr>
      <w:r w:rsidRPr="008D3862">
        <w:t xml:space="preserve">                    if (NT_SUCCESS(status)) {</w:t>
      </w:r>
    </w:p>
    <w:p w14:paraId="24D1C50D" w14:textId="77777777" w:rsidR="008D3862" w:rsidRPr="008D3862" w:rsidRDefault="008D3862" w:rsidP="008D3862">
      <w:pPr>
        <w:pStyle w:val="af"/>
      </w:pPr>
      <w:r w:rsidRPr="008D3862">
        <w:t xml:space="preserve">                        DbgPrintEx(0, 0, "[Debug_print] Read file\n");</w:t>
      </w:r>
    </w:p>
    <w:p w14:paraId="1E8148A9" w14:textId="77777777" w:rsidR="008D3862" w:rsidRPr="008D3862" w:rsidRDefault="008D3862" w:rsidP="008D3862">
      <w:pPr>
        <w:pStyle w:val="af"/>
      </w:pPr>
      <w:r w:rsidRPr="008D3862">
        <w:t xml:space="preserve">                        status = ZwReadFile(fileHandle, NULL, NULL, NULL, &amp;iostatus, buffer_data, 1024, &amp;byteOffset, NULL);</w:t>
      </w:r>
    </w:p>
    <w:p w14:paraId="60CD3311" w14:textId="77777777" w:rsidR="008D3862" w:rsidRPr="008D3862" w:rsidRDefault="008D3862" w:rsidP="008D3862">
      <w:pPr>
        <w:pStyle w:val="af"/>
      </w:pPr>
    </w:p>
    <w:p w14:paraId="3B2CEB71" w14:textId="77777777" w:rsidR="008D3862" w:rsidRPr="008D3862" w:rsidRDefault="008D3862" w:rsidP="008D3862">
      <w:pPr>
        <w:pStyle w:val="af"/>
      </w:pPr>
      <w:r w:rsidRPr="008D3862">
        <w:t xml:space="preserve">                        int pos = 0;</w:t>
      </w:r>
    </w:p>
    <w:p w14:paraId="455126D7" w14:textId="77777777" w:rsidR="008D3862" w:rsidRPr="008D3862" w:rsidRDefault="008D3862" w:rsidP="008D3862">
      <w:pPr>
        <w:pStyle w:val="af"/>
      </w:pPr>
      <w:r w:rsidRPr="008D3862">
        <w:t xml:space="preserve">                        for (char* c = buffer_data; *c; c++) {</w:t>
      </w:r>
    </w:p>
    <w:p w14:paraId="554BE94F" w14:textId="77777777" w:rsidR="008D3862" w:rsidRPr="008D3862" w:rsidRDefault="008D3862" w:rsidP="008D3862">
      <w:pPr>
        <w:pStyle w:val="af"/>
      </w:pPr>
      <w:r w:rsidRPr="008D3862">
        <w:t xml:space="preserve">                            int i = 0, j = 0;</w:t>
      </w:r>
    </w:p>
    <w:p w14:paraId="5C42686B" w14:textId="77777777" w:rsidR="008D3862" w:rsidRPr="008D3862" w:rsidRDefault="008D3862" w:rsidP="008D3862">
      <w:pPr>
        <w:pStyle w:val="af"/>
      </w:pPr>
      <w:r w:rsidRPr="008D3862">
        <w:t xml:space="preserve">                            if (!(*c) || *c == '\r')</w:t>
      </w:r>
    </w:p>
    <w:p w14:paraId="7AACC036" w14:textId="77777777" w:rsidR="008D3862" w:rsidRPr="008D3862" w:rsidRDefault="008D3862" w:rsidP="008D3862">
      <w:pPr>
        <w:pStyle w:val="af"/>
      </w:pPr>
      <w:r w:rsidRPr="008D3862">
        <w:t xml:space="preserve">                                break;</w:t>
      </w:r>
    </w:p>
    <w:p w14:paraId="5056D4A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            rule* rule_ = &amp;rules[pos];</w:t>
      </w:r>
    </w:p>
    <w:p w14:paraId="2E29AA78" w14:textId="77777777" w:rsidR="008D3862" w:rsidRPr="008D3862" w:rsidRDefault="008D3862" w:rsidP="008D3862">
      <w:pPr>
        <w:pStyle w:val="af"/>
      </w:pPr>
      <w:r w:rsidRPr="008D3862">
        <w:t xml:space="preserve">                            while (*c != ' ')</w:t>
      </w:r>
    </w:p>
    <w:p w14:paraId="0F7D8B39" w14:textId="77777777" w:rsidR="008D3862" w:rsidRPr="008D3862" w:rsidRDefault="008D3862" w:rsidP="008D3862">
      <w:pPr>
        <w:pStyle w:val="af"/>
      </w:pPr>
      <w:r w:rsidRPr="008D3862">
        <w:t xml:space="preserve">                                rule_-&gt;file_name[j++] = *c++;</w:t>
      </w:r>
    </w:p>
    <w:p w14:paraId="5E52C413" w14:textId="77777777" w:rsidR="008D3862" w:rsidRPr="008D3862" w:rsidRDefault="008D3862" w:rsidP="008D3862">
      <w:pPr>
        <w:pStyle w:val="af"/>
      </w:pPr>
      <w:r w:rsidRPr="008D3862">
        <w:t xml:space="preserve">                            rule_-&gt;file_name[j] = 0;</w:t>
      </w:r>
    </w:p>
    <w:p w14:paraId="2838F9DA" w14:textId="77777777" w:rsidR="008D3862" w:rsidRPr="008D3862" w:rsidRDefault="008D3862" w:rsidP="008D3862">
      <w:pPr>
        <w:pStyle w:val="af"/>
      </w:pPr>
      <w:r w:rsidRPr="008D3862">
        <w:t xml:space="preserve">                            c++;</w:t>
      </w:r>
    </w:p>
    <w:p w14:paraId="2CD5D7B8" w14:textId="77777777" w:rsidR="008D3862" w:rsidRPr="008D3862" w:rsidRDefault="008D3862" w:rsidP="008D3862">
      <w:pPr>
        <w:pStyle w:val="af"/>
      </w:pPr>
      <w:r w:rsidRPr="008D3862">
        <w:t xml:space="preserve">                            while (*c != ' ')</w:t>
      </w:r>
    </w:p>
    <w:p w14:paraId="22C1782D" w14:textId="77777777" w:rsidR="008D3862" w:rsidRPr="008D3862" w:rsidRDefault="008D3862" w:rsidP="008D3862">
      <w:pPr>
        <w:pStyle w:val="af"/>
      </w:pPr>
      <w:r w:rsidRPr="008D3862">
        <w:t xml:space="preserve">                                rule_-&gt;proc_name[i++] = *c++;</w:t>
      </w:r>
    </w:p>
    <w:p w14:paraId="732C1104" w14:textId="77777777" w:rsidR="008D3862" w:rsidRPr="008D3862" w:rsidRDefault="008D3862" w:rsidP="008D3862">
      <w:pPr>
        <w:pStyle w:val="af"/>
      </w:pPr>
      <w:r w:rsidRPr="008D3862">
        <w:t xml:space="preserve">                            rule_-&gt;proc_name[i] = 0;</w:t>
      </w:r>
    </w:p>
    <w:p w14:paraId="7C95A8E8" w14:textId="77777777" w:rsidR="008D3862" w:rsidRPr="008D3862" w:rsidRDefault="008D3862" w:rsidP="008D3862">
      <w:pPr>
        <w:pStyle w:val="af"/>
      </w:pPr>
      <w:r w:rsidRPr="008D3862">
        <w:t xml:space="preserve">                            c++;</w:t>
      </w:r>
    </w:p>
    <w:p w14:paraId="147DC033" w14:textId="77777777" w:rsidR="008D3862" w:rsidRPr="008D3862" w:rsidRDefault="008D3862" w:rsidP="008D3862">
      <w:pPr>
        <w:pStyle w:val="af"/>
      </w:pPr>
      <w:r w:rsidRPr="008D3862">
        <w:t xml:space="preserve">                            if (*c == 'r')</w:t>
      </w:r>
    </w:p>
    <w:p w14:paraId="37431801" w14:textId="77777777" w:rsidR="008D3862" w:rsidRPr="008D3862" w:rsidRDefault="008D3862" w:rsidP="008D3862">
      <w:pPr>
        <w:pStyle w:val="af"/>
      </w:pPr>
      <w:r w:rsidRPr="008D3862">
        <w:t xml:space="preserve">                                rule_-&gt;access = 1;</w:t>
      </w:r>
    </w:p>
    <w:p w14:paraId="23FCB00A" w14:textId="77777777" w:rsidR="008D3862" w:rsidRPr="008D3862" w:rsidRDefault="008D3862" w:rsidP="008D3862">
      <w:pPr>
        <w:pStyle w:val="af"/>
      </w:pPr>
      <w:r w:rsidRPr="008D3862">
        <w:t xml:space="preserve">                            else if (*c == 'w')</w:t>
      </w:r>
    </w:p>
    <w:p w14:paraId="2FFA22A9" w14:textId="77777777" w:rsidR="008D3862" w:rsidRPr="008D3862" w:rsidRDefault="008D3862" w:rsidP="008D3862">
      <w:pPr>
        <w:pStyle w:val="af"/>
      </w:pPr>
      <w:r w:rsidRPr="008D3862">
        <w:t xml:space="preserve">                                rule_-&gt;access = 2;</w:t>
      </w:r>
    </w:p>
    <w:p w14:paraId="2A107B9F" w14:textId="77777777" w:rsidR="008D3862" w:rsidRPr="008D3862" w:rsidRDefault="008D3862" w:rsidP="008D3862">
      <w:pPr>
        <w:pStyle w:val="af"/>
      </w:pPr>
      <w:r w:rsidRPr="008D3862">
        <w:t xml:space="preserve">                            else</w:t>
      </w:r>
    </w:p>
    <w:p w14:paraId="55634E83" w14:textId="77777777" w:rsidR="008D3862" w:rsidRPr="008D3862" w:rsidRDefault="008D3862" w:rsidP="008D3862">
      <w:pPr>
        <w:pStyle w:val="af"/>
      </w:pPr>
      <w:r w:rsidRPr="008D3862">
        <w:t xml:space="preserve">                                rule_-&gt;access = 3;</w:t>
      </w:r>
    </w:p>
    <w:p w14:paraId="5DC7E9EE" w14:textId="77777777" w:rsidR="008D3862" w:rsidRPr="008D3862" w:rsidRDefault="008D3862" w:rsidP="008D3862">
      <w:pPr>
        <w:pStyle w:val="af"/>
      </w:pPr>
      <w:r w:rsidRPr="008D3862">
        <w:t xml:space="preserve">                            c += 2;</w:t>
      </w:r>
    </w:p>
    <w:p w14:paraId="59663058" w14:textId="77777777" w:rsidR="008D3862" w:rsidRPr="008D3862" w:rsidRDefault="008D3862" w:rsidP="008D3862">
      <w:pPr>
        <w:pStyle w:val="af"/>
      </w:pPr>
      <w:r w:rsidRPr="008D3862">
        <w:t xml:space="preserve">                            pos++;</w:t>
      </w:r>
    </w:p>
    <w:p w14:paraId="4059747D" w14:textId="77777777" w:rsidR="008D3862" w:rsidRPr="008D3862" w:rsidRDefault="008D3862" w:rsidP="008D3862">
      <w:pPr>
        <w:pStyle w:val="af"/>
      </w:pPr>
      <w:r w:rsidRPr="008D3862">
        <w:t xml:space="preserve">                            DbgPrintEx(0, 0, "[Debug_print] %ws %ws %d\n", rule_-&gt;file_name, rule_-&gt;proc_name, rule_-&gt;access);</w:t>
      </w:r>
    </w:p>
    <w:p w14:paraId="42D6B50E" w14:textId="77777777" w:rsidR="008D3862" w:rsidRPr="008D3862" w:rsidRDefault="008D3862" w:rsidP="008D3862">
      <w:pPr>
        <w:pStyle w:val="af"/>
      </w:pPr>
      <w:r w:rsidRPr="008D3862">
        <w:t xml:space="preserve">                        }</w:t>
      </w:r>
    </w:p>
    <w:p w14:paraId="41ECA52A" w14:textId="77777777" w:rsidR="008D3862" w:rsidRPr="008D3862" w:rsidRDefault="008D3862" w:rsidP="008D3862">
      <w:pPr>
        <w:pStyle w:val="af"/>
      </w:pPr>
      <w:r w:rsidRPr="008D3862">
        <w:t xml:space="preserve">                        num_of_rules = pos;</w:t>
      </w:r>
    </w:p>
    <w:p w14:paraId="2E891640" w14:textId="77777777" w:rsidR="008D3862" w:rsidRPr="008D3862" w:rsidRDefault="008D3862" w:rsidP="008D3862">
      <w:pPr>
        <w:pStyle w:val="af"/>
      </w:pPr>
      <w:r w:rsidRPr="008D3862">
        <w:t xml:space="preserve">                        DbgPrintEx(0, 0, "[Debug_print] The config was update successfully. %d\n", num_of_rules);</w:t>
      </w:r>
    </w:p>
    <w:p w14:paraId="5C274E7E" w14:textId="77777777" w:rsidR="008D3862" w:rsidRPr="008D3862" w:rsidRDefault="008D3862" w:rsidP="008D3862">
      <w:pPr>
        <w:pStyle w:val="af"/>
      </w:pPr>
      <w:r w:rsidRPr="008D3862">
        <w:t xml:space="preserve">                        ZwClose(fileHandle);</w:t>
      </w:r>
    </w:p>
    <w:p w14:paraId="6AFB2F48" w14:textId="77777777" w:rsidR="008D3862" w:rsidRPr="008D3862" w:rsidRDefault="008D3862" w:rsidP="008D3862">
      <w:pPr>
        <w:pStyle w:val="af"/>
      </w:pPr>
      <w:r w:rsidRPr="008D3862">
        <w:t xml:space="preserve">                    }</w:t>
      </w:r>
    </w:p>
    <w:p w14:paraId="4151D27F" w14:textId="77777777" w:rsidR="008D3862" w:rsidRPr="008D3862" w:rsidRDefault="008D3862" w:rsidP="008D3862">
      <w:pPr>
        <w:pStyle w:val="af"/>
      </w:pPr>
      <w:r w:rsidRPr="008D3862">
        <w:t xml:space="preserve">                    else {</w:t>
      </w:r>
    </w:p>
    <w:p w14:paraId="7B0516FE" w14:textId="77777777" w:rsidR="008D3862" w:rsidRPr="008D3862" w:rsidRDefault="008D3862" w:rsidP="008D3862">
      <w:pPr>
        <w:pStyle w:val="af"/>
      </w:pPr>
      <w:r w:rsidRPr="008D3862">
        <w:t xml:space="preserve">                        DbgPrintEx(0, 0, "[Debug_print] Error open config.\n");</w:t>
      </w:r>
    </w:p>
    <w:p w14:paraId="0D500BB5" w14:textId="77777777" w:rsidR="008D3862" w:rsidRPr="008D3862" w:rsidRDefault="008D3862" w:rsidP="008D3862">
      <w:pPr>
        <w:pStyle w:val="af"/>
      </w:pPr>
      <w:r w:rsidRPr="008D3862">
        <w:t xml:space="preserve">                        ZwClose(fileHandle);</w:t>
      </w:r>
    </w:p>
    <w:p w14:paraId="52DDD4ED" w14:textId="77777777" w:rsidR="008D3862" w:rsidRPr="008D3862" w:rsidRDefault="008D3862" w:rsidP="008D3862">
      <w:pPr>
        <w:pStyle w:val="af"/>
      </w:pPr>
      <w:r w:rsidRPr="008D3862">
        <w:t xml:space="preserve">                    }</w:t>
      </w:r>
    </w:p>
    <w:p w14:paraId="233E6E74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UPDATED!\n");</w:t>
      </w:r>
    </w:p>
    <w:p w14:paraId="2D201043" w14:textId="77777777" w:rsidR="008D3862" w:rsidRPr="008D3862" w:rsidRDefault="008D3862" w:rsidP="008D3862">
      <w:pPr>
        <w:pStyle w:val="af"/>
      </w:pPr>
      <w:r w:rsidRPr="008D3862">
        <w:t xml:space="preserve">                }</w:t>
      </w:r>
    </w:p>
    <w:p w14:paraId="421CB60D" w14:textId="77777777" w:rsidR="008D3862" w:rsidRPr="008D3862" w:rsidRDefault="008D3862" w:rsidP="008D3862">
      <w:pPr>
        <w:pStyle w:val="af"/>
      </w:pPr>
      <w:r w:rsidRPr="008D3862">
        <w:t xml:space="preserve">                /*if (flag) {</w:t>
      </w:r>
    </w:p>
    <w:p w14:paraId="6280F726" w14:textId="77777777" w:rsidR="008D3862" w:rsidRPr="008D3862" w:rsidRDefault="008D3862" w:rsidP="008D3862">
      <w:pPr>
        <w:pStyle w:val="af"/>
      </w:pPr>
      <w:r w:rsidRPr="008D3862">
        <w:t xml:space="preserve">                    DbgPrintEx(0, 0, "[Debug_print] ERROR: The process isn't in the config.txt\n");</w:t>
      </w:r>
    </w:p>
    <w:p w14:paraId="08965243" w14:textId="77777777" w:rsidR="008D3862" w:rsidRPr="008D3862" w:rsidRDefault="008D3862" w:rsidP="008D3862">
      <w:pPr>
        <w:pStyle w:val="af"/>
      </w:pPr>
      <w:r w:rsidRPr="008D3862">
        <w:t xml:space="preserve">                    Data-&gt;IoStatus.Status = STATUS_ACCESS_DENIED;</w:t>
      </w:r>
    </w:p>
    <w:p w14:paraId="09DE8592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        Data-&gt;IoStatus.Information = 0;</w:t>
      </w:r>
    </w:p>
    <w:p w14:paraId="38B6F27A" w14:textId="77777777" w:rsidR="008D3862" w:rsidRPr="008D3862" w:rsidRDefault="008D3862" w:rsidP="008D3862">
      <w:pPr>
        <w:pStyle w:val="af"/>
      </w:pPr>
      <w:r w:rsidRPr="008D3862">
        <w:t xml:space="preserve">                    FltReleaseFileNameInformation(FileNameInfo);</w:t>
      </w:r>
    </w:p>
    <w:p w14:paraId="5D811440" w14:textId="77777777" w:rsidR="008D3862" w:rsidRPr="008D3862" w:rsidRDefault="008D3862" w:rsidP="008D3862">
      <w:pPr>
        <w:pStyle w:val="af"/>
      </w:pPr>
      <w:r w:rsidRPr="008D3862">
        <w:t xml:space="preserve">                    return FLT_PREOP_COMPLETE;</w:t>
      </w:r>
    </w:p>
    <w:p w14:paraId="3BF2C49A" w14:textId="77777777" w:rsidR="008D3862" w:rsidRPr="008D3862" w:rsidRDefault="008D3862" w:rsidP="008D3862">
      <w:pPr>
        <w:pStyle w:val="af"/>
      </w:pPr>
      <w:r w:rsidRPr="008D3862">
        <w:t xml:space="preserve">                }*/</w:t>
      </w:r>
    </w:p>
    <w:p w14:paraId="6B6D0A41" w14:textId="77777777" w:rsidR="008D3862" w:rsidRPr="008D3862" w:rsidRDefault="008D3862" w:rsidP="008D3862">
      <w:pPr>
        <w:pStyle w:val="af"/>
      </w:pPr>
      <w:r w:rsidRPr="008D3862">
        <w:t xml:space="preserve">                //}</w:t>
      </w:r>
    </w:p>
    <w:p w14:paraId="512F564D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200E9706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6AC48CDB" w14:textId="77777777" w:rsidR="008D3862" w:rsidRPr="008D3862" w:rsidRDefault="008D3862" w:rsidP="008D3862">
      <w:pPr>
        <w:pStyle w:val="af"/>
      </w:pPr>
      <w:r w:rsidRPr="008D3862">
        <w:t xml:space="preserve">        FltReleaseFileNameInformation(FileNameInfo);</w:t>
      </w:r>
    </w:p>
    <w:p w14:paraId="115C98EF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2863C78A" w14:textId="77777777" w:rsidR="008D3862" w:rsidRPr="008D3862" w:rsidRDefault="008D3862" w:rsidP="008D3862">
      <w:pPr>
        <w:pStyle w:val="af"/>
      </w:pPr>
    </w:p>
    <w:p w14:paraId="16EAD440" w14:textId="77777777" w:rsidR="008D3862" w:rsidRPr="008D3862" w:rsidRDefault="008D3862" w:rsidP="008D3862">
      <w:pPr>
        <w:pStyle w:val="af"/>
      </w:pPr>
      <w:r w:rsidRPr="008D3862">
        <w:t xml:space="preserve">    tagData = Data-&gt;TagData;</w:t>
      </w:r>
    </w:p>
    <w:p w14:paraId="49DD49EE" w14:textId="77777777" w:rsidR="008D3862" w:rsidRPr="008D3862" w:rsidRDefault="008D3862" w:rsidP="008D3862">
      <w:pPr>
        <w:pStyle w:val="af"/>
      </w:pPr>
      <w:r w:rsidRPr="008D3862">
        <w:t xml:space="preserve">    if (tagData) {</w:t>
      </w:r>
    </w:p>
    <w:p w14:paraId="496A0F85" w14:textId="77777777" w:rsidR="008D3862" w:rsidRPr="008D3862" w:rsidRDefault="008D3862" w:rsidP="008D3862">
      <w:pPr>
        <w:pStyle w:val="af"/>
      </w:pPr>
    </w:p>
    <w:p w14:paraId="04E235EA" w14:textId="77777777" w:rsidR="008D3862" w:rsidRPr="008D3862" w:rsidRDefault="008D3862" w:rsidP="008D3862">
      <w:pPr>
        <w:pStyle w:val="af"/>
      </w:pPr>
      <w:r w:rsidRPr="008D3862">
        <w:t xml:space="preserve">        reparseRecordList = SpyNewRecord();</w:t>
      </w:r>
    </w:p>
    <w:p w14:paraId="753B0841" w14:textId="77777777" w:rsidR="008D3862" w:rsidRPr="008D3862" w:rsidRDefault="008D3862" w:rsidP="008D3862">
      <w:pPr>
        <w:pStyle w:val="af"/>
      </w:pPr>
    </w:p>
    <w:p w14:paraId="74B892EE" w14:textId="77777777" w:rsidR="008D3862" w:rsidRPr="008D3862" w:rsidRDefault="008D3862" w:rsidP="008D3862">
      <w:pPr>
        <w:pStyle w:val="af"/>
      </w:pPr>
      <w:r w:rsidRPr="008D3862">
        <w:t xml:space="preserve">        if (reparseRecordList) {</w:t>
      </w:r>
    </w:p>
    <w:p w14:paraId="67E9B543" w14:textId="77777777" w:rsidR="008D3862" w:rsidRPr="008D3862" w:rsidRDefault="008D3862" w:rsidP="008D3862">
      <w:pPr>
        <w:pStyle w:val="af"/>
      </w:pPr>
    </w:p>
    <w:p w14:paraId="0BDBAE7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5C1175A" w14:textId="77777777" w:rsidR="008D3862" w:rsidRPr="008D3862" w:rsidRDefault="008D3862" w:rsidP="008D3862">
      <w:pPr>
        <w:pStyle w:val="af"/>
      </w:pPr>
      <w:r w:rsidRPr="008D3862">
        <w:t xml:space="preserve">            //  only copy the DATA portion of the information</w:t>
      </w:r>
    </w:p>
    <w:p w14:paraId="5BA97E6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0643EA5" w14:textId="77777777" w:rsidR="008D3862" w:rsidRPr="008D3862" w:rsidRDefault="008D3862" w:rsidP="008D3862">
      <w:pPr>
        <w:pStyle w:val="af"/>
      </w:pPr>
    </w:p>
    <w:p w14:paraId="70C3FD01" w14:textId="77777777" w:rsidR="008D3862" w:rsidRPr="008D3862" w:rsidRDefault="008D3862" w:rsidP="008D3862">
      <w:pPr>
        <w:pStyle w:val="af"/>
      </w:pPr>
      <w:r w:rsidRPr="008D3862">
        <w:t xml:space="preserve">            RtlCopyMemory(&amp;reparseRecordList-&gt;LogRecord.Data,</w:t>
      </w:r>
    </w:p>
    <w:p w14:paraId="29CE10FE" w14:textId="77777777" w:rsidR="008D3862" w:rsidRPr="008D3862" w:rsidRDefault="008D3862" w:rsidP="008D3862">
      <w:pPr>
        <w:pStyle w:val="af"/>
      </w:pPr>
      <w:r w:rsidRPr="008D3862">
        <w:t xml:space="preserve">                &amp;recordList-&gt;LogRecord.Data,</w:t>
      </w:r>
    </w:p>
    <w:p w14:paraId="616E9D0A" w14:textId="77777777" w:rsidR="008D3862" w:rsidRPr="008D3862" w:rsidRDefault="008D3862" w:rsidP="008D3862">
      <w:pPr>
        <w:pStyle w:val="af"/>
      </w:pPr>
      <w:r w:rsidRPr="008D3862">
        <w:t xml:space="preserve">                sizeof(RECORD_DATA));</w:t>
      </w:r>
    </w:p>
    <w:p w14:paraId="6B8B6E62" w14:textId="77777777" w:rsidR="008D3862" w:rsidRPr="008D3862" w:rsidRDefault="008D3862" w:rsidP="008D3862">
      <w:pPr>
        <w:pStyle w:val="af"/>
      </w:pPr>
    </w:p>
    <w:p w14:paraId="5F169911" w14:textId="77777777" w:rsidR="008D3862" w:rsidRPr="008D3862" w:rsidRDefault="008D3862" w:rsidP="008D3862">
      <w:pPr>
        <w:pStyle w:val="af"/>
      </w:pPr>
      <w:r w:rsidRPr="008D3862">
        <w:t xml:space="preserve">            reparseLogRecord = &amp;reparseRecordList-&gt;LogRecord;</w:t>
      </w:r>
    </w:p>
    <w:p w14:paraId="00FAF793" w14:textId="77777777" w:rsidR="008D3862" w:rsidRPr="008D3862" w:rsidRDefault="008D3862" w:rsidP="008D3862">
      <w:pPr>
        <w:pStyle w:val="af"/>
      </w:pPr>
    </w:p>
    <w:p w14:paraId="36F86013" w14:textId="77777777" w:rsidR="008D3862" w:rsidRPr="008D3862" w:rsidRDefault="008D3862" w:rsidP="008D3862">
      <w:pPr>
        <w:pStyle w:val="af"/>
      </w:pPr>
      <w:r w:rsidRPr="008D3862">
        <w:t xml:space="preserve">            copyLength = FLT_TAG_DATA_BUFFER_HEADER_SIZE + tagData-&gt;TagDataLength;</w:t>
      </w:r>
    </w:p>
    <w:p w14:paraId="718A900B" w14:textId="77777777" w:rsidR="008D3862" w:rsidRPr="008D3862" w:rsidRDefault="008D3862" w:rsidP="008D3862">
      <w:pPr>
        <w:pStyle w:val="af"/>
      </w:pPr>
    </w:p>
    <w:p w14:paraId="6BC4E4D0" w14:textId="77777777" w:rsidR="008D3862" w:rsidRPr="008D3862" w:rsidRDefault="008D3862" w:rsidP="008D3862">
      <w:pPr>
        <w:pStyle w:val="af"/>
      </w:pPr>
      <w:r w:rsidRPr="008D3862">
        <w:t xml:space="preserve">            if (copyLength &gt; MAX_NAME_SPACE) {</w:t>
      </w:r>
    </w:p>
    <w:p w14:paraId="7B8AF246" w14:textId="77777777" w:rsidR="008D3862" w:rsidRPr="008D3862" w:rsidRDefault="008D3862" w:rsidP="008D3862">
      <w:pPr>
        <w:pStyle w:val="af"/>
      </w:pPr>
    </w:p>
    <w:p w14:paraId="1C7D6B3B" w14:textId="77777777" w:rsidR="008D3862" w:rsidRPr="008D3862" w:rsidRDefault="008D3862" w:rsidP="008D3862">
      <w:pPr>
        <w:pStyle w:val="af"/>
      </w:pPr>
      <w:r w:rsidRPr="008D3862">
        <w:t xml:space="preserve">                copyLength = MAX_NAME_SPACE;</w:t>
      </w:r>
    </w:p>
    <w:p w14:paraId="12877D65" w14:textId="77777777" w:rsidR="008D3862" w:rsidRPr="008D3862" w:rsidRDefault="008D3862" w:rsidP="008D3862">
      <w:pPr>
        <w:pStyle w:val="af"/>
      </w:pPr>
      <w:r w:rsidRPr="008D3862">
        <w:t xml:space="preserve">            }</w:t>
      </w:r>
    </w:p>
    <w:p w14:paraId="72E23FB0" w14:textId="77777777" w:rsidR="008D3862" w:rsidRPr="008D3862" w:rsidRDefault="008D3862" w:rsidP="008D3862">
      <w:pPr>
        <w:pStyle w:val="af"/>
      </w:pPr>
    </w:p>
    <w:p w14:paraId="6CB24563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E1CC9F3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//  Copy reparse data</w:t>
      </w:r>
    </w:p>
    <w:p w14:paraId="017C20CF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12035B27" w14:textId="77777777" w:rsidR="008D3862" w:rsidRPr="008D3862" w:rsidRDefault="008D3862" w:rsidP="008D3862">
      <w:pPr>
        <w:pStyle w:val="af"/>
      </w:pPr>
    </w:p>
    <w:p w14:paraId="25CC9241" w14:textId="77777777" w:rsidR="008D3862" w:rsidRPr="008D3862" w:rsidRDefault="008D3862" w:rsidP="008D3862">
      <w:pPr>
        <w:pStyle w:val="af"/>
      </w:pPr>
      <w:r w:rsidRPr="008D3862">
        <w:t xml:space="preserve">            RtlCopyMemory(</w:t>
      </w:r>
    </w:p>
    <w:p w14:paraId="3413979A" w14:textId="77777777" w:rsidR="008D3862" w:rsidRPr="008D3862" w:rsidRDefault="008D3862" w:rsidP="008D3862">
      <w:pPr>
        <w:pStyle w:val="af"/>
      </w:pPr>
      <w:r w:rsidRPr="008D3862">
        <w:t xml:space="preserve">                &amp;reparseRecordList-&gt;LogRecord.Name[0],</w:t>
      </w:r>
    </w:p>
    <w:p w14:paraId="6EABB1D1" w14:textId="77777777" w:rsidR="008D3862" w:rsidRPr="008D3862" w:rsidRDefault="008D3862" w:rsidP="008D3862">
      <w:pPr>
        <w:pStyle w:val="af"/>
      </w:pPr>
      <w:r w:rsidRPr="008D3862">
        <w:t xml:space="preserve">                tagData,</w:t>
      </w:r>
    </w:p>
    <w:p w14:paraId="4BD19054" w14:textId="77777777" w:rsidR="008D3862" w:rsidRPr="008D3862" w:rsidRDefault="008D3862" w:rsidP="008D3862">
      <w:pPr>
        <w:pStyle w:val="af"/>
      </w:pPr>
      <w:r w:rsidRPr="008D3862">
        <w:t xml:space="preserve">                copyLength</w:t>
      </w:r>
    </w:p>
    <w:p w14:paraId="419AD03D" w14:textId="77777777" w:rsidR="008D3862" w:rsidRPr="008D3862" w:rsidRDefault="008D3862" w:rsidP="008D3862">
      <w:pPr>
        <w:pStyle w:val="af"/>
      </w:pPr>
      <w:r w:rsidRPr="008D3862">
        <w:t xml:space="preserve">            );</w:t>
      </w:r>
    </w:p>
    <w:p w14:paraId="6B339950" w14:textId="77777777" w:rsidR="008D3862" w:rsidRPr="008D3862" w:rsidRDefault="008D3862" w:rsidP="008D3862">
      <w:pPr>
        <w:pStyle w:val="af"/>
      </w:pPr>
    </w:p>
    <w:p w14:paraId="358D7425" w14:textId="77777777" w:rsidR="008D3862" w:rsidRPr="008D3862" w:rsidRDefault="008D3862" w:rsidP="008D3862">
      <w:pPr>
        <w:pStyle w:val="af"/>
      </w:pPr>
      <w:r w:rsidRPr="008D3862">
        <w:t xml:space="preserve">            reparseLogRecord-&gt;RecordType |= RECORD_TYPE_FILETAG;</w:t>
      </w:r>
    </w:p>
    <w:p w14:paraId="0EAD8071" w14:textId="77777777" w:rsidR="008D3862" w:rsidRPr="008D3862" w:rsidRDefault="008D3862" w:rsidP="008D3862">
      <w:pPr>
        <w:pStyle w:val="af"/>
      </w:pPr>
      <w:r w:rsidRPr="008D3862">
        <w:t xml:space="preserve">            reparseLogRecord-&gt;Length += (ULONG)ROUND_TO_SIZE(copyLength, sizeof(PVOID));</w:t>
      </w:r>
    </w:p>
    <w:p w14:paraId="31253017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7AB2AF4E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3FC3215" w14:textId="77777777" w:rsidR="008D3862" w:rsidRPr="008D3862" w:rsidRDefault="008D3862" w:rsidP="008D3862">
      <w:pPr>
        <w:pStyle w:val="af"/>
      </w:pPr>
    </w:p>
    <w:p w14:paraId="6D1A1516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1CA7D572" w14:textId="77777777" w:rsidR="008D3862" w:rsidRPr="008D3862" w:rsidRDefault="008D3862" w:rsidP="008D3862">
      <w:pPr>
        <w:pStyle w:val="af"/>
      </w:pPr>
      <w:r w:rsidRPr="008D3862">
        <w:t xml:space="preserve">    //  Send the logged information to the user service.</w:t>
      </w:r>
    </w:p>
    <w:p w14:paraId="6DB431F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4EE5389" w14:textId="77777777" w:rsidR="008D3862" w:rsidRPr="008D3862" w:rsidRDefault="008D3862" w:rsidP="008D3862">
      <w:pPr>
        <w:pStyle w:val="af"/>
      </w:pPr>
    </w:p>
    <w:p w14:paraId="3607713B" w14:textId="77777777" w:rsidR="008D3862" w:rsidRPr="008D3862" w:rsidRDefault="008D3862" w:rsidP="008D3862">
      <w:pPr>
        <w:pStyle w:val="af"/>
      </w:pPr>
      <w:r w:rsidRPr="008D3862">
        <w:t xml:space="preserve">    SpyLog(recordList);</w:t>
      </w:r>
    </w:p>
    <w:p w14:paraId="568FC2B1" w14:textId="77777777" w:rsidR="008D3862" w:rsidRPr="008D3862" w:rsidRDefault="008D3862" w:rsidP="008D3862">
      <w:pPr>
        <w:pStyle w:val="af"/>
      </w:pPr>
    </w:p>
    <w:p w14:paraId="642CED78" w14:textId="77777777" w:rsidR="008D3862" w:rsidRPr="008D3862" w:rsidRDefault="008D3862" w:rsidP="008D3862">
      <w:pPr>
        <w:pStyle w:val="af"/>
      </w:pPr>
      <w:r w:rsidRPr="008D3862">
        <w:t xml:space="preserve">    if (reparseRecordList) {</w:t>
      </w:r>
    </w:p>
    <w:p w14:paraId="2A9F0763" w14:textId="77777777" w:rsidR="008D3862" w:rsidRPr="008D3862" w:rsidRDefault="008D3862" w:rsidP="008D3862">
      <w:pPr>
        <w:pStyle w:val="af"/>
      </w:pPr>
    </w:p>
    <w:p w14:paraId="31EB1EEF" w14:textId="77777777" w:rsidR="008D3862" w:rsidRPr="008D3862" w:rsidRDefault="008D3862" w:rsidP="008D3862">
      <w:pPr>
        <w:pStyle w:val="af"/>
      </w:pPr>
      <w:r w:rsidRPr="008D3862">
        <w:t xml:space="preserve">        SpyLog(reparseRecordList);</w:t>
      </w:r>
    </w:p>
    <w:p w14:paraId="240E729E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94FEF4A" w14:textId="77777777" w:rsidR="008D3862" w:rsidRPr="008D3862" w:rsidRDefault="008D3862" w:rsidP="008D3862">
      <w:pPr>
        <w:pStyle w:val="af"/>
      </w:pPr>
    </w:p>
    <w:p w14:paraId="6A9BC631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50F3D9C" w14:textId="77777777" w:rsidR="008D3862" w:rsidRPr="008D3862" w:rsidRDefault="008D3862" w:rsidP="008D3862">
      <w:pPr>
        <w:pStyle w:val="af"/>
      </w:pPr>
      <w:r w:rsidRPr="008D3862">
        <w:t xml:space="preserve">    //  For creates within a transaction enlist in the transaction</w:t>
      </w:r>
    </w:p>
    <w:p w14:paraId="64BB7485" w14:textId="77777777" w:rsidR="008D3862" w:rsidRPr="008D3862" w:rsidRDefault="008D3862" w:rsidP="008D3862">
      <w:pPr>
        <w:pStyle w:val="af"/>
      </w:pPr>
      <w:r w:rsidRPr="008D3862">
        <w:t xml:space="preserve">    //  if we haven't already done.</w:t>
      </w:r>
    </w:p>
    <w:p w14:paraId="0671ED0F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BA00AA6" w14:textId="77777777" w:rsidR="008D3862" w:rsidRPr="008D3862" w:rsidRDefault="008D3862" w:rsidP="008D3862">
      <w:pPr>
        <w:pStyle w:val="af"/>
      </w:pPr>
    </w:p>
    <w:p w14:paraId="25C576F8" w14:textId="77777777" w:rsidR="008D3862" w:rsidRPr="008D3862" w:rsidRDefault="008D3862" w:rsidP="008D3862">
      <w:pPr>
        <w:pStyle w:val="af"/>
      </w:pPr>
      <w:r w:rsidRPr="008D3862">
        <w:t xml:space="preserve">    return FLT_POSTOP_FINISHED_PROCESSING;</w:t>
      </w:r>
    </w:p>
    <w:p w14:paraId="2371DAD1" w14:textId="77777777" w:rsidR="008D3862" w:rsidRPr="008D3862" w:rsidRDefault="008D3862" w:rsidP="008D3862">
      <w:pPr>
        <w:pStyle w:val="af"/>
      </w:pPr>
      <w:r w:rsidRPr="008D3862">
        <w:t>}</w:t>
      </w:r>
    </w:p>
    <w:p w14:paraId="61E44BC8" w14:textId="77777777" w:rsidR="008D3862" w:rsidRPr="008D3862" w:rsidRDefault="008D3862" w:rsidP="008D3862">
      <w:pPr>
        <w:pStyle w:val="af"/>
      </w:pPr>
    </w:p>
    <w:p w14:paraId="0E3C18EB" w14:textId="77777777" w:rsidR="008D3862" w:rsidRPr="008D3862" w:rsidRDefault="008D3862" w:rsidP="008D3862">
      <w:pPr>
        <w:pStyle w:val="af"/>
      </w:pPr>
    </w:p>
    <w:p w14:paraId="32949A02" w14:textId="77777777" w:rsidR="008D3862" w:rsidRPr="008D3862" w:rsidRDefault="008D3862" w:rsidP="008D3862">
      <w:pPr>
        <w:pStyle w:val="af"/>
      </w:pPr>
      <w:r w:rsidRPr="008D3862">
        <w:t>NTSTATUS</w:t>
      </w:r>
    </w:p>
    <w:p w14:paraId="09E4FFC5" w14:textId="77777777" w:rsidR="008D3862" w:rsidRPr="008D3862" w:rsidRDefault="008D3862" w:rsidP="008D3862">
      <w:pPr>
        <w:pStyle w:val="af"/>
      </w:pPr>
      <w:r w:rsidRPr="008D3862">
        <w:lastRenderedPageBreak/>
        <w:t>SpyEnlistInTransaction(</w:t>
      </w:r>
    </w:p>
    <w:p w14:paraId="3134CF28" w14:textId="77777777" w:rsidR="008D3862" w:rsidRPr="008D3862" w:rsidRDefault="008D3862" w:rsidP="008D3862">
      <w:pPr>
        <w:pStyle w:val="af"/>
      </w:pPr>
      <w:r w:rsidRPr="008D3862">
        <w:t xml:space="preserve">    _In_ PCFLT_RELATED_OBJECTS FltObjects</w:t>
      </w:r>
    </w:p>
    <w:p w14:paraId="51FBF9E9" w14:textId="77777777" w:rsidR="008D3862" w:rsidRPr="008D3862" w:rsidRDefault="008D3862" w:rsidP="008D3862">
      <w:pPr>
        <w:pStyle w:val="af"/>
      </w:pPr>
      <w:r w:rsidRPr="008D3862">
        <w:t>)</w:t>
      </w:r>
    </w:p>
    <w:p w14:paraId="4AAF4B51" w14:textId="77777777" w:rsidR="008D3862" w:rsidRPr="008D3862" w:rsidRDefault="008D3862" w:rsidP="008D3862">
      <w:pPr>
        <w:pStyle w:val="af"/>
      </w:pPr>
      <w:r w:rsidRPr="008D3862">
        <w:t>/*++</w:t>
      </w:r>
    </w:p>
    <w:p w14:paraId="41E93CF0" w14:textId="77777777" w:rsidR="008D3862" w:rsidRPr="008D3862" w:rsidRDefault="008D3862" w:rsidP="008D3862">
      <w:pPr>
        <w:pStyle w:val="af"/>
      </w:pPr>
    </w:p>
    <w:p w14:paraId="2BD3AD36" w14:textId="77777777" w:rsidR="008D3862" w:rsidRPr="008D3862" w:rsidRDefault="008D3862" w:rsidP="008D3862">
      <w:pPr>
        <w:pStyle w:val="af"/>
      </w:pPr>
      <w:r w:rsidRPr="008D3862">
        <w:t>Routine Description</w:t>
      </w:r>
    </w:p>
    <w:p w14:paraId="72A8CB47" w14:textId="77777777" w:rsidR="008D3862" w:rsidRPr="008D3862" w:rsidRDefault="008D3862" w:rsidP="008D3862">
      <w:pPr>
        <w:pStyle w:val="af"/>
      </w:pPr>
    </w:p>
    <w:p w14:paraId="508B5AC1" w14:textId="77777777" w:rsidR="008D3862" w:rsidRPr="008D3862" w:rsidRDefault="008D3862" w:rsidP="008D3862">
      <w:pPr>
        <w:pStyle w:val="af"/>
      </w:pPr>
      <w:r w:rsidRPr="008D3862">
        <w:t xml:space="preserve">    Minispy calls this function to enlist in a transaction of interest.</w:t>
      </w:r>
    </w:p>
    <w:p w14:paraId="0D25709D" w14:textId="77777777" w:rsidR="008D3862" w:rsidRPr="008D3862" w:rsidRDefault="008D3862" w:rsidP="008D3862">
      <w:pPr>
        <w:pStyle w:val="af"/>
      </w:pPr>
    </w:p>
    <w:p w14:paraId="705DE9FC" w14:textId="77777777" w:rsidR="008D3862" w:rsidRPr="008D3862" w:rsidRDefault="008D3862" w:rsidP="008D3862">
      <w:pPr>
        <w:pStyle w:val="af"/>
      </w:pPr>
      <w:r w:rsidRPr="008D3862">
        <w:t>Arguments</w:t>
      </w:r>
    </w:p>
    <w:p w14:paraId="5DE6562A" w14:textId="77777777" w:rsidR="008D3862" w:rsidRPr="008D3862" w:rsidRDefault="008D3862" w:rsidP="008D3862">
      <w:pPr>
        <w:pStyle w:val="af"/>
      </w:pPr>
    </w:p>
    <w:p w14:paraId="68847F91" w14:textId="77777777" w:rsidR="008D3862" w:rsidRPr="008D3862" w:rsidRDefault="008D3862" w:rsidP="008D3862">
      <w:pPr>
        <w:pStyle w:val="af"/>
      </w:pPr>
      <w:r w:rsidRPr="008D3862">
        <w:t xml:space="preserve">    FltObjects - Contains parameters required to enlist in a transaction.</w:t>
      </w:r>
    </w:p>
    <w:p w14:paraId="3E1ED69C" w14:textId="77777777" w:rsidR="008D3862" w:rsidRPr="008D3862" w:rsidRDefault="008D3862" w:rsidP="008D3862">
      <w:pPr>
        <w:pStyle w:val="af"/>
      </w:pPr>
    </w:p>
    <w:p w14:paraId="401BFEF4" w14:textId="77777777" w:rsidR="008D3862" w:rsidRPr="008D3862" w:rsidRDefault="008D3862" w:rsidP="008D3862">
      <w:pPr>
        <w:pStyle w:val="af"/>
      </w:pPr>
      <w:r w:rsidRPr="008D3862">
        <w:t>Return value</w:t>
      </w:r>
    </w:p>
    <w:p w14:paraId="0D10C025" w14:textId="77777777" w:rsidR="008D3862" w:rsidRPr="008D3862" w:rsidRDefault="008D3862" w:rsidP="008D3862">
      <w:pPr>
        <w:pStyle w:val="af"/>
      </w:pPr>
    </w:p>
    <w:p w14:paraId="56A7F553" w14:textId="77777777" w:rsidR="008D3862" w:rsidRPr="008D3862" w:rsidRDefault="008D3862" w:rsidP="008D3862">
      <w:pPr>
        <w:pStyle w:val="af"/>
      </w:pPr>
      <w:r w:rsidRPr="008D3862">
        <w:t xml:space="preserve">    Returns STATUS_SUCCESS if we were able to successfully enlist in a new transcation or if we</w:t>
      </w:r>
    </w:p>
    <w:p w14:paraId="047B5F9A" w14:textId="77777777" w:rsidR="008D3862" w:rsidRPr="008D3862" w:rsidRDefault="008D3862" w:rsidP="008D3862">
      <w:pPr>
        <w:pStyle w:val="af"/>
      </w:pPr>
      <w:r w:rsidRPr="008D3862">
        <w:t xml:space="preserve">    were already enlisted in the transaction. Returns an appropriate error code on a failure.</w:t>
      </w:r>
    </w:p>
    <w:p w14:paraId="0C0F4062" w14:textId="77777777" w:rsidR="008D3862" w:rsidRPr="008D3862" w:rsidRDefault="008D3862" w:rsidP="008D3862">
      <w:pPr>
        <w:pStyle w:val="af"/>
      </w:pPr>
    </w:p>
    <w:p w14:paraId="4025B43C" w14:textId="77777777" w:rsidR="008D3862" w:rsidRPr="008D3862" w:rsidRDefault="008D3862" w:rsidP="008D3862">
      <w:pPr>
        <w:pStyle w:val="af"/>
      </w:pPr>
      <w:r w:rsidRPr="008D3862">
        <w:t>--*/</w:t>
      </w:r>
    </w:p>
    <w:p w14:paraId="01804A53" w14:textId="77777777" w:rsidR="008D3862" w:rsidRPr="008D3862" w:rsidRDefault="008D3862" w:rsidP="008D3862">
      <w:pPr>
        <w:pStyle w:val="af"/>
      </w:pPr>
      <w:r w:rsidRPr="008D3862">
        <w:t>{</w:t>
      </w:r>
    </w:p>
    <w:p w14:paraId="31B0148A" w14:textId="77777777" w:rsidR="008D3862" w:rsidRPr="008D3862" w:rsidRDefault="008D3862" w:rsidP="008D3862">
      <w:pPr>
        <w:pStyle w:val="af"/>
      </w:pPr>
    </w:p>
    <w:p w14:paraId="4B10C96D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5E0C3107" w14:textId="77777777" w:rsidR="008D3862" w:rsidRPr="008D3862" w:rsidRDefault="008D3862" w:rsidP="008D3862">
      <w:pPr>
        <w:pStyle w:val="af"/>
      </w:pPr>
    </w:p>
    <w:p w14:paraId="14C1B436" w14:textId="77777777" w:rsidR="008D3862" w:rsidRPr="008D3862" w:rsidRDefault="008D3862" w:rsidP="008D3862">
      <w:pPr>
        <w:pStyle w:val="af"/>
      </w:pPr>
      <w:r w:rsidRPr="008D3862">
        <w:t xml:space="preserve">    PMINISPY_TRANSACTION_CONTEXT transactionContext = NULL;</w:t>
      </w:r>
    </w:p>
    <w:p w14:paraId="662B26D9" w14:textId="77777777" w:rsidR="008D3862" w:rsidRPr="008D3862" w:rsidRDefault="008D3862" w:rsidP="008D3862">
      <w:pPr>
        <w:pStyle w:val="af"/>
      </w:pPr>
      <w:r w:rsidRPr="008D3862">
        <w:t xml:space="preserve">    PMINISPY_TRANSACTION_CONTEXT oldTransactionContext = NULL;</w:t>
      </w:r>
    </w:p>
    <w:p w14:paraId="207E4B9E" w14:textId="77777777" w:rsidR="008D3862" w:rsidRPr="008D3862" w:rsidRDefault="008D3862" w:rsidP="008D3862">
      <w:pPr>
        <w:pStyle w:val="af"/>
      </w:pPr>
      <w:r w:rsidRPr="008D3862">
        <w:t xml:space="preserve">    PRECORD_LIST recordList;</w:t>
      </w:r>
    </w:p>
    <w:p w14:paraId="2827BEBF" w14:textId="77777777" w:rsidR="008D3862" w:rsidRPr="008D3862" w:rsidRDefault="008D3862" w:rsidP="008D3862">
      <w:pPr>
        <w:pStyle w:val="af"/>
      </w:pPr>
      <w:r w:rsidRPr="008D3862">
        <w:t xml:space="preserve">    NTSTATUS status;</w:t>
      </w:r>
    </w:p>
    <w:p w14:paraId="17CD70C4" w14:textId="77777777" w:rsidR="008D3862" w:rsidRPr="008D3862" w:rsidRDefault="008D3862" w:rsidP="008D3862">
      <w:pPr>
        <w:pStyle w:val="af"/>
      </w:pPr>
      <w:r w:rsidRPr="008D3862">
        <w:t xml:space="preserve">    static ULONG Sequence = 1;</w:t>
      </w:r>
    </w:p>
    <w:p w14:paraId="3F6BDEB4" w14:textId="77777777" w:rsidR="008D3862" w:rsidRPr="008D3862" w:rsidRDefault="008D3862" w:rsidP="008D3862">
      <w:pPr>
        <w:pStyle w:val="af"/>
      </w:pPr>
    </w:p>
    <w:p w14:paraId="284B6E84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0DB9099" w14:textId="77777777" w:rsidR="008D3862" w:rsidRPr="008D3862" w:rsidRDefault="008D3862" w:rsidP="008D3862">
      <w:pPr>
        <w:pStyle w:val="af"/>
      </w:pPr>
      <w:r w:rsidRPr="008D3862">
        <w:t xml:space="preserve">    //  This code is only built in the Vista environment, but</w:t>
      </w:r>
    </w:p>
    <w:p w14:paraId="324724D6" w14:textId="77777777" w:rsidR="008D3862" w:rsidRPr="008D3862" w:rsidRDefault="008D3862" w:rsidP="008D3862">
      <w:pPr>
        <w:pStyle w:val="af"/>
      </w:pPr>
      <w:r w:rsidRPr="008D3862">
        <w:t xml:space="preserve">    //  we need to ensure this binary still runs down-level.  Return</w:t>
      </w:r>
    </w:p>
    <w:p w14:paraId="6E5CE4E7" w14:textId="77777777" w:rsidR="008D3862" w:rsidRPr="008D3862" w:rsidRDefault="008D3862" w:rsidP="008D3862">
      <w:pPr>
        <w:pStyle w:val="af"/>
      </w:pPr>
      <w:r w:rsidRPr="008D3862">
        <w:lastRenderedPageBreak/>
        <w:t xml:space="preserve">    //  at this point if the transaction dynamic imports were not found.</w:t>
      </w:r>
    </w:p>
    <w:p w14:paraId="7CC676D6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4C9F8EF" w14:textId="77777777" w:rsidR="008D3862" w:rsidRPr="008D3862" w:rsidRDefault="008D3862" w:rsidP="008D3862">
      <w:pPr>
        <w:pStyle w:val="af"/>
      </w:pPr>
      <w:r w:rsidRPr="008D3862">
        <w:t xml:space="preserve">    //  If we find FltGetTransactionContext, we assume the other</w:t>
      </w:r>
    </w:p>
    <w:p w14:paraId="335FD925" w14:textId="77777777" w:rsidR="008D3862" w:rsidRPr="008D3862" w:rsidRDefault="008D3862" w:rsidP="008D3862">
      <w:pPr>
        <w:pStyle w:val="af"/>
      </w:pPr>
      <w:r w:rsidRPr="008D3862">
        <w:t xml:space="preserve">    //  transaction APIs are also present.</w:t>
      </w:r>
    </w:p>
    <w:p w14:paraId="7F1A1EA1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815FD8D" w14:textId="77777777" w:rsidR="008D3862" w:rsidRPr="008D3862" w:rsidRDefault="008D3862" w:rsidP="008D3862">
      <w:pPr>
        <w:pStyle w:val="af"/>
      </w:pPr>
    </w:p>
    <w:p w14:paraId="6EACD5D3" w14:textId="77777777" w:rsidR="008D3862" w:rsidRPr="008D3862" w:rsidRDefault="008D3862" w:rsidP="008D3862">
      <w:pPr>
        <w:pStyle w:val="af"/>
      </w:pPr>
      <w:r w:rsidRPr="008D3862">
        <w:t xml:space="preserve">    if (NULL == MiniSpyData.PFltGetTransactionContext) {</w:t>
      </w:r>
    </w:p>
    <w:p w14:paraId="7793E40E" w14:textId="77777777" w:rsidR="008D3862" w:rsidRPr="008D3862" w:rsidRDefault="008D3862" w:rsidP="008D3862">
      <w:pPr>
        <w:pStyle w:val="af"/>
      </w:pPr>
    </w:p>
    <w:p w14:paraId="7FA0D635" w14:textId="77777777" w:rsidR="008D3862" w:rsidRPr="008D3862" w:rsidRDefault="008D3862" w:rsidP="008D3862">
      <w:pPr>
        <w:pStyle w:val="af"/>
      </w:pPr>
      <w:r w:rsidRPr="008D3862">
        <w:t xml:space="preserve">        return STATUS_SUCCESS;</w:t>
      </w:r>
    </w:p>
    <w:p w14:paraId="5846A976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29DFF799" w14:textId="77777777" w:rsidR="008D3862" w:rsidRPr="008D3862" w:rsidRDefault="008D3862" w:rsidP="008D3862">
      <w:pPr>
        <w:pStyle w:val="af"/>
      </w:pPr>
    </w:p>
    <w:p w14:paraId="102A795C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87E6A8E" w14:textId="77777777" w:rsidR="008D3862" w:rsidRPr="008D3862" w:rsidRDefault="008D3862" w:rsidP="008D3862">
      <w:pPr>
        <w:pStyle w:val="af"/>
      </w:pPr>
      <w:r w:rsidRPr="008D3862">
        <w:t xml:space="preserve">    //  Try to get our context for this transaction. If we get</w:t>
      </w:r>
    </w:p>
    <w:p w14:paraId="34CAA2E7" w14:textId="77777777" w:rsidR="008D3862" w:rsidRPr="008D3862" w:rsidRDefault="008D3862" w:rsidP="008D3862">
      <w:pPr>
        <w:pStyle w:val="af"/>
      </w:pPr>
      <w:r w:rsidRPr="008D3862">
        <w:t xml:space="preserve">    //  one we have already enlisted in this transaction.</w:t>
      </w:r>
    </w:p>
    <w:p w14:paraId="5CD83F2C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EFC7138" w14:textId="77777777" w:rsidR="008D3862" w:rsidRPr="008D3862" w:rsidRDefault="008D3862" w:rsidP="008D3862">
      <w:pPr>
        <w:pStyle w:val="af"/>
      </w:pPr>
    </w:p>
    <w:p w14:paraId="6590634F" w14:textId="77777777" w:rsidR="008D3862" w:rsidRPr="008D3862" w:rsidRDefault="008D3862" w:rsidP="008D3862">
      <w:pPr>
        <w:pStyle w:val="af"/>
      </w:pPr>
      <w:r w:rsidRPr="008D3862">
        <w:t xml:space="preserve">    status = (*MiniSpyData.PFltGetTransactionContext)(FltObjects-&gt;Instance,</w:t>
      </w:r>
    </w:p>
    <w:p w14:paraId="6F3EB22D" w14:textId="77777777" w:rsidR="008D3862" w:rsidRPr="008D3862" w:rsidRDefault="008D3862" w:rsidP="008D3862">
      <w:pPr>
        <w:pStyle w:val="af"/>
      </w:pPr>
      <w:r w:rsidRPr="008D3862">
        <w:t xml:space="preserve">        FltObjects-&gt;Transaction,</w:t>
      </w:r>
    </w:p>
    <w:p w14:paraId="53465871" w14:textId="77777777" w:rsidR="008D3862" w:rsidRPr="008D3862" w:rsidRDefault="008D3862" w:rsidP="008D3862">
      <w:pPr>
        <w:pStyle w:val="af"/>
      </w:pPr>
      <w:r w:rsidRPr="008D3862">
        <w:t xml:space="preserve">        &amp;transactionContext);</w:t>
      </w:r>
    </w:p>
    <w:p w14:paraId="4CBBB6B3" w14:textId="77777777" w:rsidR="008D3862" w:rsidRPr="008D3862" w:rsidRDefault="008D3862" w:rsidP="008D3862">
      <w:pPr>
        <w:pStyle w:val="af"/>
      </w:pPr>
    </w:p>
    <w:p w14:paraId="585CCE16" w14:textId="77777777" w:rsidR="008D3862" w:rsidRPr="008D3862" w:rsidRDefault="008D3862" w:rsidP="008D3862">
      <w:pPr>
        <w:pStyle w:val="af"/>
      </w:pPr>
      <w:r w:rsidRPr="008D3862">
        <w:t xml:space="preserve">    if (NT_SUCCESS(status)) {</w:t>
      </w:r>
    </w:p>
    <w:p w14:paraId="7B5B12C2" w14:textId="77777777" w:rsidR="008D3862" w:rsidRPr="008D3862" w:rsidRDefault="008D3862" w:rsidP="008D3862">
      <w:pPr>
        <w:pStyle w:val="af"/>
      </w:pPr>
    </w:p>
    <w:p w14:paraId="6FEB8479" w14:textId="77777777" w:rsidR="008D3862" w:rsidRPr="008D3862" w:rsidRDefault="008D3862" w:rsidP="008D3862">
      <w:pPr>
        <w:pStyle w:val="af"/>
      </w:pPr>
      <w:r w:rsidRPr="008D3862">
        <w:t xml:space="preserve">        // </w:t>
      </w:r>
    </w:p>
    <w:p w14:paraId="39461AA8" w14:textId="77777777" w:rsidR="008D3862" w:rsidRPr="008D3862" w:rsidRDefault="008D3862" w:rsidP="008D3862">
      <w:pPr>
        <w:pStyle w:val="af"/>
      </w:pPr>
      <w:r w:rsidRPr="008D3862">
        <w:t xml:space="preserve">        //  Check if we have already enlisted in the transaction. </w:t>
      </w:r>
    </w:p>
    <w:p w14:paraId="51796CE2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A52E960" w14:textId="77777777" w:rsidR="008D3862" w:rsidRPr="008D3862" w:rsidRDefault="008D3862" w:rsidP="008D3862">
      <w:pPr>
        <w:pStyle w:val="af"/>
      </w:pPr>
    </w:p>
    <w:p w14:paraId="19CFE876" w14:textId="77777777" w:rsidR="008D3862" w:rsidRPr="008D3862" w:rsidRDefault="008D3862" w:rsidP="008D3862">
      <w:pPr>
        <w:pStyle w:val="af"/>
      </w:pPr>
      <w:r w:rsidRPr="008D3862">
        <w:t xml:space="preserve">        if (FlagOn(transactionContext-&gt;Flags, MINISPY_ENLISTED_IN_TRANSACTION)) {</w:t>
      </w:r>
    </w:p>
    <w:p w14:paraId="5815AF83" w14:textId="77777777" w:rsidR="008D3862" w:rsidRPr="008D3862" w:rsidRDefault="008D3862" w:rsidP="008D3862">
      <w:pPr>
        <w:pStyle w:val="af"/>
      </w:pPr>
    </w:p>
    <w:p w14:paraId="52FB1AB7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063CCE6D" w14:textId="77777777" w:rsidR="008D3862" w:rsidRPr="008D3862" w:rsidRDefault="008D3862" w:rsidP="008D3862">
      <w:pPr>
        <w:pStyle w:val="af"/>
      </w:pPr>
      <w:r w:rsidRPr="008D3862">
        <w:t xml:space="preserve">            //  FltGetTransactionContext puts a reference on the context. Release</w:t>
      </w:r>
    </w:p>
    <w:p w14:paraId="65C7ED4F" w14:textId="77777777" w:rsidR="008D3862" w:rsidRPr="008D3862" w:rsidRDefault="008D3862" w:rsidP="008D3862">
      <w:pPr>
        <w:pStyle w:val="af"/>
      </w:pPr>
      <w:r w:rsidRPr="008D3862">
        <w:t xml:space="preserve">            //  that now and return success.</w:t>
      </w:r>
    </w:p>
    <w:p w14:paraId="41E7D501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5E35104" w14:textId="77777777" w:rsidR="008D3862" w:rsidRPr="008D3862" w:rsidRDefault="008D3862" w:rsidP="008D3862">
      <w:pPr>
        <w:pStyle w:val="af"/>
      </w:pPr>
    </w:p>
    <w:p w14:paraId="2CA7F580" w14:textId="77777777" w:rsidR="008D3862" w:rsidRPr="008D3862" w:rsidRDefault="008D3862" w:rsidP="008D3862">
      <w:pPr>
        <w:pStyle w:val="af"/>
      </w:pPr>
      <w:r w:rsidRPr="008D3862">
        <w:t xml:space="preserve">            FltReleaseContext(transactionContext);</w:t>
      </w:r>
    </w:p>
    <w:p w14:paraId="4281EA78" w14:textId="77777777" w:rsidR="008D3862" w:rsidRPr="008D3862" w:rsidRDefault="008D3862" w:rsidP="008D3862">
      <w:pPr>
        <w:pStyle w:val="af"/>
      </w:pPr>
      <w:r w:rsidRPr="008D3862">
        <w:t xml:space="preserve">            return STATUS_SUCCESS;</w:t>
      </w:r>
    </w:p>
    <w:p w14:paraId="0D0CD590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4069B23B" w14:textId="77777777" w:rsidR="008D3862" w:rsidRPr="008D3862" w:rsidRDefault="008D3862" w:rsidP="008D3862">
      <w:pPr>
        <w:pStyle w:val="af"/>
      </w:pPr>
    </w:p>
    <w:p w14:paraId="31E74EC3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1C553B4" w14:textId="77777777" w:rsidR="008D3862" w:rsidRPr="008D3862" w:rsidRDefault="008D3862" w:rsidP="008D3862">
      <w:pPr>
        <w:pStyle w:val="af"/>
      </w:pPr>
      <w:r w:rsidRPr="008D3862">
        <w:t xml:space="preserve">        //  If we have not enlisted then we need to try and enlist in the transaction.</w:t>
      </w:r>
    </w:p>
    <w:p w14:paraId="5A28D118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AEA621A" w14:textId="77777777" w:rsidR="008D3862" w:rsidRPr="008D3862" w:rsidRDefault="008D3862" w:rsidP="008D3862">
      <w:pPr>
        <w:pStyle w:val="af"/>
      </w:pPr>
    </w:p>
    <w:p w14:paraId="3CC27E39" w14:textId="77777777" w:rsidR="008D3862" w:rsidRPr="008D3862" w:rsidRDefault="008D3862" w:rsidP="008D3862">
      <w:pPr>
        <w:pStyle w:val="af"/>
      </w:pPr>
      <w:r w:rsidRPr="008D3862">
        <w:t xml:space="preserve">        goto ENLIST_IN_TRANSACTION;</w:t>
      </w:r>
    </w:p>
    <w:p w14:paraId="0C713770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6E687849" w14:textId="77777777" w:rsidR="008D3862" w:rsidRPr="008D3862" w:rsidRDefault="008D3862" w:rsidP="008D3862">
      <w:pPr>
        <w:pStyle w:val="af"/>
      </w:pPr>
    </w:p>
    <w:p w14:paraId="38DB75FE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64A5349" w14:textId="77777777" w:rsidR="008D3862" w:rsidRPr="008D3862" w:rsidRDefault="008D3862" w:rsidP="008D3862">
      <w:pPr>
        <w:pStyle w:val="af"/>
      </w:pPr>
      <w:r w:rsidRPr="008D3862">
        <w:t xml:space="preserve">    //  If the context does not exist create a new one, else return the error</w:t>
      </w:r>
    </w:p>
    <w:p w14:paraId="7C69F254" w14:textId="77777777" w:rsidR="008D3862" w:rsidRPr="008D3862" w:rsidRDefault="008D3862" w:rsidP="008D3862">
      <w:pPr>
        <w:pStyle w:val="af"/>
      </w:pPr>
      <w:r w:rsidRPr="008D3862">
        <w:t xml:space="preserve">    //  status to the caller.</w:t>
      </w:r>
    </w:p>
    <w:p w14:paraId="0782866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56B5AC3" w14:textId="77777777" w:rsidR="008D3862" w:rsidRPr="008D3862" w:rsidRDefault="008D3862" w:rsidP="008D3862">
      <w:pPr>
        <w:pStyle w:val="af"/>
      </w:pPr>
    </w:p>
    <w:p w14:paraId="7285C4E7" w14:textId="77777777" w:rsidR="008D3862" w:rsidRPr="008D3862" w:rsidRDefault="008D3862" w:rsidP="008D3862">
      <w:pPr>
        <w:pStyle w:val="af"/>
      </w:pPr>
      <w:r w:rsidRPr="008D3862">
        <w:t xml:space="preserve">    if (status != STATUS_NOT_FOUND) {</w:t>
      </w:r>
    </w:p>
    <w:p w14:paraId="10DFB87F" w14:textId="77777777" w:rsidR="008D3862" w:rsidRPr="008D3862" w:rsidRDefault="008D3862" w:rsidP="008D3862">
      <w:pPr>
        <w:pStyle w:val="af"/>
      </w:pPr>
    </w:p>
    <w:p w14:paraId="71B5AD3C" w14:textId="77777777" w:rsidR="008D3862" w:rsidRPr="008D3862" w:rsidRDefault="008D3862" w:rsidP="008D3862">
      <w:pPr>
        <w:pStyle w:val="af"/>
      </w:pPr>
      <w:r w:rsidRPr="008D3862">
        <w:t xml:space="preserve">        return status;</w:t>
      </w:r>
    </w:p>
    <w:p w14:paraId="61C3D37A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094D2C0" w14:textId="77777777" w:rsidR="008D3862" w:rsidRPr="008D3862" w:rsidRDefault="008D3862" w:rsidP="008D3862">
      <w:pPr>
        <w:pStyle w:val="af"/>
      </w:pPr>
    </w:p>
    <w:p w14:paraId="5865EB03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8F5B512" w14:textId="77777777" w:rsidR="008D3862" w:rsidRPr="008D3862" w:rsidRDefault="008D3862" w:rsidP="008D3862">
      <w:pPr>
        <w:pStyle w:val="af"/>
      </w:pPr>
      <w:r w:rsidRPr="008D3862">
        <w:t xml:space="preserve">    //  Allocate a transaction context.</w:t>
      </w:r>
    </w:p>
    <w:p w14:paraId="65304B5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08C7B768" w14:textId="77777777" w:rsidR="008D3862" w:rsidRPr="008D3862" w:rsidRDefault="008D3862" w:rsidP="008D3862">
      <w:pPr>
        <w:pStyle w:val="af"/>
      </w:pPr>
    </w:p>
    <w:p w14:paraId="70D3BFFC" w14:textId="77777777" w:rsidR="008D3862" w:rsidRPr="008D3862" w:rsidRDefault="008D3862" w:rsidP="008D3862">
      <w:pPr>
        <w:pStyle w:val="af"/>
      </w:pPr>
      <w:r w:rsidRPr="008D3862">
        <w:t xml:space="preserve">    status = FltAllocateContext(FltObjects-&gt;Filter,</w:t>
      </w:r>
    </w:p>
    <w:p w14:paraId="06791106" w14:textId="77777777" w:rsidR="008D3862" w:rsidRPr="008D3862" w:rsidRDefault="008D3862" w:rsidP="008D3862">
      <w:pPr>
        <w:pStyle w:val="af"/>
      </w:pPr>
      <w:r w:rsidRPr="008D3862">
        <w:t xml:space="preserve">        FLT_TRANSACTION_CONTEXT,</w:t>
      </w:r>
    </w:p>
    <w:p w14:paraId="6D8ECB00" w14:textId="77777777" w:rsidR="008D3862" w:rsidRPr="008D3862" w:rsidRDefault="008D3862" w:rsidP="008D3862">
      <w:pPr>
        <w:pStyle w:val="af"/>
      </w:pPr>
      <w:r w:rsidRPr="008D3862">
        <w:t xml:space="preserve">        sizeof(MINISPY_TRANSACTION_CONTEXT),</w:t>
      </w:r>
    </w:p>
    <w:p w14:paraId="1A0EA534" w14:textId="77777777" w:rsidR="008D3862" w:rsidRPr="008D3862" w:rsidRDefault="008D3862" w:rsidP="008D3862">
      <w:pPr>
        <w:pStyle w:val="af"/>
      </w:pPr>
      <w:r w:rsidRPr="008D3862">
        <w:t xml:space="preserve">        PagedPool,</w:t>
      </w:r>
    </w:p>
    <w:p w14:paraId="3EE48C70" w14:textId="77777777" w:rsidR="008D3862" w:rsidRPr="008D3862" w:rsidRDefault="008D3862" w:rsidP="008D3862">
      <w:pPr>
        <w:pStyle w:val="af"/>
      </w:pPr>
      <w:r w:rsidRPr="008D3862">
        <w:t xml:space="preserve">        &amp;transactionContext);</w:t>
      </w:r>
    </w:p>
    <w:p w14:paraId="60EC88A4" w14:textId="77777777" w:rsidR="008D3862" w:rsidRPr="008D3862" w:rsidRDefault="008D3862" w:rsidP="008D3862">
      <w:pPr>
        <w:pStyle w:val="af"/>
      </w:pPr>
    </w:p>
    <w:p w14:paraId="6D42E141" w14:textId="77777777" w:rsidR="008D3862" w:rsidRPr="008D3862" w:rsidRDefault="008D3862" w:rsidP="008D3862">
      <w:pPr>
        <w:pStyle w:val="af"/>
      </w:pPr>
      <w:r w:rsidRPr="008D3862">
        <w:t xml:space="preserve">    if (!NT_SUCCESS(status)) {</w:t>
      </w:r>
    </w:p>
    <w:p w14:paraId="39C8671C" w14:textId="77777777" w:rsidR="008D3862" w:rsidRPr="008D3862" w:rsidRDefault="008D3862" w:rsidP="008D3862">
      <w:pPr>
        <w:pStyle w:val="af"/>
      </w:pPr>
    </w:p>
    <w:p w14:paraId="5828779C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return status;</w:t>
      </w:r>
    </w:p>
    <w:p w14:paraId="23817EBB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9E7845B" w14:textId="77777777" w:rsidR="008D3862" w:rsidRPr="008D3862" w:rsidRDefault="008D3862" w:rsidP="008D3862">
      <w:pPr>
        <w:pStyle w:val="af"/>
      </w:pPr>
    </w:p>
    <w:p w14:paraId="01CD6849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0266819" w14:textId="77777777" w:rsidR="008D3862" w:rsidRPr="008D3862" w:rsidRDefault="008D3862" w:rsidP="008D3862">
      <w:pPr>
        <w:pStyle w:val="af"/>
      </w:pPr>
      <w:r w:rsidRPr="008D3862">
        <w:t xml:space="preserve">    //  Set the context into the transaction</w:t>
      </w:r>
    </w:p>
    <w:p w14:paraId="1C746E0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9AE2FC7" w14:textId="77777777" w:rsidR="008D3862" w:rsidRPr="008D3862" w:rsidRDefault="008D3862" w:rsidP="008D3862">
      <w:pPr>
        <w:pStyle w:val="af"/>
      </w:pPr>
    </w:p>
    <w:p w14:paraId="6A6BBD55" w14:textId="77777777" w:rsidR="008D3862" w:rsidRPr="008D3862" w:rsidRDefault="008D3862" w:rsidP="008D3862">
      <w:pPr>
        <w:pStyle w:val="af"/>
      </w:pPr>
      <w:r w:rsidRPr="008D3862">
        <w:t xml:space="preserve">    RtlZeroMemory(transactionContext, sizeof(MINISPY_TRANSACTION_CONTEXT));</w:t>
      </w:r>
    </w:p>
    <w:p w14:paraId="424B5021" w14:textId="77777777" w:rsidR="008D3862" w:rsidRPr="008D3862" w:rsidRDefault="008D3862" w:rsidP="008D3862">
      <w:pPr>
        <w:pStyle w:val="af"/>
      </w:pPr>
      <w:r w:rsidRPr="008D3862">
        <w:t xml:space="preserve">    transactionContext-&gt;Count = Sequence++;</w:t>
      </w:r>
    </w:p>
    <w:p w14:paraId="5E4DCB31" w14:textId="77777777" w:rsidR="008D3862" w:rsidRPr="008D3862" w:rsidRDefault="008D3862" w:rsidP="008D3862">
      <w:pPr>
        <w:pStyle w:val="af"/>
      </w:pPr>
    </w:p>
    <w:p w14:paraId="69790265" w14:textId="77777777" w:rsidR="008D3862" w:rsidRPr="008D3862" w:rsidRDefault="008D3862" w:rsidP="008D3862">
      <w:pPr>
        <w:pStyle w:val="af"/>
      </w:pPr>
      <w:r w:rsidRPr="008D3862">
        <w:t xml:space="preserve">    FLT_ASSERT(MiniSpyData.PFltSetTransactionContext);</w:t>
      </w:r>
    </w:p>
    <w:p w14:paraId="625DD699" w14:textId="77777777" w:rsidR="008D3862" w:rsidRPr="008D3862" w:rsidRDefault="008D3862" w:rsidP="008D3862">
      <w:pPr>
        <w:pStyle w:val="af"/>
      </w:pPr>
    </w:p>
    <w:p w14:paraId="44FE99BA" w14:textId="77777777" w:rsidR="008D3862" w:rsidRPr="008D3862" w:rsidRDefault="008D3862" w:rsidP="008D3862">
      <w:pPr>
        <w:pStyle w:val="af"/>
      </w:pPr>
      <w:r w:rsidRPr="008D3862">
        <w:t xml:space="preserve">    status = (*MiniSpyData.PFltSetTransactionContext)(FltObjects-&gt;Instance,</w:t>
      </w:r>
    </w:p>
    <w:p w14:paraId="765C4EDB" w14:textId="77777777" w:rsidR="008D3862" w:rsidRPr="008D3862" w:rsidRDefault="008D3862" w:rsidP="008D3862">
      <w:pPr>
        <w:pStyle w:val="af"/>
      </w:pPr>
      <w:r w:rsidRPr="008D3862">
        <w:t xml:space="preserve">        FltObjects-&gt;Transaction,</w:t>
      </w:r>
    </w:p>
    <w:p w14:paraId="4E4A230A" w14:textId="77777777" w:rsidR="008D3862" w:rsidRPr="008D3862" w:rsidRDefault="008D3862" w:rsidP="008D3862">
      <w:pPr>
        <w:pStyle w:val="af"/>
      </w:pPr>
      <w:r w:rsidRPr="008D3862">
        <w:t xml:space="preserve">        FLT_SET_CONTEXT_KEEP_IF_EXISTS,</w:t>
      </w:r>
    </w:p>
    <w:p w14:paraId="0D2F1DAA" w14:textId="77777777" w:rsidR="008D3862" w:rsidRPr="008D3862" w:rsidRDefault="008D3862" w:rsidP="008D3862">
      <w:pPr>
        <w:pStyle w:val="af"/>
      </w:pPr>
      <w:r w:rsidRPr="008D3862">
        <w:t xml:space="preserve">        transactionContext,</w:t>
      </w:r>
    </w:p>
    <w:p w14:paraId="6391ACDE" w14:textId="77777777" w:rsidR="008D3862" w:rsidRPr="008D3862" w:rsidRDefault="008D3862" w:rsidP="008D3862">
      <w:pPr>
        <w:pStyle w:val="af"/>
      </w:pPr>
      <w:r w:rsidRPr="008D3862">
        <w:t xml:space="preserve">        &amp;oldTransactionContext);</w:t>
      </w:r>
    </w:p>
    <w:p w14:paraId="66A19DA2" w14:textId="77777777" w:rsidR="008D3862" w:rsidRPr="008D3862" w:rsidRDefault="008D3862" w:rsidP="008D3862">
      <w:pPr>
        <w:pStyle w:val="af"/>
      </w:pPr>
    </w:p>
    <w:p w14:paraId="612939A6" w14:textId="77777777" w:rsidR="008D3862" w:rsidRPr="008D3862" w:rsidRDefault="008D3862" w:rsidP="008D3862">
      <w:pPr>
        <w:pStyle w:val="af"/>
      </w:pPr>
      <w:r w:rsidRPr="008D3862">
        <w:t xml:space="preserve">    if (!NT_SUCCESS(status)) {</w:t>
      </w:r>
    </w:p>
    <w:p w14:paraId="0595816E" w14:textId="77777777" w:rsidR="008D3862" w:rsidRPr="008D3862" w:rsidRDefault="008D3862" w:rsidP="008D3862">
      <w:pPr>
        <w:pStyle w:val="af"/>
      </w:pPr>
    </w:p>
    <w:p w14:paraId="5393108F" w14:textId="77777777" w:rsidR="008D3862" w:rsidRPr="008D3862" w:rsidRDefault="008D3862" w:rsidP="008D3862">
      <w:pPr>
        <w:pStyle w:val="af"/>
      </w:pPr>
      <w:r w:rsidRPr="008D3862">
        <w:t xml:space="preserve">        FltReleaseContext(transactionContext);    //this will free the context</w:t>
      </w:r>
    </w:p>
    <w:p w14:paraId="4BEF0F3F" w14:textId="77777777" w:rsidR="008D3862" w:rsidRPr="008D3862" w:rsidRDefault="008D3862" w:rsidP="008D3862">
      <w:pPr>
        <w:pStyle w:val="af"/>
      </w:pPr>
    </w:p>
    <w:p w14:paraId="2D28C0CD" w14:textId="77777777" w:rsidR="008D3862" w:rsidRPr="008D3862" w:rsidRDefault="008D3862" w:rsidP="008D3862">
      <w:pPr>
        <w:pStyle w:val="af"/>
      </w:pPr>
      <w:r w:rsidRPr="008D3862">
        <w:t xml:space="preserve">        if (status != STATUS_FLT_CONTEXT_ALREADY_DEFINED) {</w:t>
      </w:r>
    </w:p>
    <w:p w14:paraId="0F7934F1" w14:textId="77777777" w:rsidR="008D3862" w:rsidRPr="008D3862" w:rsidRDefault="008D3862" w:rsidP="008D3862">
      <w:pPr>
        <w:pStyle w:val="af"/>
      </w:pPr>
    </w:p>
    <w:p w14:paraId="37F0CB6E" w14:textId="77777777" w:rsidR="008D3862" w:rsidRPr="008D3862" w:rsidRDefault="008D3862" w:rsidP="008D3862">
      <w:pPr>
        <w:pStyle w:val="af"/>
      </w:pPr>
      <w:r w:rsidRPr="008D3862">
        <w:t xml:space="preserve">            return status;</w:t>
      </w:r>
    </w:p>
    <w:p w14:paraId="2BB9188C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76EF87AD" w14:textId="77777777" w:rsidR="008D3862" w:rsidRPr="008D3862" w:rsidRDefault="008D3862" w:rsidP="008D3862">
      <w:pPr>
        <w:pStyle w:val="af"/>
      </w:pPr>
    </w:p>
    <w:p w14:paraId="5E34E95D" w14:textId="77777777" w:rsidR="008D3862" w:rsidRPr="008D3862" w:rsidRDefault="008D3862" w:rsidP="008D3862">
      <w:pPr>
        <w:pStyle w:val="af"/>
      </w:pPr>
      <w:r w:rsidRPr="008D3862">
        <w:t xml:space="preserve">        FLT_ASSERT(oldTransactionContext != NULL);</w:t>
      </w:r>
    </w:p>
    <w:p w14:paraId="2EE975D2" w14:textId="77777777" w:rsidR="008D3862" w:rsidRPr="008D3862" w:rsidRDefault="008D3862" w:rsidP="008D3862">
      <w:pPr>
        <w:pStyle w:val="af"/>
      </w:pPr>
    </w:p>
    <w:p w14:paraId="4D59B562" w14:textId="77777777" w:rsidR="008D3862" w:rsidRPr="008D3862" w:rsidRDefault="008D3862" w:rsidP="008D3862">
      <w:pPr>
        <w:pStyle w:val="af"/>
      </w:pPr>
      <w:r w:rsidRPr="008D3862">
        <w:t xml:space="preserve">        if (FlagOn(oldTransactionContext-&gt;Flags, MINISPY_ENLISTED_IN_TRANSACTION)) {</w:t>
      </w:r>
    </w:p>
    <w:p w14:paraId="05903E02" w14:textId="77777777" w:rsidR="008D3862" w:rsidRPr="008D3862" w:rsidRDefault="008D3862" w:rsidP="008D3862">
      <w:pPr>
        <w:pStyle w:val="af"/>
      </w:pPr>
    </w:p>
    <w:p w14:paraId="09A77832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78BAC2BE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    //  If this context is already enlisted then release the reference</w:t>
      </w:r>
    </w:p>
    <w:p w14:paraId="2FCDF626" w14:textId="77777777" w:rsidR="008D3862" w:rsidRPr="008D3862" w:rsidRDefault="008D3862" w:rsidP="008D3862">
      <w:pPr>
        <w:pStyle w:val="af"/>
      </w:pPr>
      <w:r w:rsidRPr="008D3862">
        <w:t xml:space="preserve">            //  which FltSetTransactionContext put on it and return success.</w:t>
      </w:r>
    </w:p>
    <w:p w14:paraId="0B68E4DA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522038E4" w14:textId="77777777" w:rsidR="008D3862" w:rsidRPr="008D3862" w:rsidRDefault="008D3862" w:rsidP="008D3862">
      <w:pPr>
        <w:pStyle w:val="af"/>
      </w:pPr>
    </w:p>
    <w:p w14:paraId="3933576C" w14:textId="77777777" w:rsidR="008D3862" w:rsidRPr="008D3862" w:rsidRDefault="008D3862" w:rsidP="008D3862">
      <w:pPr>
        <w:pStyle w:val="af"/>
      </w:pPr>
      <w:r w:rsidRPr="008D3862">
        <w:t xml:space="preserve">            FltReleaseContext(oldTransactionContext);</w:t>
      </w:r>
    </w:p>
    <w:p w14:paraId="01ADA6DA" w14:textId="77777777" w:rsidR="008D3862" w:rsidRPr="008D3862" w:rsidRDefault="008D3862" w:rsidP="008D3862">
      <w:pPr>
        <w:pStyle w:val="af"/>
      </w:pPr>
      <w:r w:rsidRPr="008D3862">
        <w:t xml:space="preserve">            return STATUS_SUCCESS;</w:t>
      </w:r>
    </w:p>
    <w:p w14:paraId="7DE699C9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12A6B4C0" w14:textId="77777777" w:rsidR="008D3862" w:rsidRPr="008D3862" w:rsidRDefault="008D3862" w:rsidP="008D3862">
      <w:pPr>
        <w:pStyle w:val="af"/>
      </w:pPr>
    </w:p>
    <w:p w14:paraId="2070F68E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8AF6008" w14:textId="77777777" w:rsidR="008D3862" w:rsidRPr="008D3862" w:rsidRDefault="008D3862" w:rsidP="008D3862">
      <w:pPr>
        <w:pStyle w:val="af"/>
      </w:pPr>
      <w:r w:rsidRPr="008D3862">
        <w:t xml:space="preserve">        //  If we found an existing transaction then we should try and</w:t>
      </w:r>
    </w:p>
    <w:p w14:paraId="6B03E074" w14:textId="77777777" w:rsidR="008D3862" w:rsidRPr="008D3862" w:rsidRDefault="008D3862" w:rsidP="008D3862">
      <w:pPr>
        <w:pStyle w:val="af"/>
      </w:pPr>
      <w:r w:rsidRPr="008D3862">
        <w:t xml:space="preserve">        //  enlist in it. There is a race here in which the thread </w:t>
      </w:r>
    </w:p>
    <w:p w14:paraId="0EC6C245" w14:textId="77777777" w:rsidR="008D3862" w:rsidRPr="008D3862" w:rsidRDefault="008D3862" w:rsidP="008D3862">
      <w:pPr>
        <w:pStyle w:val="af"/>
      </w:pPr>
      <w:r w:rsidRPr="008D3862">
        <w:t xml:space="preserve">        //  which actually set the transaction context may fail to </w:t>
      </w:r>
    </w:p>
    <w:p w14:paraId="7A179BEB" w14:textId="77777777" w:rsidR="008D3862" w:rsidRPr="008D3862" w:rsidRDefault="008D3862" w:rsidP="008D3862">
      <w:pPr>
        <w:pStyle w:val="af"/>
      </w:pPr>
      <w:r w:rsidRPr="008D3862">
        <w:t xml:space="preserve">        //  enlist in the transaction and delete it later. It might so</w:t>
      </w:r>
    </w:p>
    <w:p w14:paraId="76C571D1" w14:textId="77777777" w:rsidR="008D3862" w:rsidRPr="008D3862" w:rsidRDefault="008D3862" w:rsidP="008D3862">
      <w:pPr>
        <w:pStyle w:val="af"/>
      </w:pPr>
      <w:r w:rsidRPr="008D3862">
        <w:t xml:space="preserve">        //  happen that we picked up a reference to that context here</w:t>
      </w:r>
    </w:p>
    <w:p w14:paraId="0FAC4B0D" w14:textId="77777777" w:rsidR="008D3862" w:rsidRPr="008D3862" w:rsidRDefault="008D3862" w:rsidP="008D3862">
      <w:pPr>
        <w:pStyle w:val="af"/>
      </w:pPr>
      <w:r w:rsidRPr="008D3862">
        <w:t xml:space="preserve">        //  and successfully enlisted in that transaction. For now</w:t>
      </w:r>
    </w:p>
    <w:p w14:paraId="5FC7E965" w14:textId="77777777" w:rsidR="008D3862" w:rsidRPr="008D3862" w:rsidRDefault="008D3862" w:rsidP="008D3862">
      <w:pPr>
        <w:pStyle w:val="af"/>
      </w:pPr>
      <w:r w:rsidRPr="008D3862">
        <w:t xml:space="preserve">        //  we have chosen to ignore this scenario.</w:t>
      </w:r>
    </w:p>
    <w:p w14:paraId="13519FF6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D7252CB" w14:textId="77777777" w:rsidR="008D3862" w:rsidRPr="008D3862" w:rsidRDefault="008D3862" w:rsidP="008D3862">
      <w:pPr>
        <w:pStyle w:val="af"/>
      </w:pPr>
    </w:p>
    <w:p w14:paraId="65DF18F3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ACD0F00" w14:textId="77777777" w:rsidR="008D3862" w:rsidRPr="008D3862" w:rsidRDefault="008D3862" w:rsidP="008D3862">
      <w:pPr>
        <w:pStyle w:val="af"/>
      </w:pPr>
      <w:r w:rsidRPr="008D3862">
        <w:t xml:space="preserve">        //  If we are not enlisted then assign the right transactionContext</w:t>
      </w:r>
    </w:p>
    <w:p w14:paraId="67C53BFA" w14:textId="77777777" w:rsidR="008D3862" w:rsidRPr="008D3862" w:rsidRDefault="008D3862" w:rsidP="008D3862">
      <w:pPr>
        <w:pStyle w:val="af"/>
      </w:pPr>
      <w:r w:rsidRPr="008D3862">
        <w:t xml:space="preserve">        //  and attempt enlistment.</w:t>
      </w:r>
    </w:p>
    <w:p w14:paraId="149AE2E1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14FE8B49" w14:textId="77777777" w:rsidR="008D3862" w:rsidRPr="008D3862" w:rsidRDefault="008D3862" w:rsidP="008D3862">
      <w:pPr>
        <w:pStyle w:val="af"/>
      </w:pPr>
    </w:p>
    <w:p w14:paraId="0432362E" w14:textId="77777777" w:rsidR="008D3862" w:rsidRPr="008D3862" w:rsidRDefault="008D3862" w:rsidP="008D3862">
      <w:pPr>
        <w:pStyle w:val="af"/>
      </w:pPr>
      <w:r w:rsidRPr="008D3862">
        <w:t xml:space="preserve">        transactionContext = oldTransactionContext;</w:t>
      </w:r>
    </w:p>
    <w:p w14:paraId="15554134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02B32E1A" w14:textId="77777777" w:rsidR="008D3862" w:rsidRPr="008D3862" w:rsidRDefault="008D3862" w:rsidP="008D3862">
      <w:pPr>
        <w:pStyle w:val="af"/>
      </w:pPr>
    </w:p>
    <w:p w14:paraId="2EFC567D" w14:textId="77777777" w:rsidR="008D3862" w:rsidRPr="008D3862" w:rsidRDefault="008D3862" w:rsidP="008D3862">
      <w:pPr>
        <w:pStyle w:val="af"/>
      </w:pPr>
      <w:r w:rsidRPr="008D3862">
        <w:t>ENLIST_IN_TRANSACTION:</w:t>
      </w:r>
    </w:p>
    <w:p w14:paraId="218ED859" w14:textId="77777777" w:rsidR="008D3862" w:rsidRPr="008D3862" w:rsidRDefault="008D3862" w:rsidP="008D3862">
      <w:pPr>
        <w:pStyle w:val="af"/>
      </w:pPr>
    </w:p>
    <w:p w14:paraId="000E9E23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BD542FC" w14:textId="77777777" w:rsidR="008D3862" w:rsidRPr="008D3862" w:rsidRDefault="008D3862" w:rsidP="008D3862">
      <w:pPr>
        <w:pStyle w:val="af"/>
      </w:pPr>
      <w:r w:rsidRPr="008D3862">
        <w:t xml:space="preserve">    //  Enlist on this transaction for notifications.</w:t>
      </w:r>
    </w:p>
    <w:p w14:paraId="4F77A613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C2AF6ED" w14:textId="77777777" w:rsidR="008D3862" w:rsidRPr="008D3862" w:rsidRDefault="008D3862" w:rsidP="008D3862">
      <w:pPr>
        <w:pStyle w:val="af"/>
      </w:pPr>
    </w:p>
    <w:p w14:paraId="574FBBA3" w14:textId="77777777" w:rsidR="008D3862" w:rsidRPr="008D3862" w:rsidRDefault="008D3862" w:rsidP="008D3862">
      <w:pPr>
        <w:pStyle w:val="af"/>
      </w:pPr>
      <w:r w:rsidRPr="008D3862">
        <w:lastRenderedPageBreak/>
        <w:t xml:space="preserve">    FLT_ASSERT(MiniSpyData.PFltEnlistInTransaction);</w:t>
      </w:r>
    </w:p>
    <w:p w14:paraId="28DE3861" w14:textId="77777777" w:rsidR="008D3862" w:rsidRPr="008D3862" w:rsidRDefault="008D3862" w:rsidP="008D3862">
      <w:pPr>
        <w:pStyle w:val="af"/>
      </w:pPr>
    </w:p>
    <w:p w14:paraId="7025A4BF" w14:textId="77777777" w:rsidR="008D3862" w:rsidRPr="008D3862" w:rsidRDefault="008D3862" w:rsidP="008D3862">
      <w:pPr>
        <w:pStyle w:val="af"/>
      </w:pPr>
      <w:r w:rsidRPr="008D3862">
        <w:t xml:space="preserve">    status = (*MiniSpyData.PFltEnlistInTransaction)(FltObjects-&gt;Instance,</w:t>
      </w:r>
    </w:p>
    <w:p w14:paraId="6F2E2679" w14:textId="77777777" w:rsidR="008D3862" w:rsidRPr="008D3862" w:rsidRDefault="008D3862" w:rsidP="008D3862">
      <w:pPr>
        <w:pStyle w:val="af"/>
      </w:pPr>
      <w:r w:rsidRPr="008D3862">
        <w:t xml:space="preserve">        FltObjects-&gt;Transaction,</w:t>
      </w:r>
    </w:p>
    <w:p w14:paraId="5886F028" w14:textId="77777777" w:rsidR="008D3862" w:rsidRPr="008D3862" w:rsidRDefault="008D3862" w:rsidP="008D3862">
      <w:pPr>
        <w:pStyle w:val="af"/>
      </w:pPr>
      <w:r w:rsidRPr="008D3862">
        <w:t xml:space="preserve">        transactionContext,</w:t>
      </w:r>
    </w:p>
    <w:p w14:paraId="4BB826A4" w14:textId="77777777" w:rsidR="008D3862" w:rsidRPr="008D3862" w:rsidRDefault="008D3862" w:rsidP="008D3862">
      <w:pPr>
        <w:pStyle w:val="af"/>
      </w:pPr>
      <w:r w:rsidRPr="008D3862">
        <w:t xml:space="preserve">        FLT_MAX_TRANSACTION_NOTIFICATIONS);</w:t>
      </w:r>
    </w:p>
    <w:p w14:paraId="72AF41EF" w14:textId="77777777" w:rsidR="008D3862" w:rsidRPr="008D3862" w:rsidRDefault="008D3862" w:rsidP="008D3862">
      <w:pPr>
        <w:pStyle w:val="af"/>
      </w:pPr>
    </w:p>
    <w:p w14:paraId="48815E4B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60B2F73" w14:textId="77777777" w:rsidR="008D3862" w:rsidRPr="008D3862" w:rsidRDefault="008D3862" w:rsidP="008D3862">
      <w:pPr>
        <w:pStyle w:val="af"/>
      </w:pPr>
      <w:r w:rsidRPr="008D3862">
        <w:t xml:space="preserve">    //  If the enlistment failed we might have to delete the context and remove</w:t>
      </w:r>
    </w:p>
    <w:p w14:paraId="16281E34" w14:textId="77777777" w:rsidR="008D3862" w:rsidRPr="008D3862" w:rsidRDefault="008D3862" w:rsidP="008D3862">
      <w:pPr>
        <w:pStyle w:val="af"/>
      </w:pPr>
      <w:r w:rsidRPr="008D3862">
        <w:t xml:space="preserve">    //  our count.</w:t>
      </w:r>
    </w:p>
    <w:p w14:paraId="1C1B790D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4FF9820" w14:textId="77777777" w:rsidR="008D3862" w:rsidRPr="008D3862" w:rsidRDefault="008D3862" w:rsidP="008D3862">
      <w:pPr>
        <w:pStyle w:val="af"/>
      </w:pPr>
    </w:p>
    <w:p w14:paraId="3C7BEA81" w14:textId="77777777" w:rsidR="008D3862" w:rsidRPr="008D3862" w:rsidRDefault="008D3862" w:rsidP="008D3862">
      <w:pPr>
        <w:pStyle w:val="af"/>
      </w:pPr>
      <w:r w:rsidRPr="008D3862">
        <w:t xml:space="preserve">    if (!NT_SUCCESS(status)) {</w:t>
      </w:r>
    </w:p>
    <w:p w14:paraId="78E01965" w14:textId="77777777" w:rsidR="008D3862" w:rsidRPr="008D3862" w:rsidRDefault="008D3862" w:rsidP="008D3862">
      <w:pPr>
        <w:pStyle w:val="af"/>
      </w:pPr>
    </w:p>
    <w:p w14:paraId="483B4348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24910A48" w14:textId="77777777" w:rsidR="008D3862" w:rsidRPr="008D3862" w:rsidRDefault="008D3862" w:rsidP="008D3862">
      <w:pPr>
        <w:pStyle w:val="af"/>
      </w:pPr>
      <w:r w:rsidRPr="008D3862">
        <w:t xml:space="preserve">        //  If the error is that we are already enlisted then we do not need</w:t>
      </w:r>
    </w:p>
    <w:p w14:paraId="6B443FEC" w14:textId="77777777" w:rsidR="008D3862" w:rsidRPr="008D3862" w:rsidRDefault="008D3862" w:rsidP="008D3862">
      <w:pPr>
        <w:pStyle w:val="af"/>
      </w:pPr>
      <w:r w:rsidRPr="008D3862">
        <w:t xml:space="preserve">        //  to delete the context. Otherwise we have to delete the context</w:t>
      </w:r>
    </w:p>
    <w:p w14:paraId="345543C9" w14:textId="77777777" w:rsidR="008D3862" w:rsidRPr="008D3862" w:rsidRDefault="008D3862" w:rsidP="008D3862">
      <w:pPr>
        <w:pStyle w:val="af"/>
      </w:pPr>
      <w:r w:rsidRPr="008D3862">
        <w:t xml:space="preserve">        //  before releasing our reference.</w:t>
      </w:r>
    </w:p>
    <w:p w14:paraId="46164405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5F3C5107" w14:textId="77777777" w:rsidR="008D3862" w:rsidRPr="008D3862" w:rsidRDefault="008D3862" w:rsidP="008D3862">
      <w:pPr>
        <w:pStyle w:val="af"/>
      </w:pPr>
    </w:p>
    <w:p w14:paraId="27FD51E3" w14:textId="77777777" w:rsidR="008D3862" w:rsidRPr="008D3862" w:rsidRDefault="008D3862" w:rsidP="008D3862">
      <w:pPr>
        <w:pStyle w:val="af"/>
      </w:pPr>
      <w:r w:rsidRPr="008D3862">
        <w:t xml:space="preserve">        if (status == STATUS_FLT_ALREADY_ENLISTED) {</w:t>
      </w:r>
    </w:p>
    <w:p w14:paraId="3C3B2ADC" w14:textId="77777777" w:rsidR="008D3862" w:rsidRPr="008D3862" w:rsidRDefault="008D3862" w:rsidP="008D3862">
      <w:pPr>
        <w:pStyle w:val="af"/>
      </w:pPr>
    </w:p>
    <w:p w14:paraId="44E81902" w14:textId="77777777" w:rsidR="008D3862" w:rsidRPr="008D3862" w:rsidRDefault="008D3862" w:rsidP="008D3862">
      <w:pPr>
        <w:pStyle w:val="af"/>
      </w:pPr>
      <w:r w:rsidRPr="008D3862">
        <w:t xml:space="preserve">            status = STATUS_SUCCESS;</w:t>
      </w:r>
    </w:p>
    <w:p w14:paraId="17142876" w14:textId="77777777" w:rsidR="008D3862" w:rsidRPr="008D3862" w:rsidRDefault="008D3862" w:rsidP="008D3862">
      <w:pPr>
        <w:pStyle w:val="af"/>
      </w:pPr>
    </w:p>
    <w:p w14:paraId="7B60FC53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52BCE49A" w14:textId="77777777" w:rsidR="008D3862" w:rsidRPr="008D3862" w:rsidRDefault="008D3862" w:rsidP="008D3862">
      <w:pPr>
        <w:pStyle w:val="af"/>
      </w:pPr>
      <w:r w:rsidRPr="008D3862">
        <w:t xml:space="preserve">        else {</w:t>
      </w:r>
    </w:p>
    <w:p w14:paraId="339AC9E1" w14:textId="77777777" w:rsidR="008D3862" w:rsidRPr="008D3862" w:rsidRDefault="008D3862" w:rsidP="008D3862">
      <w:pPr>
        <w:pStyle w:val="af"/>
      </w:pPr>
    </w:p>
    <w:p w14:paraId="543F7FB9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2313C4E2" w14:textId="77777777" w:rsidR="008D3862" w:rsidRPr="008D3862" w:rsidRDefault="008D3862" w:rsidP="008D3862">
      <w:pPr>
        <w:pStyle w:val="af"/>
      </w:pPr>
      <w:r w:rsidRPr="008D3862">
        <w:t xml:space="preserve">            //  It is worth noting that only the first caller of</w:t>
      </w:r>
    </w:p>
    <w:p w14:paraId="4874E26D" w14:textId="77777777" w:rsidR="008D3862" w:rsidRPr="008D3862" w:rsidRDefault="008D3862" w:rsidP="008D3862">
      <w:pPr>
        <w:pStyle w:val="af"/>
      </w:pPr>
      <w:r w:rsidRPr="008D3862">
        <w:t xml:space="preserve">            //  FltDeleteContext will remove the reference added by</w:t>
      </w:r>
    </w:p>
    <w:p w14:paraId="471F3EA6" w14:textId="77777777" w:rsidR="008D3862" w:rsidRPr="008D3862" w:rsidRDefault="008D3862" w:rsidP="008D3862">
      <w:pPr>
        <w:pStyle w:val="af"/>
      </w:pPr>
      <w:r w:rsidRPr="008D3862">
        <w:t xml:space="preserve">            //  filter manager when the context was set.</w:t>
      </w:r>
    </w:p>
    <w:p w14:paraId="14B331FC" w14:textId="77777777" w:rsidR="008D3862" w:rsidRPr="008D3862" w:rsidRDefault="008D3862" w:rsidP="008D3862">
      <w:pPr>
        <w:pStyle w:val="af"/>
      </w:pPr>
      <w:r w:rsidRPr="008D3862">
        <w:t xml:space="preserve">            //</w:t>
      </w:r>
    </w:p>
    <w:p w14:paraId="3991558E" w14:textId="77777777" w:rsidR="008D3862" w:rsidRPr="008D3862" w:rsidRDefault="008D3862" w:rsidP="008D3862">
      <w:pPr>
        <w:pStyle w:val="af"/>
      </w:pPr>
    </w:p>
    <w:p w14:paraId="178C0D98" w14:textId="77777777" w:rsidR="008D3862" w:rsidRPr="008D3862" w:rsidRDefault="008D3862" w:rsidP="008D3862">
      <w:pPr>
        <w:pStyle w:val="af"/>
      </w:pPr>
      <w:r w:rsidRPr="008D3862">
        <w:t xml:space="preserve">            FltDeleteContext(transactionContext);</w:t>
      </w:r>
    </w:p>
    <w:p w14:paraId="72F22DFF" w14:textId="77777777" w:rsidR="008D3862" w:rsidRPr="008D3862" w:rsidRDefault="008D3862" w:rsidP="008D3862">
      <w:pPr>
        <w:pStyle w:val="af"/>
      </w:pPr>
      <w:r w:rsidRPr="008D3862">
        <w:t xml:space="preserve">        }</w:t>
      </w:r>
    </w:p>
    <w:p w14:paraId="4FDB8F2A" w14:textId="77777777" w:rsidR="008D3862" w:rsidRPr="008D3862" w:rsidRDefault="008D3862" w:rsidP="008D3862">
      <w:pPr>
        <w:pStyle w:val="af"/>
      </w:pPr>
    </w:p>
    <w:p w14:paraId="35101E18" w14:textId="77777777" w:rsidR="008D3862" w:rsidRPr="008D3862" w:rsidRDefault="008D3862" w:rsidP="008D3862">
      <w:pPr>
        <w:pStyle w:val="af"/>
      </w:pPr>
      <w:r w:rsidRPr="008D3862">
        <w:t xml:space="preserve">        FltReleaseContext(transactionContext);</w:t>
      </w:r>
    </w:p>
    <w:p w14:paraId="465F3E68" w14:textId="77777777" w:rsidR="008D3862" w:rsidRPr="008D3862" w:rsidRDefault="008D3862" w:rsidP="008D3862">
      <w:pPr>
        <w:pStyle w:val="af"/>
      </w:pPr>
      <w:r w:rsidRPr="008D3862">
        <w:t xml:space="preserve">        return status;</w:t>
      </w:r>
    </w:p>
    <w:p w14:paraId="4EEA04C1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02C54C50" w14:textId="77777777" w:rsidR="008D3862" w:rsidRPr="008D3862" w:rsidRDefault="008D3862" w:rsidP="008D3862">
      <w:pPr>
        <w:pStyle w:val="af"/>
      </w:pPr>
    </w:p>
    <w:p w14:paraId="660D57A0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8E788AB" w14:textId="77777777" w:rsidR="008D3862" w:rsidRPr="008D3862" w:rsidRDefault="008D3862" w:rsidP="008D3862">
      <w:pPr>
        <w:pStyle w:val="af"/>
      </w:pPr>
      <w:r w:rsidRPr="008D3862">
        <w:t xml:space="preserve">    //  Set the flag so that future enlistment efforts know that we</w:t>
      </w:r>
    </w:p>
    <w:p w14:paraId="5572D60C" w14:textId="77777777" w:rsidR="008D3862" w:rsidRPr="008D3862" w:rsidRDefault="008D3862" w:rsidP="008D3862">
      <w:pPr>
        <w:pStyle w:val="af"/>
      </w:pPr>
      <w:r w:rsidRPr="008D3862">
        <w:t xml:space="preserve">    //  successfully enlisted in the transaction.</w:t>
      </w:r>
    </w:p>
    <w:p w14:paraId="318A609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4A8D069" w14:textId="77777777" w:rsidR="008D3862" w:rsidRPr="008D3862" w:rsidRDefault="008D3862" w:rsidP="008D3862">
      <w:pPr>
        <w:pStyle w:val="af"/>
      </w:pPr>
    </w:p>
    <w:p w14:paraId="7B500529" w14:textId="77777777" w:rsidR="008D3862" w:rsidRPr="008D3862" w:rsidRDefault="008D3862" w:rsidP="008D3862">
      <w:pPr>
        <w:pStyle w:val="af"/>
      </w:pPr>
      <w:r w:rsidRPr="008D3862">
        <w:t xml:space="preserve">    SetFlagInterlocked(&amp;transactionContext-&gt;Flags, MINISPY_ENLISTED_IN_TRANSACTION);</w:t>
      </w:r>
    </w:p>
    <w:p w14:paraId="47E2FEDD" w14:textId="77777777" w:rsidR="008D3862" w:rsidRPr="008D3862" w:rsidRDefault="008D3862" w:rsidP="008D3862">
      <w:pPr>
        <w:pStyle w:val="af"/>
      </w:pPr>
    </w:p>
    <w:p w14:paraId="6A583F9F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68DA0B6" w14:textId="77777777" w:rsidR="008D3862" w:rsidRPr="008D3862" w:rsidRDefault="008D3862" w:rsidP="008D3862">
      <w:pPr>
        <w:pStyle w:val="af"/>
      </w:pPr>
      <w:r w:rsidRPr="008D3862">
        <w:t xml:space="preserve">    //  The operation succeeded, remove our count</w:t>
      </w:r>
    </w:p>
    <w:p w14:paraId="125B39D1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0C5B648" w14:textId="77777777" w:rsidR="008D3862" w:rsidRPr="008D3862" w:rsidRDefault="008D3862" w:rsidP="008D3862">
      <w:pPr>
        <w:pStyle w:val="af"/>
      </w:pPr>
    </w:p>
    <w:p w14:paraId="4BEEBA34" w14:textId="77777777" w:rsidR="008D3862" w:rsidRPr="008D3862" w:rsidRDefault="008D3862" w:rsidP="008D3862">
      <w:pPr>
        <w:pStyle w:val="af"/>
      </w:pPr>
      <w:r w:rsidRPr="008D3862">
        <w:t xml:space="preserve">    FltReleaseContext(transactionContext);</w:t>
      </w:r>
    </w:p>
    <w:p w14:paraId="206A32C3" w14:textId="77777777" w:rsidR="008D3862" w:rsidRPr="008D3862" w:rsidRDefault="008D3862" w:rsidP="008D3862">
      <w:pPr>
        <w:pStyle w:val="af"/>
      </w:pPr>
    </w:p>
    <w:p w14:paraId="252A1C76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5B92A87E" w14:textId="77777777" w:rsidR="008D3862" w:rsidRPr="008D3862" w:rsidRDefault="008D3862" w:rsidP="008D3862">
      <w:pPr>
        <w:pStyle w:val="af"/>
      </w:pPr>
      <w:r w:rsidRPr="008D3862">
        <w:t xml:space="preserve">    //  Log a record that a new transaction has started.</w:t>
      </w:r>
    </w:p>
    <w:p w14:paraId="2456CA82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30A3A3CF" w14:textId="77777777" w:rsidR="008D3862" w:rsidRPr="008D3862" w:rsidRDefault="008D3862" w:rsidP="008D3862">
      <w:pPr>
        <w:pStyle w:val="af"/>
      </w:pPr>
    </w:p>
    <w:p w14:paraId="10D01A16" w14:textId="77777777" w:rsidR="008D3862" w:rsidRPr="008D3862" w:rsidRDefault="008D3862" w:rsidP="008D3862">
      <w:pPr>
        <w:pStyle w:val="af"/>
      </w:pPr>
      <w:r w:rsidRPr="008D3862">
        <w:t xml:space="preserve">    recordList = SpyNewRecord();</w:t>
      </w:r>
    </w:p>
    <w:p w14:paraId="1A858853" w14:textId="77777777" w:rsidR="008D3862" w:rsidRPr="008D3862" w:rsidRDefault="008D3862" w:rsidP="008D3862">
      <w:pPr>
        <w:pStyle w:val="af"/>
      </w:pPr>
    </w:p>
    <w:p w14:paraId="0FCB92D3" w14:textId="77777777" w:rsidR="008D3862" w:rsidRPr="008D3862" w:rsidRDefault="008D3862" w:rsidP="008D3862">
      <w:pPr>
        <w:pStyle w:val="af"/>
      </w:pPr>
      <w:r w:rsidRPr="008D3862">
        <w:t xml:space="preserve">    if (recordList) {</w:t>
      </w:r>
    </w:p>
    <w:p w14:paraId="0FCC64C0" w14:textId="77777777" w:rsidR="008D3862" w:rsidRPr="008D3862" w:rsidRDefault="008D3862" w:rsidP="008D3862">
      <w:pPr>
        <w:pStyle w:val="af"/>
      </w:pPr>
    </w:p>
    <w:p w14:paraId="2F41C0CA" w14:textId="77777777" w:rsidR="008D3862" w:rsidRPr="008D3862" w:rsidRDefault="008D3862" w:rsidP="008D3862">
      <w:pPr>
        <w:pStyle w:val="af"/>
      </w:pPr>
      <w:r w:rsidRPr="008D3862">
        <w:t xml:space="preserve">        SpyLogTransactionNotify(FltObjects, recordList, 0);</w:t>
      </w:r>
    </w:p>
    <w:p w14:paraId="088DD137" w14:textId="77777777" w:rsidR="008D3862" w:rsidRPr="008D3862" w:rsidRDefault="008D3862" w:rsidP="008D3862">
      <w:pPr>
        <w:pStyle w:val="af"/>
      </w:pPr>
    </w:p>
    <w:p w14:paraId="439FD79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661D8C12" w14:textId="77777777" w:rsidR="008D3862" w:rsidRPr="008D3862" w:rsidRDefault="008D3862" w:rsidP="008D3862">
      <w:pPr>
        <w:pStyle w:val="af"/>
      </w:pPr>
      <w:r w:rsidRPr="008D3862">
        <w:t xml:space="preserve">        //  Send the logged information to the user service.</w:t>
      </w:r>
    </w:p>
    <w:p w14:paraId="169389CD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51A293B" w14:textId="77777777" w:rsidR="008D3862" w:rsidRPr="008D3862" w:rsidRDefault="008D3862" w:rsidP="008D3862">
      <w:pPr>
        <w:pStyle w:val="af"/>
      </w:pPr>
    </w:p>
    <w:p w14:paraId="47AC9945" w14:textId="77777777" w:rsidR="008D3862" w:rsidRPr="008D3862" w:rsidRDefault="008D3862" w:rsidP="008D3862">
      <w:pPr>
        <w:pStyle w:val="af"/>
      </w:pPr>
      <w:r w:rsidRPr="008D3862">
        <w:lastRenderedPageBreak/>
        <w:t xml:space="preserve">        SpyLog(recordList);</w:t>
      </w:r>
    </w:p>
    <w:p w14:paraId="4380C7EE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3E82C376" w14:textId="77777777" w:rsidR="008D3862" w:rsidRPr="008D3862" w:rsidRDefault="008D3862" w:rsidP="008D3862">
      <w:pPr>
        <w:pStyle w:val="af"/>
      </w:pPr>
    </w:p>
    <w:p w14:paraId="39916314" w14:textId="77777777" w:rsidR="008D3862" w:rsidRPr="008D3862" w:rsidRDefault="008D3862" w:rsidP="008D3862">
      <w:pPr>
        <w:pStyle w:val="af"/>
      </w:pPr>
      <w:r w:rsidRPr="008D3862">
        <w:t>#endif // MINISPY_VISTA</w:t>
      </w:r>
    </w:p>
    <w:p w14:paraId="1992CE9C" w14:textId="77777777" w:rsidR="008D3862" w:rsidRPr="008D3862" w:rsidRDefault="008D3862" w:rsidP="008D3862">
      <w:pPr>
        <w:pStyle w:val="af"/>
      </w:pPr>
    </w:p>
    <w:p w14:paraId="300CF011" w14:textId="77777777" w:rsidR="008D3862" w:rsidRPr="008D3862" w:rsidRDefault="008D3862" w:rsidP="008D3862">
      <w:pPr>
        <w:pStyle w:val="af"/>
      </w:pPr>
      <w:r w:rsidRPr="008D3862">
        <w:t xml:space="preserve">    return STATUS_SUCCESS;</w:t>
      </w:r>
    </w:p>
    <w:p w14:paraId="7B629B42" w14:textId="77777777" w:rsidR="008D3862" w:rsidRPr="008D3862" w:rsidRDefault="008D3862" w:rsidP="008D3862">
      <w:pPr>
        <w:pStyle w:val="af"/>
      </w:pPr>
      <w:r w:rsidRPr="008D3862">
        <w:t>}</w:t>
      </w:r>
    </w:p>
    <w:p w14:paraId="10EB2013" w14:textId="77777777" w:rsidR="008D3862" w:rsidRPr="008D3862" w:rsidRDefault="008D3862" w:rsidP="008D3862">
      <w:pPr>
        <w:pStyle w:val="af"/>
      </w:pPr>
    </w:p>
    <w:p w14:paraId="273A3E5D" w14:textId="77777777" w:rsidR="008D3862" w:rsidRPr="008D3862" w:rsidRDefault="008D3862" w:rsidP="008D3862">
      <w:pPr>
        <w:pStyle w:val="af"/>
      </w:pPr>
    </w:p>
    <w:p w14:paraId="007737E0" w14:textId="77777777" w:rsidR="008D3862" w:rsidRPr="008D3862" w:rsidRDefault="008D3862" w:rsidP="008D3862">
      <w:pPr>
        <w:pStyle w:val="af"/>
      </w:pPr>
      <w:r w:rsidRPr="008D3862">
        <w:t>#if MINISPY_VISTA</w:t>
      </w:r>
    </w:p>
    <w:p w14:paraId="78A747CA" w14:textId="77777777" w:rsidR="008D3862" w:rsidRPr="008D3862" w:rsidRDefault="008D3862" w:rsidP="008D3862">
      <w:pPr>
        <w:pStyle w:val="af"/>
      </w:pPr>
    </w:p>
    <w:p w14:paraId="447A1229" w14:textId="77777777" w:rsidR="008D3862" w:rsidRPr="008D3862" w:rsidRDefault="008D3862" w:rsidP="008D3862">
      <w:pPr>
        <w:pStyle w:val="af"/>
      </w:pPr>
      <w:r w:rsidRPr="008D3862">
        <w:t>NTSTATUS</w:t>
      </w:r>
    </w:p>
    <w:p w14:paraId="1A1784FD" w14:textId="77777777" w:rsidR="008D3862" w:rsidRPr="008D3862" w:rsidRDefault="008D3862" w:rsidP="008D3862">
      <w:pPr>
        <w:pStyle w:val="af"/>
      </w:pPr>
      <w:r w:rsidRPr="008D3862">
        <w:t>SpyKtmNotificationCallback(</w:t>
      </w:r>
    </w:p>
    <w:p w14:paraId="1355AC70" w14:textId="77777777" w:rsidR="008D3862" w:rsidRPr="008D3862" w:rsidRDefault="008D3862" w:rsidP="008D3862">
      <w:pPr>
        <w:pStyle w:val="af"/>
      </w:pPr>
      <w:r w:rsidRPr="008D3862">
        <w:t xml:space="preserve">    _In_ PCFLT_RELATED_OBJECTS FltObjects,</w:t>
      </w:r>
    </w:p>
    <w:p w14:paraId="58C505F3" w14:textId="77777777" w:rsidR="008D3862" w:rsidRPr="008D3862" w:rsidRDefault="008D3862" w:rsidP="008D3862">
      <w:pPr>
        <w:pStyle w:val="af"/>
      </w:pPr>
      <w:r w:rsidRPr="008D3862">
        <w:t xml:space="preserve">    _In_ PFLT_CONTEXT TransactionContext,</w:t>
      </w:r>
    </w:p>
    <w:p w14:paraId="19821D23" w14:textId="77777777" w:rsidR="008D3862" w:rsidRPr="008D3862" w:rsidRDefault="008D3862" w:rsidP="008D3862">
      <w:pPr>
        <w:pStyle w:val="af"/>
      </w:pPr>
      <w:r w:rsidRPr="008D3862">
        <w:t xml:space="preserve">    _In_ ULONG TransactionNotification</w:t>
      </w:r>
    </w:p>
    <w:p w14:paraId="2FA483BC" w14:textId="77777777" w:rsidR="008D3862" w:rsidRPr="008D3862" w:rsidRDefault="008D3862" w:rsidP="008D3862">
      <w:pPr>
        <w:pStyle w:val="af"/>
      </w:pPr>
      <w:r w:rsidRPr="008D3862">
        <w:t>)</w:t>
      </w:r>
    </w:p>
    <w:p w14:paraId="555E89BA" w14:textId="77777777" w:rsidR="008D3862" w:rsidRPr="008D3862" w:rsidRDefault="008D3862" w:rsidP="008D3862">
      <w:pPr>
        <w:pStyle w:val="af"/>
      </w:pPr>
      <w:r w:rsidRPr="008D3862">
        <w:t>{</w:t>
      </w:r>
    </w:p>
    <w:p w14:paraId="26D69AE2" w14:textId="77777777" w:rsidR="008D3862" w:rsidRPr="008D3862" w:rsidRDefault="008D3862" w:rsidP="008D3862">
      <w:pPr>
        <w:pStyle w:val="af"/>
      </w:pPr>
      <w:r w:rsidRPr="008D3862">
        <w:t xml:space="preserve">    PRECORD_LIST recordList;</w:t>
      </w:r>
    </w:p>
    <w:p w14:paraId="1200A2AD" w14:textId="77777777" w:rsidR="008D3862" w:rsidRPr="008D3862" w:rsidRDefault="008D3862" w:rsidP="008D3862">
      <w:pPr>
        <w:pStyle w:val="af"/>
      </w:pPr>
    </w:p>
    <w:p w14:paraId="3D6D80C5" w14:textId="77777777" w:rsidR="008D3862" w:rsidRPr="008D3862" w:rsidRDefault="008D3862" w:rsidP="008D3862">
      <w:pPr>
        <w:pStyle w:val="af"/>
      </w:pPr>
      <w:r w:rsidRPr="008D3862">
        <w:t xml:space="preserve">    UNREFERENCED_PARAMETER(TransactionContext);</w:t>
      </w:r>
    </w:p>
    <w:p w14:paraId="2CF1C8B4" w14:textId="77777777" w:rsidR="008D3862" w:rsidRPr="008D3862" w:rsidRDefault="008D3862" w:rsidP="008D3862">
      <w:pPr>
        <w:pStyle w:val="af"/>
      </w:pPr>
    </w:p>
    <w:p w14:paraId="52AD71A3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62ED68A8" w14:textId="77777777" w:rsidR="008D3862" w:rsidRPr="008D3862" w:rsidRDefault="008D3862" w:rsidP="008D3862">
      <w:pPr>
        <w:pStyle w:val="af"/>
      </w:pPr>
      <w:r w:rsidRPr="008D3862">
        <w:t xml:space="preserve">    //  Try and get a log record</w:t>
      </w:r>
    </w:p>
    <w:p w14:paraId="48D4EB31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2B4FA1CD" w14:textId="77777777" w:rsidR="008D3862" w:rsidRPr="008D3862" w:rsidRDefault="008D3862" w:rsidP="008D3862">
      <w:pPr>
        <w:pStyle w:val="af"/>
      </w:pPr>
    </w:p>
    <w:p w14:paraId="28FEF7A3" w14:textId="77777777" w:rsidR="008D3862" w:rsidRPr="008D3862" w:rsidRDefault="008D3862" w:rsidP="008D3862">
      <w:pPr>
        <w:pStyle w:val="af"/>
      </w:pPr>
      <w:r w:rsidRPr="008D3862">
        <w:t xml:space="preserve">    recordList = SpyNewRecord();</w:t>
      </w:r>
    </w:p>
    <w:p w14:paraId="586EEA9A" w14:textId="77777777" w:rsidR="008D3862" w:rsidRPr="008D3862" w:rsidRDefault="008D3862" w:rsidP="008D3862">
      <w:pPr>
        <w:pStyle w:val="af"/>
      </w:pPr>
    </w:p>
    <w:p w14:paraId="322AED3D" w14:textId="77777777" w:rsidR="008D3862" w:rsidRPr="008D3862" w:rsidRDefault="008D3862" w:rsidP="008D3862">
      <w:pPr>
        <w:pStyle w:val="af"/>
      </w:pPr>
      <w:r w:rsidRPr="008D3862">
        <w:t xml:space="preserve">    if (recordList) {</w:t>
      </w:r>
    </w:p>
    <w:p w14:paraId="33DC0817" w14:textId="77777777" w:rsidR="008D3862" w:rsidRPr="008D3862" w:rsidRDefault="008D3862" w:rsidP="008D3862">
      <w:pPr>
        <w:pStyle w:val="af"/>
      </w:pPr>
    </w:p>
    <w:p w14:paraId="1B2F2669" w14:textId="77777777" w:rsidR="008D3862" w:rsidRPr="008D3862" w:rsidRDefault="008D3862" w:rsidP="008D3862">
      <w:pPr>
        <w:pStyle w:val="af"/>
      </w:pPr>
      <w:r w:rsidRPr="008D3862">
        <w:t xml:space="preserve">        SpyLogTransactionNotify(FltObjects, recordList, TransactionNotification);</w:t>
      </w:r>
    </w:p>
    <w:p w14:paraId="7AE14BA1" w14:textId="77777777" w:rsidR="008D3862" w:rsidRPr="008D3862" w:rsidRDefault="008D3862" w:rsidP="008D3862">
      <w:pPr>
        <w:pStyle w:val="af"/>
      </w:pPr>
    </w:p>
    <w:p w14:paraId="301F5640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3D3CAB58" w14:textId="77777777" w:rsidR="008D3862" w:rsidRPr="008D3862" w:rsidRDefault="008D3862" w:rsidP="008D3862">
      <w:pPr>
        <w:pStyle w:val="af"/>
      </w:pPr>
      <w:r w:rsidRPr="008D3862">
        <w:t xml:space="preserve">        //  Send the logged information to the user service.</w:t>
      </w:r>
    </w:p>
    <w:p w14:paraId="5B861D7E" w14:textId="77777777" w:rsidR="008D3862" w:rsidRPr="008D3862" w:rsidRDefault="008D3862" w:rsidP="008D3862">
      <w:pPr>
        <w:pStyle w:val="af"/>
      </w:pPr>
      <w:r w:rsidRPr="008D3862">
        <w:t xml:space="preserve">        //</w:t>
      </w:r>
    </w:p>
    <w:p w14:paraId="43265266" w14:textId="77777777" w:rsidR="008D3862" w:rsidRPr="008D3862" w:rsidRDefault="008D3862" w:rsidP="008D3862">
      <w:pPr>
        <w:pStyle w:val="af"/>
      </w:pPr>
    </w:p>
    <w:p w14:paraId="3033F4EA" w14:textId="77777777" w:rsidR="008D3862" w:rsidRPr="008D3862" w:rsidRDefault="008D3862" w:rsidP="008D3862">
      <w:pPr>
        <w:pStyle w:val="af"/>
      </w:pPr>
      <w:r w:rsidRPr="008D3862">
        <w:t xml:space="preserve">        SpyLog(recordList);</w:t>
      </w:r>
    </w:p>
    <w:p w14:paraId="54477106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53C7DFFA" w14:textId="77777777" w:rsidR="008D3862" w:rsidRPr="008D3862" w:rsidRDefault="008D3862" w:rsidP="008D3862">
      <w:pPr>
        <w:pStyle w:val="af"/>
      </w:pPr>
    </w:p>
    <w:p w14:paraId="35E849C5" w14:textId="77777777" w:rsidR="008D3862" w:rsidRPr="008D3862" w:rsidRDefault="008D3862" w:rsidP="008D3862">
      <w:pPr>
        <w:pStyle w:val="af"/>
      </w:pPr>
      <w:r w:rsidRPr="008D3862">
        <w:t xml:space="preserve">    return STATUS_SUCCESS;</w:t>
      </w:r>
    </w:p>
    <w:p w14:paraId="2B62DD24" w14:textId="77777777" w:rsidR="008D3862" w:rsidRPr="008D3862" w:rsidRDefault="008D3862" w:rsidP="008D3862">
      <w:pPr>
        <w:pStyle w:val="af"/>
      </w:pPr>
      <w:r w:rsidRPr="008D3862">
        <w:t>}</w:t>
      </w:r>
    </w:p>
    <w:p w14:paraId="0ACA6800" w14:textId="77777777" w:rsidR="008D3862" w:rsidRPr="008D3862" w:rsidRDefault="008D3862" w:rsidP="008D3862">
      <w:pPr>
        <w:pStyle w:val="af"/>
      </w:pPr>
    </w:p>
    <w:p w14:paraId="12048B24" w14:textId="77777777" w:rsidR="008D3862" w:rsidRPr="008D3862" w:rsidRDefault="008D3862" w:rsidP="008D3862">
      <w:pPr>
        <w:pStyle w:val="af"/>
      </w:pPr>
      <w:r w:rsidRPr="008D3862">
        <w:t>#endif // MINISPY_VISTA</w:t>
      </w:r>
    </w:p>
    <w:p w14:paraId="535A8DF6" w14:textId="77777777" w:rsidR="008D3862" w:rsidRPr="008D3862" w:rsidRDefault="008D3862" w:rsidP="008D3862">
      <w:pPr>
        <w:pStyle w:val="af"/>
      </w:pPr>
    </w:p>
    <w:p w14:paraId="540504D0" w14:textId="77777777" w:rsidR="008D3862" w:rsidRPr="008D3862" w:rsidRDefault="008D3862" w:rsidP="008D3862">
      <w:pPr>
        <w:pStyle w:val="af"/>
      </w:pPr>
      <w:r w:rsidRPr="008D3862">
        <w:t>VOID</w:t>
      </w:r>
    </w:p>
    <w:p w14:paraId="5F966F5C" w14:textId="77777777" w:rsidR="008D3862" w:rsidRPr="008D3862" w:rsidRDefault="008D3862" w:rsidP="008D3862">
      <w:pPr>
        <w:pStyle w:val="af"/>
      </w:pPr>
      <w:r w:rsidRPr="008D3862">
        <w:t>SpyDeleteTxfContext(</w:t>
      </w:r>
    </w:p>
    <w:p w14:paraId="293B076C" w14:textId="77777777" w:rsidR="008D3862" w:rsidRPr="008D3862" w:rsidRDefault="008D3862" w:rsidP="008D3862">
      <w:pPr>
        <w:pStyle w:val="af"/>
      </w:pPr>
      <w:r w:rsidRPr="008D3862">
        <w:t xml:space="preserve">    _Inout_ PMINISPY_TRANSACTION_CONTEXT Context,</w:t>
      </w:r>
    </w:p>
    <w:p w14:paraId="58987C65" w14:textId="77777777" w:rsidR="008D3862" w:rsidRPr="008D3862" w:rsidRDefault="008D3862" w:rsidP="008D3862">
      <w:pPr>
        <w:pStyle w:val="af"/>
      </w:pPr>
      <w:r w:rsidRPr="008D3862">
        <w:t xml:space="preserve">    _In_ FLT_CONTEXT_TYPE ContextType</w:t>
      </w:r>
    </w:p>
    <w:p w14:paraId="6CE91770" w14:textId="77777777" w:rsidR="008D3862" w:rsidRPr="008D3862" w:rsidRDefault="008D3862" w:rsidP="008D3862">
      <w:pPr>
        <w:pStyle w:val="af"/>
      </w:pPr>
      <w:r w:rsidRPr="008D3862">
        <w:t>)</w:t>
      </w:r>
    </w:p>
    <w:p w14:paraId="45352158" w14:textId="77777777" w:rsidR="008D3862" w:rsidRPr="008D3862" w:rsidRDefault="008D3862" w:rsidP="008D3862">
      <w:pPr>
        <w:pStyle w:val="af"/>
      </w:pPr>
      <w:r w:rsidRPr="008D3862">
        <w:t>{</w:t>
      </w:r>
    </w:p>
    <w:p w14:paraId="224CF7F9" w14:textId="77777777" w:rsidR="008D3862" w:rsidRPr="008D3862" w:rsidRDefault="008D3862" w:rsidP="008D3862">
      <w:pPr>
        <w:pStyle w:val="af"/>
      </w:pPr>
      <w:r w:rsidRPr="008D3862">
        <w:t xml:space="preserve">    UNREFERENCED_PARAMETER(Context);</w:t>
      </w:r>
    </w:p>
    <w:p w14:paraId="7DD1DE79" w14:textId="77777777" w:rsidR="008D3862" w:rsidRPr="008D3862" w:rsidRDefault="008D3862" w:rsidP="008D3862">
      <w:pPr>
        <w:pStyle w:val="af"/>
      </w:pPr>
      <w:r w:rsidRPr="008D3862">
        <w:t xml:space="preserve">    UNREFERENCED_PARAMETER(ContextType);</w:t>
      </w:r>
    </w:p>
    <w:p w14:paraId="7750D20C" w14:textId="77777777" w:rsidR="008D3862" w:rsidRPr="008D3862" w:rsidRDefault="008D3862" w:rsidP="008D3862">
      <w:pPr>
        <w:pStyle w:val="af"/>
      </w:pPr>
    </w:p>
    <w:p w14:paraId="72970D91" w14:textId="77777777" w:rsidR="008D3862" w:rsidRPr="008D3862" w:rsidRDefault="008D3862" w:rsidP="008D3862">
      <w:pPr>
        <w:pStyle w:val="af"/>
      </w:pPr>
      <w:r w:rsidRPr="008D3862">
        <w:t xml:space="preserve">    FLT_ASSERT(FLT_TRANSACTION_CONTEXT == ContextType);</w:t>
      </w:r>
    </w:p>
    <w:p w14:paraId="27F07395" w14:textId="77777777" w:rsidR="008D3862" w:rsidRPr="008D3862" w:rsidRDefault="008D3862" w:rsidP="008D3862">
      <w:pPr>
        <w:pStyle w:val="af"/>
      </w:pPr>
      <w:r w:rsidRPr="008D3862">
        <w:t xml:space="preserve">    FLT_ASSERT(Context-&gt;Count != 0);</w:t>
      </w:r>
    </w:p>
    <w:p w14:paraId="4E8ED100" w14:textId="77777777" w:rsidR="008D3862" w:rsidRPr="008D3862" w:rsidRDefault="008D3862" w:rsidP="008D3862">
      <w:pPr>
        <w:pStyle w:val="af"/>
      </w:pPr>
      <w:r w:rsidRPr="008D3862">
        <w:t>}</w:t>
      </w:r>
    </w:p>
    <w:p w14:paraId="57F4DDD7" w14:textId="77777777" w:rsidR="008D3862" w:rsidRPr="008D3862" w:rsidRDefault="008D3862" w:rsidP="008D3862">
      <w:pPr>
        <w:pStyle w:val="af"/>
      </w:pPr>
    </w:p>
    <w:p w14:paraId="67EF7012" w14:textId="77777777" w:rsidR="008D3862" w:rsidRPr="008D3862" w:rsidRDefault="008D3862" w:rsidP="008D3862">
      <w:pPr>
        <w:pStyle w:val="af"/>
      </w:pPr>
    </w:p>
    <w:p w14:paraId="67AB631D" w14:textId="77777777" w:rsidR="008D3862" w:rsidRPr="008D3862" w:rsidRDefault="008D3862" w:rsidP="008D3862">
      <w:pPr>
        <w:pStyle w:val="af"/>
      </w:pPr>
      <w:r w:rsidRPr="008D3862">
        <w:t>LONG</w:t>
      </w:r>
    </w:p>
    <w:p w14:paraId="3506440D" w14:textId="77777777" w:rsidR="008D3862" w:rsidRPr="008D3862" w:rsidRDefault="008D3862" w:rsidP="008D3862">
      <w:pPr>
        <w:pStyle w:val="af"/>
      </w:pPr>
      <w:r w:rsidRPr="008D3862">
        <w:t>SpyExceptionFilter(</w:t>
      </w:r>
    </w:p>
    <w:p w14:paraId="4C6D6B82" w14:textId="77777777" w:rsidR="008D3862" w:rsidRPr="008D3862" w:rsidRDefault="008D3862" w:rsidP="008D3862">
      <w:pPr>
        <w:pStyle w:val="af"/>
      </w:pPr>
      <w:r w:rsidRPr="008D3862">
        <w:t xml:space="preserve">    _In_ PEXCEPTION_POINTERS ExceptionPointer,</w:t>
      </w:r>
    </w:p>
    <w:p w14:paraId="1CC22A54" w14:textId="77777777" w:rsidR="008D3862" w:rsidRPr="008D3862" w:rsidRDefault="008D3862" w:rsidP="008D3862">
      <w:pPr>
        <w:pStyle w:val="af"/>
      </w:pPr>
      <w:r w:rsidRPr="008D3862">
        <w:t xml:space="preserve">    _In_ BOOLEAN AccessingUserBuffer</w:t>
      </w:r>
    </w:p>
    <w:p w14:paraId="5FDE92A9" w14:textId="77777777" w:rsidR="008D3862" w:rsidRPr="008D3862" w:rsidRDefault="008D3862" w:rsidP="008D3862">
      <w:pPr>
        <w:pStyle w:val="af"/>
      </w:pPr>
      <w:r w:rsidRPr="008D3862">
        <w:t>)</w:t>
      </w:r>
    </w:p>
    <w:p w14:paraId="78AD356F" w14:textId="77777777" w:rsidR="008D3862" w:rsidRPr="008D3862" w:rsidRDefault="008D3862" w:rsidP="008D3862">
      <w:pPr>
        <w:pStyle w:val="af"/>
      </w:pPr>
      <w:r w:rsidRPr="008D3862">
        <w:t>/*++</w:t>
      </w:r>
    </w:p>
    <w:p w14:paraId="27E7CD93" w14:textId="77777777" w:rsidR="008D3862" w:rsidRPr="008D3862" w:rsidRDefault="008D3862" w:rsidP="008D3862">
      <w:pPr>
        <w:pStyle w:val="af"/>
      </w:pPr>
    </w:p>
    <w:p w14:paraId="02C649C3" w14:textId="77777777" w:rsidR="008D3862" w:rsidRPr="008D3862" w:rsidRDefault="008D3862" w:rsidP="008D3862">
      <w:pPr>
        <w:pStyle w:val="af"/>
      </w:pPr>
      <w:r w:rsidRPr="008D3862">
        <w:t>Routine Description:</w:t>
      </w:r>
    </w:p>
    <w:p w14:paraId="0C086AA7" w14:textId="77777777" w:rsidR="008D3862" w:rsidRPr="008D3862" w:rsidRDefault="008D3862" w:rsidP="008D3862">
      <w:pPr>
        <w:pStyle w:val="af"/>
      </w:pPr>
    </w:p>
    <w:p w14:paraId="39F02D9C" w14:textId="77777777" w:rsidR="008D3862" w:rsidRPr="008D3862" w:rsidRDefault="008D3862" w:rsidP="008D3862">
      <w:pPr>
        <w:pStyle w:val="af"/>
      </w:pPr>
      <w:r w:rsidRPr="008D3862">
        <w:t xml:space="preserve">    Exception filter to catch errors touching user buffers.</w:t>
      </w:r>
    </w:p>
    <w:p w14:paraId="4E129932" w14:textId="77777777" w:rsidR="008D3862" w:rsidRPr="008D3862" w:rsidRDefault="008D3862" w:rsidP="008D3862">
      <w:pPr>
        <w:pStyle w:val="af"/>
      </w:pPr>
    </w:p>
    <w:p w14:paraId="3A8BF46C" w14:textId="77777777" w:rsidR="008D3862" w:rsidRPr="008D3862" w:rsidRDefault="008D3862" w:rsidP="008D3862">
      <w:pPr>
        <w:pStyle w:val="af"/>
      </w:pPr>
      <w:r w:rsidRPr="008D3862">
        <w:t>Arguments:</w:t>
      </w:r>
    </w:p>
    <w:p w14:paraId="262CA43C" w14:textId="77777777" w:rsidR="008D3862" w:rsidRPr="008D3862" w:rsidRDefault="008D3862" w:rsidP="008D3862">
      <w:pPr>
        <w:pStyle w:val="af"/>
      </w:pPr>
    </w:p>
    <w:p w14:paraId="19A552D6" w14:textId="77777777" w:rsidR="008D3862" w:rsidRPr="008D3862" w:rsidRDefault="008D3862" w:rsidP="008D3862">
      <w:pPr>
        <w:pStyle w:val="af"/>
      </w:pPr>
      <w:r w:rsidRPr="008D3862">
        <w:lastRenderedPageBreak/>
        <w:t xml:space="preserve">    ExceptionPointer - The exception record.</w:t>
      </w:r>
    </w:p>
    <w:p w14:paraId="7667A8B1" w14:textId="77777777" w:rsidR="008D3862" w:rsidRPr="008D3862" w:rsidRDefault="008D3862" w:rsidP="008D3862">
      <w:pPr>
        <w:pStyle w:val="af"/>
      </w:pPr>
    </w:p>
    <w:p w14:paraId="01BF7D0D" w14:textId="77777777" w:rsidR="008D3862" w:rsidRPr="008D3862" w:rsidRDefault="008D3862" w:rsidP="008D3862">
      <w:pPr>
        <w:pStyle w:val="af"/>
      </w:pPr>
      <w:r w:rsidRPr="008D3862">
        <w:t xml:space="preserve">    AccessingUserBuffer - If TRUE, overrides FsRtlIsNtStatusExpected to allow</w:t>
      </w:r>
    </w:p>
    <w:p w14:paraId="2A2CFAD2" w14:textId="77777777" w:rsidR="008D3862" w:rsidRPr="008D3862" w:rsidRDefault="008D3862" w:rsidP="008D3862">
      <w:pPr>
        <w:pStyle w:val="af"/>
      </w:pPr>
      <w:r w:rsidRPr="008D3862">
        <w:t xml:space="preserve">                          the caller to munge the error to a desired status.</w:t>
      </w:r>
    </w:p>
    <w:p w14:paraId="1A9F0C61" w14:textId="77777777" w:rsidR="008D3862" w:rsidRPr="008D3862" w:rsidRDefault="008D3862" w:rsidP="008D3862">
      <w:pPr>
        <w:pStyle w:val="af"/>
      </w:pPr>
    </w:p>
    <w:p w14:paraId="62AAB7A8" w14:textId="77777777" w:rsidR="008D3862" w:rsidRPr="008D3862" w:rsidRDefault="008D3862" w:rsidP="008D3862">
      <w:pPr>
        <w:pStyle w:val="af"/>
      </w:pPr>
      <w:r w:rsidRPr="008D3862">
        <w:t>Return Value:</w:t>
      </w:r>
    </w:p>
    <w:p w14:paraId="4A54A0BE" w14:textId="77777777" w:rsidR="008D3862" w:rsidRPr="008D3862" w:rsidRDefault="008D3862" w:rsidP="008D3862">
      <w:pPr>
        <w:pStyle w:val="af"/>
      </w:pPr>
    </w:p>
    <w:p w14:paraId="2BA76467" w14:textId="77777777" w:rsidR="008D3862" w:rsidRPr="008D3862" w:rsidRDefault="008D3862" w:rsidP="008D3862">
      <w:pPr>
        <w:pStyle w:val="af"/>
      </w:pPr>
      <w:r w:rsidRPr="008D3862">
        <w:t xml:space="preserve">    EXCEPTION_EXECUTE_HANDLER - If the exception handler should be run.</w:t>
      </w:r>
    </w:p>
    <w:p w14:paraId="4FC392EB" w14:textId="77777777" w:rsidR="008D3862" w:rsidRPr="008D3862" w:rsidRDefault="008D3862" w:rsidP="008D3862">
      <w:pPr>
        <w:pStyle w:val="af"/>
      </w:pPr>
    </w:p>
    <w:p w14:paraId="1CE8107F" w14:textId="77777777" w:rsidR="008D3862" w:rsidRPr="008D3862" w:rsidRDefault="008D3862" w:rsidP="008D3862">
      <w:pPr>
        <w:pStyle w:val="af"/>
      </w:pPr>
      <w:r w:rsidRPr="008D3862">
        <w:t xml:space="preserve">    EXCEPTION_CONTINUE_SEARCH - If a higher exception handler should take care of</w:t>
      </w:r>
    </w:p>
    <w:p w14:paraId="0DCDAAC9" w14:textId="77777777" w:rsidR="008D3862" w:rsidRPr="008D3862" w:rsidRDefault="008D3862" w:rsidP="008D3862">
      <w:pPr>
        <w:pStyle w:val="af"/>
      </w:pPr>
      <w:r w:rsidRPr="008D3862">
        <w:t xml:space="preserve">                                this exception.</w:t>
      </w:r>
    </w:p>
    <w:p w14:paraId="261DA1E9" w14:textId="77777777" w:rsidR="008D3862" w:rsidRPr="008D3862" w:rsidRDefault="008D3862" w:rsidP="008D3862">
      <w:pPr>
        <w:pStyle w:val="af"/>
      </w:pPr>
    </w:p>
    <w:p w14:paraId="59D926A8" w14:textId="77777777" w:rsidR="008D3862" w:rsidRPr="008D3862" w:rsidRDefault="008D3862" w:rsidP="008D3862">
      <w:pPr>
        <w:pStyle w:val="af"/>
      </w:pPr>
      <w:r w:rsidRPr="008D3862">
        <w:t>--*/</w:t>
      </w:r>
    </w:p>
    <w:p w14:paraId="7AACF204" w14:textId="77777777" w:rsidR="008D3862" w:rsidRPr="008D3862" w:rsidRDefault="008D3862" w:rsidP="008D3862">
      <w:pPr>
        <w:pStyle w:val="af"/>
      </w:pPr>
      <w:r w:rsidRPr="008D3862">
        <w:t>{</w:t>
      </w:r>
    </w:p>
    <w:p w14:paraId="57CD6E60" w14:textId="77777777" w:rsidR="008D3862" w:rsidRPr="008D3862" w:rsidRDefault="008D3862" w:rsidP="008D3862">
      <w:pPr>
        <w:pStyle w:val="af"/>
      </w:pPr>
      <w:r w:rsidRPr="008D3862">
        <w:t xml:space="preserve">    NTSTATUS Status;</w:t>
      </w:r>
    </w:p>
    <w:p w14:paraId="7F103A81" w14:textId="77777777" w:rsidR="008D3862" w:rsidRPr="008D3862" w:rsidRDefault="008D3862" w:rsidP="008D3862">
      <w:pPr>
        <w:pStyle w:val="af"/>
      </w:pPr>
    </w:p>
    <w:p w14:paraId="2CA15AB4" w14:textId="77777777" w:rsidR="008D3862" w:rsidRPr="008D3862" w:rsidRDefault="008D3862" w:rsidP="008D3862">
      <w:pPr>
        <w:pStyle w:val="af"/>
      </w:pPr>
      <w:r w:rsidRPr="008D3862">
        <w:t xml:space="preserve">    Status = ExceptionPointer-&gt;ExceptionRecord-&gt;ExceptionCode;</w:t>
      </w:r>
    </w:p>
    <w:p w14:paraId="45217E56" w14:textId="77777777" w:rsidR="008D3862" w:rsidRPr="008D3862" w:rsidRDefault="008D3862" w:rsidP="008D3862">
      <w:pPr>
        <w:pStyle w:val="af"/>
      </w:pPr>
    </w:p>
    <w:p w14:paraId="30F88601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4939A942" w14:textId="77777777" w:rsidR="008D3862" w:rsidRPr="008D3862" w:rsidRDefault="008D3862" w:rsidP="008D3862">
      <w:pPr>
        <w:pStyle w:val="af"/>
      </w:pPr>
      <w:r w:rsidRPr="008D3862">
        <w:t xml:space="preserve">    //  Certain exceptions shouldn't be dismissed within the namechanger filter</w:t>
      </w:r>
    </w:p>
    <w:p w14:paraId="441F1B19" w14:textId="77777777" w:rsidR="008D3862" w:rsidRPr="008D3862" w:rsidRDefault="008D3862" w:rsidP="008D3862">
      <w:pPr>
        <w:pStyle w:val="af"/>
      </w:pPr>
      <w:r w:rsidRPr="008D3862">
        <w:t xml:space="preserve">    //  unless we're touching user memory.</w:t>
      </w:r>
    </w:p>
    <w:p w14:paraId="785F6AEA" w14:textId="77777777" w:rsidR="008D3862" w:rsidRPr="008D3862" w:rsidRDefault="008D3862" w:rsidP="008D3862">
      <w:pPr>
        <w:pStyle w:val="af"/>
      </w:pPr>
      <w:r w:rsidRPr="008D3862">
        <w:t xml:space="preserve">    //</w:t>
      </w:r>
    </w:p>
    <w:p w14:paraId="7F95953B" w14:textId="77777777" w:rsidR="008D3862" w:rsidRPr="008D3862" w:rsidRDefault="008D3862" w:rsidP="008D3862">
      <w:pPr>
        <w:pStyle w:val="af"/>
      </w:pPr>
    </w:p>
    <w:p w14:paraId="288AECF3" w14:textId="77777777" w:rsidR="008D3862" w:rsidRPr="008D3862" w:rsidRDefault="008D3862" w:rsidP="008D3862">
      <w:pPr>
        <w:pStyle w:val="af"/>
      </w:pPr>
      <w:r w:rsidRPr="008D3862">
        <w:t xml:space="preserve">    if (!FsRtlIsNtstatusExpected(Status) &amp;&amp;</w:t>
      </w:r>
    </w:p>
    <w:p w14:paraId="74B0EB22" w14:textId="77777777" w:rsidR="008D3862" w:rsidRPr="008D3862" w:rsidRDefault="008D3862" w:rsidP="008D3862">
      <w:pPr>
        <w:pStyle w:val="af"/>
      </w:pPr>
      <w:r w:rsidRPr="008D3862">
        <w:t xml:space="preserve">        !AccessingUserBuffer) {</w:t>
      </w:r>
    </w:p>
    <w:p w14:paraId="423974C8" w14:textId="77777777" w:rsidR="008D3862" w:rsidRPr="008D3862" w:rsidRDefault="008D3862" w:rsidP="008D3862">
      <w:pPr>
        <w:pStyle w:val="af"/>
      </w:pPr>
    </w:p>
    <w:p w14:paraId="3141F932" w14:textId="77777777" w:rsidR="008D3862" w:rsidRPr="008D3862" w:rsidRDefault="008D3862" w:rsidP="008D3862">
      <w:pPr>
        <w:pStyle w:val="af"/>
      </w:pPr>
      <w:r w:rsidRPr="008D3862">
        <w:t xml:space="preserve">        return EXCEPTION_CONTINUE_SEARCH;</w:t>
      </w:r>
    </w:p>
    <w:p w14:paraId="4B01B327" w14:textId="77777777" w:rsidR="008D3862" w:rsidRPr="008D3862" w:rsidRDefault="008D3862" w:rsidP="008D3862">
      <w:pPr>
        <w:pStyle w:val="af"/>
      </w:pPr>
      <w:r w:rsidRPr="008D3862">
        <w:t xml:space="preserve">    }</w:t>
      </w:r>
    </w:p>
    <w:p w14:paraId="1B42BDA8" w14:textId="77777777" w:rsidR="008D3862" w:rsidRPr="008D3862" w:rsidRDefault="008D3862" w:rsidP="008D3862">
      <w:pPr>
        <w:pStyle w:val="af"/>
      </w:pPr>
    </w:p>
    <w:p w14:paraId="6A728B61" w14:textId="77777777" w:rsidR="008D3862" w:rsidRPr="008D3862" w:rsidRDefault="008D3862" w:rsidP="008D3862">
      <w:pPr>
        <w:pStyle w:val="af"/>
      </w:pPr>
      <w:r w:rsidRPr="008D3862">
        <w:t xml:space="preserve">    return EXCEPTION_EXECUTE_HANDLER;</w:t>
      </w:r>
    </w:p>
    <w:p w14:paraId="3D6F446A" w14:textId="4759EEAA" w:rsidR="008D3862" w:rsidRPr="008D3862" w:rsidRDefault="008D3862" w:rsidP="008D3862">
      <w:pPr>
        <w:pStyle w:val="af"/>
      </w:pPr>
      <w:r w:rsidRPr="008D3862">
        <w:t>}</w:t>
      </w:r>
    </w:p>
    <w:sectPr w:rsidR="008D3862" w:rsidRPr="008D3862" w:rsidSect="00B81EEF">
      <w:footerReference w:type="default" r:id="rId2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0D31B" w14:textId="77777777" w:rsidR="003E68F8" w:rsidRPr="00D60F71" w:rsidRDefault="003E68F8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AA9942F" w14:textId="77777777" w:rsidR="003E68F8" w:rsidRPr="00D60F71" w:rsidRDefault="003E68F8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6B648BE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7A322" w14:textId="77777777" w:rsidR="003E68F8" w:rsidRPr="00D60F71" w:rsidRDefault="003E68F8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7C5B64E" w14:textId="77777777" w:rsidR="003E68F8" w:rsidRPr="00D60F71" w:rsidRDefault="003E68F8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10125624">
    <w:abstractNumId w:val="15"/>
  </w:num>
  <w:num w:numId="2" w16cid:durableId="1106120594">
    <w:abstractNumId w:val="26"/>
  </w:num>
  <w:num w:numId="3" w16cid:durableId="1555458770">
    <w:abstractNumId w:val="14"/>
  </w:num>
  <w:num w:numId="4" w16cid:durableId="1922905674">
    <w:abstractNumId w:val="1"/>
  </w:num>
  <w:num w:numId="5" w16cid:durableId="1497260144">
    <w:abstractNumId w:val="27"/>
  </w:num>
  <w:num w:numId="6" w16cid:durableId="1454253649">
    <w:abstractNumId w:val="19"/>
  </w:num>
  <w:num w:numId="7" w16cid:durableId="12926935">
    <w:abstractNumId w:val="7"/>
  </w:num>
  <w:num w:numId="8" w16cid:durableId="2074548633">
    <w:abstractNumId w:val="13"/>
  </w:num>
  <w:num w:numId="9" w16cid:durableId="38558501">
    <w:abstractNumId w:val="10"/>
  </w:num>
  <w:num w:numId="10" w16cid:durableId="1036003613">
    <w:abstractNumId w:val="21"/>
  </w:num>
  <w:num w:numId="11" w16cid:durableId="149177579">
    <w:abstractNumId w:val="6"/>
  </w:num>
  <w:num w:numId="12" w16cid:durableId="601885262">
    <w:abstractNumId w:val="23"/>
  </w:num>
  <w:num w:numId="13" w16cid:durableId="1382703885">
    <w:abstractNumId w:val="0"/>
  </w:num>
  <w:num w:numId="14" w16cid:durableId="906502038">
    <w:abstractNumId w:val="24"/>
  </w:num>
  <w:num w:numId="15" w16cid:durableId="930163418">
    <w:abstractNumId w:val="8"/>
  </w:num>
  <w:num w:numId="16" w16cid:durableId="382217834">
    <w:abstractNumId w:val="16"/>
  </w:num>
  <w:num w:numId="17" w16cid:durableId="1708682150">
    <w:abstractNumId w:val="12"/>
  </w:num>
  <w:num w:numId="18" w16cid:durableId="647168898">
    <w:abstractNumId w:val="9"/>
  </w:num>
  <w:num w:numId="19" w16cid:durableId="1577859480">
    <w:abstractNumId w:val="22"/>
  </w:num>
  <w:num w:numId="20" w16cid:durableId="1167553031">
    <w:abstractNumId w:val="3"/>
  </w:num>
  <w:num w:numId="21" w16cid:durableId="1756053835">
    <w:abstractNumId w:val="4"/>
  </w:num>
  <w:num w:numId="22" w16cid:durableId="1384523579">
    <w:abstractNumId w:val="17"/>
  </w:num>
  <w:num w:numId="23" w16cid:durableId="2066564703">
    <w:abstractNumId w:val="11"/>
  </w:num>
  <w:num w:numId="24" w16cid:durableId="2117627586">
    <w:abstractNumId w:val="2"/>
  </w:num>
  <w:num w:numId="25" w16cid:durableId="1241793851">
    <w:abstractNumId w:val="21"/>
    <w:lvlOverride w:ilvl="0">
      <w:startOverride w:val="1"/>
    </w:lvlOverride>
  </w:num>
  <w:num w:numId="26" w16cid:durableId="1084836976">
    <w:abstractNumId w:val="25"/>
  </w:num>
  <w:num w:numId="27" w16cid:durableId="1922789016">
    <w:abstractNumId w:val="20"/>
  </w:num>
  <w:num w:numId="28" w16cid:durableId="1548568287">
    <w:abstractNumId w:val="5"/>
  </w:num>
  <w:num w:numId="29" w16cid:durableId="1463888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0965108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81"/>
    <w:rsid w:val="0002238A"/>
    <w:rsid w:val="00025991"/>
    <w:rsid w:val="00027678"/>
    <w:rsid w:val="00035C4C"/>
    <w:rsid w:val="0003656F"/>
    <w:rsid w:val="0006172D"/>
    <w:rsid w:val="00063A15"/>
    <w:rsid w:val="00064E8B"/>
    <w:rsid w:val="00090579"/>
    <w:rsid w:val="00095910"/>
    <w:rsid w:val="000B1F41"/>
    <w:rsid w:val="000B5D9C"/>
    <w:rsid w:val="000E7DBA"/>
    <w:rsid w:val="000F71FD"/>
    <w:rsid w:val="00111FF9"/>
    <w:rsid w:val="001440AA"/>
    <w:rsid w:val="00151BEC"/>
    <w:rsid w:val="00162375"/>
    <w:rsid w:val="001832F5"/>
    <w:rsid w:val="001B1B03"/>
    <w:rsid w:val="001B32F7"/>
    <w:rsid w:val="001E6E38"/>
    <w:rsid w:val="0020070E"/>
    <w:rsid w:val="002378D9"/>
    <w:rsid w:val="00237987"/>
    <w:rsid w:val="002523D2"/>
    <w:rsid w:val="0025334A"/>
    <w:rsid w:val="002632D6"/>
    <w:rsid w:val="002B6106"/>
    <w:rsid w:val="002D1672"/>
    <w:rsid w:val="002D5C58"/>
    <w:rsid w:val="002E373A"/>
    <w:rsid w:val="002E7750"/>
    <w:rsid w:val="0030071C"/>
    <w:rsid w:val="00303CBB"/>
    <w:rsid w:val="00312B77"/>
    <w:rsid w:val="00321776"/>
    <w:rsid w:val="00327A23"/>
    <w:rsid w:val="00340885"/>
    <w:rsid w:val="00341A02"/>
    <w:rsid w:val="003471FA"/>
    <w:rsid w:val="00354857"/>
    <w:rsid w:val="00357EBA"/>
    <w:rsid w:val="00371E39"/>
    <w:rsid w:val="0037417C"/>
    <w:rsid w:val="00374C59"/>
    <w:rsid w:val="00384ECC"/>
    <w:rsid w:val="00395E78"/>
    <w:rsid w:val="003B2153"/>
    <w:rsid w:val="003B7418"/>
    <w:rsid w:val="003C218B"/>
    <w:rsid w:val="003C4791"/>
    <w:rsid w:val="003D414E"/>
    <w:rsid w:val="003E4132"/>
    <w:rsid w:val="003E4C7B"/>
    <w:rsid w:val="003E68F8"/>
    <w:rsid w:val="003F274E"/>
    <w:rsid w:val="0040671E"/>
    <w:rsid w:val="004156CB"/>
    <w:rsid w:val="00423C7C"/>
    <w:rsid w:val="004329C7"/>
    <w:rsid w:val="00440480"/>
    <w:rsid w:val="004447FC"/>
    <w:rsid w:val="00453CBA"/>
    <w:rsid w:val="004557D2"/>
    <w:rsid w:val="00456558"/>
    <w:rsid w:val="00475C3D"/>
    <w:rsid w:val="00497F6F"/>
    <w:rsid w:val="004A5302"/>
    <w:rsid w:val="004B37E8"/>
    <w:rsid w:val="004B3E6E"/>
    <w:rsid w:val="004B5CD2"/>
    <w:rsid w:val="004C1AAF"/>
    <w:rsid w:val="004C680A"/>
    <w:rsid w:val="004D6D91"/>
    <w:rsid w:val="004F2A89"/>
    <w:rsid w:val="004F7F88"/>
    <w:rsid w:val="00506F69"/>
    <w:rsid w:val="00516DFF"/>
    <w:rsid w:val="00543F39"/>
    <w:rsid w:val="00544F2D"/>
    <w:rsid w:val="00562AFF"/>
    <w:rsid w:val="0057482E"/>
    <w:rsid w:val="00582B12"/>
    <w:rsid w:val="00594050"/>
    <w:rsid w:val="005A7E86"/>
    <w:rsid w:val="005B6545"/>
    <w:rsid w:val="005C2332"/>
    <w:rsid w:val="005D2800"/>
    <w:rsid w:val="005E4F2A"/>
    <w:rsid w:val="005F5D88"/>
    <w:rsid w:val="00601F8B"/>
    <w:rsid w:val="00633CEA"/>
    <w:rsid w:val="00666D21"/>
    <w:rsid w:val="00674524"/>
    <w:rsid w:val="00681B37"/>
    <w:rsid w:val="00691104"/>
    <w:rsid w:val="006922B2"/>
    <w:rsid w:val="006B3E75"/>
    <w:rsid w:val="006B4CA3"/>
    <w:rsid w:val="006C7A54"/>
    <w:rsid w:val="006E2B77"/>
    <w:rsid w:val="006E7B40"/>
    <w:rsid w:val="006F5F48"/>
    <w:rsid w:val="00700485"/>
    <w:rsid w:val="0070592F"/>
    <w:rsid w:val="0071183B"/>
    <w:rsid w:val="007246FB"/>
    <w:rsid w:val="00725D64"/>
    <w:rsid w:val="0075210F"/>
    <w:rsid w:val="00773594"/>
    <w:rsid w:val="0078465D"/>
    <w:rsid w:val="007930ED"/>
    <w:rsid w:val="007C378E"/>
    <w:rsid w:val="007D0609"/>
    <w:rsid w:val="007D3A85"/>
    <w:rsid w:val="007E0985"/>
    <w:rsid w:val="008045D8"/>
    <w:rsid w:val="008244CC"/>
    <w:rsid w:val="008302C7"/>
    <w:rsid w:val="00830F2D"/>
    <w:rsid w:val="00853432"/>
    <w:rsid w:val="00856000"/>
    <w:rsid w:val="00871F87"/>
    <w:rsid w:val="00885C15"/>
    <w:rsid w:val="008B1C72"/>
    <w:rsid w:val="008D3862"/>
    <w:rsid w:val="008D6C4D"/>
    <w:rsid w:val="0090637F"/>
    <w:rsid w:val="00917645"/>
    <w:rsid w:val="00917D90"/>
    <w:rsid w:val="00923E95"/>
    <w:rsid w:val="0093477C"/>
    <w:rsid w:val="00961BBB"/>
    <w:rsid w:val="00980B95"/>
    <w:rsid w:val="00983861"/>
    <w:rsid w:val="00985035"/>
    <w:rsid w:val="00985F55"/>
    <w:rsid w:val="009A58F5"/>
    <w:rsid w:val="009A77CB"/>
    <w:rsid w:val="009B1702"/>
    <w:rsid w:val="009C0CF1"/>
    <w:rsid w:val="009D0645"/>
    <w:rsid w:val="009E07CE"/>
    <w:rsid w:val="009F270C"/>
    <w:rsid w:val="009F5065"/>
    <w:rsid w:val="00A2111C"/>
    <w:rsid w:val="00A233A8"/>
    <w:rsid w:val="00A31F45"/>
    <w:rsid w:val="00A47ED6"/>
    <w:rsid w:val="00A64183"/>
    <w:rsid w:val="00A95BAF"/>
    <w:rsid w:val="00AD03E2"/>
    <w:rsid w:val="00AE1D8A"/>
    <w:rsid w:val="00AE1FDE"/>
    <w:rsid w:val="00AE243B"/>
    <w:rsid w:val="00AE53D9"/>
    <w:rsid w:val="00B13B4B"/>
    <w:rsid w:val="00B32881"/>
    <w:rsid w:val="00B81EEF"/>
    <w:rsid w:val="00B968FE"/>
    <w:rsid w:val="00BB5A36"/>
    <w:rsid w:val="00BC6377"/>
    <w:rsid w:val="00BE19C9"/>
    <w:rsid w:val="00BE1C48"/>
    <w:rsid w:val="00BF37F7"/>
    <w:rsid w:val="00C02C20"/>
    <w:rsid w:val="00C1387D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B6F93"/>
    <w:rsid w:val="00CD69E8"/>
    <w:rsid w:val="00CF2D09"/>
    <w:rsid w:val="00D139C3"/>
    <w:rsid w:val="00D24CF4"/>
    <w:rsid w:val="00D26D1B"/>
    <w:rsid w:val="00D32446"/>
    <w:rsid w:val="00D335CB"/>
    <w:rsid w:val="00D37565"/>
    <w:rsid w:val="00D5217D"/>
    <w:rsid w:val="00D52829"/>
    <w:rsid w:val="00D60F71"/>
    <w:rsid w:val="00D740EB"/>
    <w:rsid w:val="00DA1B1D"/>
    <w:rsid w:val="00DB66C1"/>
    <w:rsid w:val="00DE0E8B"/>
    <w:rsid w:val="00E13401"/>
    <w:rsid w:val="00E31615"/>
    <w:rsid w:val="00E44E95"/>
    <w:rsid w:val="00E6175D"/>
    <w:rsid w:val="00E675B9"/>
    <w:rsid w:val="00E802CE"/>
    <w:rsid w:val="00E80FFE"/>
    <w:rsid w:val="00EA12B4"/>
    <w:rsid w:val="00EC03D0"/>
    <w:rsid w:val="00EC06C5"/>
    <w:rsid w:val="00EC5903"/>
    <w:rsid w:val="00EF4ADA"/>
    <w:rsid w:val="00F03722"/>
    <w:rsid w:val="00F2105D"/>
    <w:rsid w:val="00F30715"/>
    <w:rsid w:val="00F357FA"/>
    <w:rsid w:val="00F42EEB"/>
    <w:rsid w:val="00F52F00"/>
    <w:rsid w:val="00F56DAE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  <w:rsid w:val="00FF7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630AC"/>
  <w15:docId w15:val="{C016353A-57A8-4107-99D3-720450E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2558</TotalTime>
  <Pages>75</Pages>
  <Words>9781</Words>
  <Characters>55757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Яна Веремейчук</cp:lastModifiedBy>
  <cp:revision>16</cp:revision>
  <dcterms:created xsi:type="dcterms:W3CDTF">2024-02-11T23:52:00Z</dcterms:created>
  <dcterms:modified xsi:type="dcterms:W3CDTF">2024-05-22T09:05:00Z</dcterms:modified>
</cp:coreProperties>
</file>